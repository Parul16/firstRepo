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702" w:rsidRDefault="00901ED5" w:rsidP="00633702">
      <w:pPr>
        <w:pStyle w:val="Title"/>
      </w:pPr>
      <w:r>
        <w:t xml:space="preserve">BG </w:t>
      </w:r>
      <w:proofErr w:type="gramStart"/>
      <w:r>
        <w:t>Checklist</w:t>
      </w:r>
      <w:r w:rsidR="00633702">
        <w:t>(</w:t>
      </w:r>
      <w:proofErr w:type="gramEnd"/>
      <w:r w:rsidR="00633702">
        <w:t>Migration document)</w:t>
      </w:r>
    </w:p>
    <w:p w:rsidR="00633702" w:rsidRDefault="00633702" w:rsidP="00633702">
      <w:pPr>
        <w:pStyle w:val="Heading1"/>
      </w:pPr>
      <w:r>
        <w:t>Dependencies</w:t>
      </w:r>
    </w:p>
    <w:p w:rsidR="00633702" w:rsidRDefault="00633702" w:rsidP="00633702">
      <w:pPr>
        <w:rPr>
          <w:sz w:val="32"/>
          <w:szCs w:val="32"/>
        </w:rPr>
      </w:pPr>
      <w:r w:rsidRPr="0ED37C55">
        <w:rPr>
          <w:sz w:val="32"/>
          <w:szCs w:val="32"/>
        </w:rPr>
        <w:t>Actions</w:t>
      </w:r>
    </w:p>
    <w:p w:rsidR="00633702" w:rsidRDefault="00633702" w:rsidP="00633702">
      <w:pPr>
        <w:rPr>
          <w:sz w:val="28"/>
          <w:szCs w:val="28"/>
        </w:rPr>
      </w:pPr>
      <w:r w:rsidRPr="0ED37C55">
        <w:rPr>
          <w:sz w:val="28"/>
          <w:szCs w:val="28"/>
        </w:rPr>
        <w:t>These actions should be imported in order to make the workflow operational.</w:t>
      </w:r>
    </w:p>
    <w:p w:rsidR="00633702" w:rsidRDefault="00633702" w:rsidP="00633702">
      <w:pPr>
        <w:pStyle w:val="ListParagraph"/>
        <w:numPr>
          <w:ilvl w:val="0"/>
          <w:numId w:val="32"/>
        </w:numPr>
        <w:rPr>
          <w:sz w:val="28"/>
          <w:szCs w:val="28"/>
        </w:rPr>
      </w:pPr>
      <w:proofErr w:type="spellStart"/>
      <w:r w:rsidRPr="66F48036">
        <w:rPr>
          <w:sz w:val="28"/>
          <w:szCs w:val="28"/>
        </w:rPr>
        <w:t>validateEmail</w:t>
      </w:r>
      <w:proofErr w:type="spellEnd"/>
    </w:p>
    <w:p w:rsidR="00633702" w:rsidRDefault="00BF1663" w:rsidP="00633702">
      <w:pPr>
        <w:pStyle w:val="ListParagraph"/>
        <w:numPr>
          <w:ilvl w:val="0"/>
          <w:numId w:val="3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verifyBGName</w:t>
      </w:r>
      <w:proofErr w:type="spellEnd"/>
    </w:p>
    <w:p w:rsidR="00633702" w:rsidRPr="00633702" w:rsidRDefault="00BF1663" w:rsidP="00633702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verifyCustomProperties</w:t>
      </w:r>
      <w:r w:rsidR="000431AC">
        <w:rPr>
          <w:sz w:val="28"/>
          <w:szCs w:val="28"/>
        </w:rPr>
        <w:t>_1</w:t>
      </w:r>
    </w:p>
    <w:p w:rsidR="00633702" w:rsidRDefault="00BF1663" w:rsidP="00633702">
      <w:pPr>
        <w:pStyle w:val="ListParagraph"/>
        <w:numPr>
          <w:ilvl w:val="0"/>
          <w:numId w:val="3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verifySupportusers</w:t>
      </w:r>
      <w:proofErr w:type="spellEnd"/>
    </w:p>
    <w:p w:rsidR="00633702" w:rsidRDefault="00BF1663" w:rsidP="00633702">
      <w:pPr>
        <w:pStyle w:val="ListParagraph"/>
        <w:numPr>
          <w:ilvl w:val="0"/>
          <w:numId w:val="3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verifyEndUsers</w:t>
      </w:r>
      <w:proofErr w:type="spellEnd"/>
    </w:p>
    <w:p w:rsidR="00633702" w:rsidRDefault="00BF1663" w:rsidP="00633702">
      <w:pPr>
        <w:pStyle w:val="ListParagraph"/>
        <w:numPr>
          <w:ilvl w:val="0"/>
          <w:numId w:val="3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verifyAdministrators</w:t>
      </w:r>
      <w:proofErr w:type="spellEnd"/>
    </w:p>
    <w:p w:rsidR="00633702" w:rsidRDefault="00BF1663" w:rsidP="00633702">
      <w:pPr>
        <w:pStyle w:val="ListParagraph"/>
        <w:numPr>
          <w:ilvl w:val="0"/>
          <w:numId w:val="3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verifyReservations</w:t>
      </w:r>
      <w:proofErr w:type="spellEnd"/>
    </w:p>
    <w:p w:rsidR="00BF1663" w:rsidRDefault="00BF1663" w:rsidP="00633702">
      <w:pPr>
        <w:pStyle w:val="ListParagraph"/>
        <w:numPr>
          <w:ilvl w:val="0"/>
          <w:numId w:val="3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verifyEntitlements</w:t>
      </w:r>
      <w:proofErr w:type="spellEnd"/>
    </w:p>
    <w:p w:rsidR="00BF1663" w:rsidRDefault="00BF1663" w:rsidP="00633702">
      <w:pPr>
        <w:pStyle w:val="ListParagraph"/>
        <w:numPr>
          <w:ilvl w:val="0"/>
          <w:numId w:val="3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verifyActiveDirectoryContainer</w:t>
      </w:r>
      <w:proofErr w:type="spellEnd"/>
    </w:p>
    <w:p w:rsidR="00BF1663" w:rsidRDefault="000431AC" w:rsidP="00633702">
      <w:pPr>
        <w:pStyle w:val="ListParagraph"/>
        <w:numPr>
          <w:ilvl w:val="0"/>
          <w:numId w:val="3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verifyMachine</w:t>
      </w:r>
      <w:bookmarkStart w:id="0" w:name="_GoBack"/>
      <w:bookmarkEnd w:id="0"/>
      <w:r>
        <w:rPr>
          <w:sz w:val="28"/>
          <w:szCs w:val="28"/>
        </w:rPr>
        <w:t>Prefix</w:t>
      </w:r>
      <w:proofErr w:type="spellEnd"/>
    </w:p>
    <w:p w:rsidR="00325E62" w:rsidRDefault="00325E62" w:rsidP="00633702">
      <w:pPr>
        <w:pStyle w:val="ListParagraph"/>
        <w:numPr>
          <w:ilvl w:val="0"/>
          <w:numId w:val="3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writeDataToFile</w:t>
      </w:r>
      <w:proofErr w:type="spellEnd"/>
    </w:p>
    <w:p w:rsidR="00AA0177" w:rsidRPr="00F57DE0" w:rsidRDefault="00AA0177" w:rsidP="00325E62">
      <w:pPr>
        <w:pStyle w:val="ListParagraph"/>
        <w:rPr>
          <w:sz w:val="28"/>
          <w:szCs w:val="28"/>
        </w:rPr>
      </w:pPr>
    </w:p>
    <w:p w:rsidR="00633702" w:rsidRPr="00642B3C" w:rsidRDefault="00633702" w:rsidP="00633702">
      <w:pPr>
        <w:pStyle w:val="ListParagraph"/>
        <w:rPr>
          <w:sz w:val="28"/>
          <w:szCs w:val="28"/>
        </w:rPr>
      </w:pPr>
    </w:p>
    <w:p w:rsidR="00633702" w:rsidRDefault="00633702" w:rsidP="00633702">
      <w:pPr>
        <w:rPr>
          <w:sz w:val="32"/>
          <w:szCs w:val="32"/>
        </w:rPr>
      </w:pPr>
      <w:r w:rsidRPr="0ED37C55">
        <w:rPr>
          <w:sz w:val="32"/>
          <w:szCs w:val="32"/>
        </w:rPr>
        <w:t>Configuration Elements</w:t>
      </w:r>
    </w:p>
    <w:p w:rsidR="00633702" w:rsidRDefault="00633702" w:rsidP="00633702">
      <w:pPr>
        <w:rPr>
          <w:sz w:val="28"/>
          <w:szCs w:val="28"/>
        </w:rPr>
      </w:pPr>
      <w:r w:rsidRPr="0ED37C55">
        <w:rPr>
          <w:sz w:val="28"/>
          <w:szCs w:val="28"/>
        </w:rPr>
        <w:t>These elements should be present in order to make the workflow operational.</w:t>
      </w:r>
    </w:p>
    <w:p w:rsidR="00633702" w:rsidRDefault="00633702" w:rsidP="00633702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Global-</w:t>
      </w:r>
      <w:proofErr w:type="spellStart"/>
      <w:r>
        <w:rPr>
          <w:sz w:val="28"/>
          <w:szCs w:val="28"/>
        </w:rPr>
        <w:t>config</w:t>
      </w:r>
      <w:proofErr w:type="spellEnd"/>
    </w:p>
    <w:p w:rsidR="00633702" w:rsidRPr="00901ED5" w:rsidRDefault="00633702" w:rsidP="00901ED5">
      <w:pPr>
        <w:pStyle w:val="ListParagraph"/>
        <w:numPr>
          <w:ilvl w:val="0"/>
          <w:numId w:val="3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emailCredential</w:t>
      </w:r>
      <w:r w:rsidR="00901ED5">
        <w:rPr>
          <w:sz w:val="28"/>
          <w:szCs w:val="28"/>
        </w:rPr>
        <w:t>s</w:t>
      </w:r>
      <w:proofErr w:type="spellEnd"/>
    </w:p>
    <w:p w:rsidR="00633702" w:rsidRDefault="00633702" w:rsidP="00633702">
      <w:pPr>
        <w:rPr>
          <w:sz w:val="28"/>
          <w:szCs w:val="28"/>
        </w:rPr>
      </w:pPr>
    </w:p>
    <w:p w:rsidR="00633702" w:rsidRDefault="00633702" w:rsidP="00633702">
      <w:pPr>
        <w:rPr>
          <w:sz w:val="28"/>
          <w:szCs w:val="28"/>
        </w:rPr>
      </w:pPr>
      <w:r w:rsidRPr="7829616D">
        <w:rPr>
          <w:sz w:val="28"/>
          <w:szCs w:val="28"/>
        </w:rPr>
        <w:t>Workflows</w:t>
      </w:r>
    </w:p>
    <w:p w:rsidR="00633702" w:rsidRPr="006D7F98" w:rsidRDefault="00633702" w:rsidP="006D7F98">
      <w:pPr>
        <w:rPr>
          <w:sz w:val="28"/>
          <w:szCs w:val="28"/>
        </w:rPr>
      </w:pPr>
      <w:r w:rsidRPr="0ED37C55">
        <w:rPr>
          <w:sz w:val="28"/>
          <w:szCs w:val="28"/>
        </w:rPr>
        <w:t>These elements should be present in order to make the workflow operational.</w:t>
      </w:r>
    </w:p>
    <w:p w:rsidR="00633702" w:rsidRDefault="000431AC" w:rsidP="00633702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Send mail</w:t>
      </w:r>
    </w:p>
    <w:p w:rsidR="00633702" w:rsidRDefault="00633702" w:rsidP="006D7F98">
      <w:pPr>
        <w:pStyle w:val="ListParagraph"/>
        <w:rPr>
          <w:sz w:val="28"/>
          <w:szCs w:val="28"/>
        </w:rPr>
      </w:pPr>
    </w:p>
    <w:p w:rsidR="00633702" w:rsidRDefault="00633702" w:rsidP="00633702">
      <w:pPr>
        <w:pStyle w:val="Heading1"/>
      </w:pPr>
      <w:r>
        <w:lastRenderedPageBreak/>
        <w:t>Attributes</w:t>
      </w:r>
    </w:p>
    <w:p w:rsidR="000431AC" w:rsidRPr="000431AC" w:rsidRDefault="000431AC" w:rsidP="000431AC">
      <w:pPr>
        <w:rPr>
          <w:sz w:val="28"/>
          <w:szCs w:val="28"/>
        </w:rPr>
      </w:pPr>
      <w:r w:rsidRPr="000431AC">
        <w:rPr>
          <w:sz w:val="28"/>
          <w:szCs w:val="28"/>
        </w:rPr>
        <w:t>Not Applicable</w:t>
      </w:r>
    </w:p>
    <w:p w:rsidR="00633702" w:rsidRPr="0048754B" w:rsidRDefault="00633702" w:rsidP="00633702">
      <w:pPr>
        <w:pStyle w:val="Heading1"/>
        <w:rPr>
          <w:sz w:val="28"/>
          <w:szCs w:val="28"/>
        </w:rPr>
      </w:pPr>
      <w:r>
        <w:t>Assumptions</w:t>
      </w:r>
    </w:p>
    <w:p w:rsidR="00633702" w:rsidRDefault="00417E62" w:rsidP="00074C35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Custom properties “OC”,”CRN” and “</w:t>
      </w:r>
      <w:proofErr w:type="spellStart"/>
      <w:r>
        <w:rPr>
          <w:sz w:val="28"/>
          <w:szCs w:val="28"/>
        </w:rPr>
        <w:t>bgname</w:t>
      </w:r>
      <w:proofErr w:type="spellEnd"/>
      <w:r>
        <w:rPr>
          <w:sz w:val="28"/>
          <w:szCs w:val="28"/>
        </w:rPr>
        <w:t>” are supposed to be named as mentioned</w:t>
      </w:r>
      <w:r w:rsidR="00DF058A">
        <w:rPr>
          <w:sz w:val="28"/>
          <w:szCs w:val="28"/>
        </w:rPr>
        <w:t>.</w:t>
      </w:r>
    </w:p>
    <w:p w:rsidR="00DF058A" w:rsidRDefault="00643E56" w:rsidP="00074C35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 xml:space="preserve">All Business </w:t>
      </w:r>
      <w:proofErr w:type="gramStart"/>
      <w:r>
        <w:rPr>
          <w:sz w:val="28"/>
          <w:szCs w:val="28"/>
        </w:rPr>
        <w:t>Group  is</w:t>
      </w:r>
      <w:proofErr w:type="gramEnd"/>
      <w:r>
        <w:rPr>
          <w:sz w:val="28"/>
          <w:szCs w:val="28"/>
        </w:rPr>
        <w:t xml:space="preserve"> supposed to have these three custom P</w:t>
      </w:r>
      <w:r w:rsidR="00ED33F1">
        <w:rPr>
          <w:sz w:val="28"/>
          <w:szCs w:val="28"/>
        </w:rPr>
        <w:t>ro</w:t>
      </w:r>
      <w:r>
        <w:rPr>
          <w:sz w:val="28"/>
          <w:szCs w:val="28"/>
        </w:rPr>
        <w:t>perties</w:t>
      </w:r>
      <w:r w:rsidR="00DF058A">
        <w:rPr>
          <w:sz w:val="28"/>
          <w:szCs w:val="28"/>
        </w:rPr>
        <w:t>.</w:t>
      </w:r>
    </w:p>
    <w:p w:rsidR="00DF058A" w:rsidRDefault="00ED33F1" w:rsidP="00074C35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Machine prefix four character</w:t>
      </w:r>
    </w:p>
    <w:p w:rsidR="00DF058A" w:rsidRPr="006F0EBC" w:rsidRDefault="00C27929" w:rsidP="006F0EBC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The name of the OU in active directory container is supposed to be same as BG Name.</w:t>
      </w:r>
    </w:p>
    <w:p w:rsidR="00DF058A" w:rsidRDefault="00C27929" w:rsidP="00074C35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If even a single property has flaws then it will be considered as problematic BG.</w:t>
      </w:r>
    </w:p>
    <w:p w:rsidR="00924181" w:rsidRDefault="00C27929" w:rsidP="00074C35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 xml:space="preserve">Reservation supposed to be same as the BG name or in the format </w:t>
      </w:r>
      <w:proofErr w:type="spellStart"/>
      <w:r>
        <w:rPr>
          <w:sz w:val="28"/>
          <w:szCs w:val="28"/>
        </w:rPr>
        <w:t>bgname_anynumber</w:t>
      </w:r>
      <w:proofErr w:type="spellEnd"/>
      <w:r w:rsidR="00924181">
        <w:rPr>
          <w:sz w:val="28"/>
          <w:szCs w:val="28"/>
        </w:rPr>
        <w:t>.</w:t>
      </w:r>
    </w:p>
    <w:p w:rsidR="00C27929" w:rsidRDefault="00C27929" w:rsidP="00074C35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 xml:space="preserve">Entitlements supposed to be in the format </w:t>
      </w:r>
      <w:proofErr w:type="spellStart"/>
      <w:r>
        <w:rPr>
          <w:sz w:val="28"/>
          <w:szCs w:val="28"/>
        </w:rPr>
        <w:t>bgname_user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bgname_manager</w:t>
      </w:r>
      <w:proofErr w:type="spellEnd"/>
      <w:r>
        <w:rPr>
          <w:sz w:val="28"/>
          <w:szCs w:val="28"/>
        </w:rPr>
        <w:t>.</w:t>
      </w:r>
    </w:p>
    <w:p w:rsidR="00C27929" w:rsidRDefault="00C27929" w:rsidP="00074C35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There must be two entitlements related to each BG.</w:t>
      </w:r>
    </w:p>
    <w:p w:rsidR="00924181" w:rsidRDefault="00924181" w:rsidP="00924181">
      <w:pPr>
        <w:pStyle w:val="ListParagraph"/>
        <w:rPr>
          <w:sz w:val="28"/>
          <w:szCs w:val="28"/>
        </w:rPr>
      </w:pPr>
    </w:p>
    <w:p w:rsidR="00DF058A" w:rsidRPr="00074C35" w:rsidRDefault="00DF058A" w:rsidP="00DF058A">
      <w:pPr>
        <w:pStyle w:val="ListParagraph"/>
        <w:rPr>
          <w:sz w:val="28"/>
          <w:szCs w:val="28"/>
        </w:rPr>
      </w:pPr>
    </w:p>
    <w:p w:rsidR="00633702" w:rsidRDefault="00633702" w:rsidP="00074C35">
      <w:pPr>
        <w:pStyle w:val="ListParagraph"/>
        <w:rPr>
          <w:sz w:val="28"/>
          <w:szCs w:val="28"/>
        </w:rPr>
      </w:pPr>
    </w:p>
    <w:p w:rsidR="00855982" w:rsidRPr="00633702" w:rsidRDefault="00855982" w:rsidP="00633702"/>
    <w:sectPr w:rsidR="00855982" w:rsidRPr="00633702" w:rsidSect="00855982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339E" w:rsidRDefault="00B4339E" w:rsidP="00855982">
      <w:pPr>
        <w:spacing w:after="0" w:line="240" w:lineRule="auto"/>
      </w:pPr>
      <w:r>
        <w:separator/>
      </w:r>
    </w:p>
  </w:endnote>
  <w:endnote w:type="continuationSeparator" w:id="0">
    <w:p w:rsidR="00B4339E" w:rsidRDefault="00B4339E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D70B35">
        <w:pPr>
          <w:pStyle w:val="Footer"/>
        </w:pPr>
        <w:r>
          <w:fldChar w:fldCharType="begin"/>
        </w:r>
        <w:r w:rsidR="00855982">
          <w:instrText xml:space="preserve"> PAGE   \* MERGEFORMAT </w:instrText>
        </w:r>
        <w:r>
          <w:fldChar w:fldCharType="separate"/>
        </w:r>
        <w:r w:rsidR="000431A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339E" w:rsidRDefault="00B4339E" w:rsidP="00855982">
      <w:pPr>
        <w:spacing w:after="0" w:line="240" w:lineRule="auto"/>
      </w:pPr>
      <w:r>
        <w:separator/>
      </w:r>
    </w:p>
  </w:footnote>
  <w:footnote w:type="continuationSeparator" w:id="0">
    <w:p w:rsidR="00B4339E" w:rsidRDefault="00B4339E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0C5A79B2"/>
    <w:multiLevelType w:val="hybridMultilevel"/>
    <w:tmpl w:val="D3FA9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14577229"/>
    <w:multiLevelType w:val="hybridMultilevel"/>
    <w:tmpl w:val="AA586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1CCF65F6"/>
    <w:multiLevelType w:val="hybridMultilevel"/>
    <w:tmpl w:val="CAD632F2"/>
    <w:lvl w:ilvl="0" w:tplc="DCD431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D8D2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76FF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8603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90FD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D2D6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46FB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E21F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7C2B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65A0F66"/>
    <w:multiLevelType w:val="hybridMultilevel"/>
    <w:tmpl w:val="DF8A6A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D280375"/>
    <w:multiLevelType w:val="hybridMultilevel"/>
    <w:tmpl w:val="EC725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>
    <w:nsid w:val="47C62D50"/>
    <w:multiLevelType w:val="hybridMultilevel"/>
    <w:tmpl w:val="44FC0230"/>
    <w:lvl w:ilvl="0" w:tplc="4A24C6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B048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1027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8033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7E67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D0B3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D881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1A48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E087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75767AEE"/>
    <w:multiLevelType w:val="hybridMultilevel"/>
    <w:tmpl w:val="ADCE2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530713"/>
    <w:multiLevelType w:val="hybridMultilevel"/>
    <w:tmpl w:val="1D72E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16"/>
  </w:num>
  <w:num w:numId="12">
    <w:abstractNumId w:val="16"/>
  </w:num>
  <w:num w:numId="13">
    <w:abstractNumId w:val="10"/>
  </w:num>
  <w:num w:numId="14">
    <w:abstractNumId w:val="23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7"/>
  </w:num>
  <w:num w:numId="29">
    <w:abstractNumId w:val="21"/>
  </w:num>
  <w:num w:numId="30">
    <w:abstractNumId w:val="22"/>
  </w:num>
  <w:num w:numId="31">
    <w:abstractNumId w:val="18"/>
  </w:num>
  <w:num w:numId="32">
    <w:abstractNumId w:val="20"/>
  </w:num>
  <w:num w:numId="33">
    <w:abstractNumId w:val="15"/>
  </w:num>
  <w:num w:numId="34">
    <w:abstractNumId w:val="24"/>
  </w:num>
  <w:num w:numId="35">
    <w:abstractNumId w:val="13"/>
  </w:num>
  <w:num w:numId="36">
    <w:abstractNumId w:val="19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</w:compat>
  <w:rsids>
    <w:rsidRoot w:val="00633702"/>
    <w:rsid w:val="000431AC"/>
    <w:rsid w:val="00074C35"/>
    <w:rsid w:val="00134BE8"/>
    <w:rsid w:val="001D4362"/>
    <w:rsid w:val="001E1113"/>
    <w:rsid w:val="001F0547"/>
    <w:rsid w:val="002D355C"/>
    <w:rsid w:val="002F76AD"/>
    <w:rsid w:val="00325E62"/>
    <w:rsid w:val="00417E62"/>
    <w:rsid w:val="00633702"/>
    <w:rsid w:val="00643E56"/>
    <w:rsid w:val="006D718D"/>
    <w:rsid w:val="006D7F98"/>
    <w:rsid w:val="006F0EBC"/>
    <w:rsid w:val="00736E38"/>
    <w:rsid w:val="007833A7"/>
    <w:rsid w:val="007E274D"/>
    <w:rsid w:val="00815618"/>
    <w:rsid w:val="00855982"/>
    <w:rsid w:val="00885822"/>
    <w:rsid w:val="00892BD5"/>
    <w:rsid w:val="00901ED5"/>
    <w:rsid w:val="00924181"/>
    <w:rsid w:val="00A10484"/>
    <w:rsid w:val="00A67781"/>
    <w:rsid w:val="00A921A1"/>
    <w:rsid w:val="00AA0177"/>
    <w:rsid w:val="00AA0351"/>
    <w:rsid w:val="00B4339E"/>
    <w:rsid w:val="00B826EE"/>
    <w:rsid w:val="00BF1663"/>
    <w:rsid w:val="00C27929"/>
    <w:rsid w:val="00D151A8"/>
    <w:rsid w:val="00D41D30"/>
    <w:rsid w:val="00D70B35"/>
    <w:rsid w:val="00DC78C0"/>
    <w:rsid w:val="00DF058A"/>
    <w:rsid w:val="00DF34C3"/>
    <w:rsid w:val="00ED33F1"/>
    <w:rsid w:val="00F9055D"/>
    <w:rsid w:val="00FD26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70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B3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0B35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6337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70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633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RC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6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DMRC</dc:creator>
  <cp:lastModifiedBy>DMRC</cp:lastModifiedBy>
  <cp:revision>9</cp:revision>
  <dcterms:created xsi:type="dcterms:W3CDTF">2018-10-31T07:01:00Z</dcterms:created>
  <dcterms:modified xsi:type="dcterms:W3CDTF">2018-12-04T09:07:00Z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