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C6" w:rsidRDefault="002873DD" w:rsidP="001641C6">
      <w:pPr>
        <w:pStyle w:val="Title"/>
      </w:pPr>
      <w:r>
        <w:t>VMs with Misconfigured Name</w:t>
      </w:r>
    </w:p>
    <w:p w:rsidR="001641C6" w:rsidRPr="00855982" w:rsidRDefault="001641C6" w:rsidP="001641C6">
      <w:pPr>
        <w:pStyle w:val="Heading1"/>
      </w:pPr>
      <w:r>
        <w:t>Overview</w:t>
      </w:r>
    </w:p>
    <w:p w:rsidR="001641C6" w:rsidRDefault="00776A06" w:rsidP="001641C6">
      <w:pPr>
        <w:spacing w:line="240" w:lineRule="auto"/>
      </w:pPr>
      <w:r>
        <w:t>It provides a report of VMs with misconfigured Name .</w:t>
      </w:r>
      <w:r w:rsidR="002873DD">
        <w:t>It lists out al</w:t>
      </w:r>
      <w:r w:rsidR="00EA6B95">
        <w:t>l the VMs which do not follow</w:t>
      </w:r>
      <w:r w:rsidR="002873DD">
        <w:t>s a provide</w:t>
      </w:r>
      <w:r>
        <w:t xml:space="preserve">d pattern in their name which </w:t>
      </w:r>
      <w:r w:rsidR="002873DD">
        <w:t>should be [OC-</w:t>
      </w:r>
      <w:proofErr w:type="spellStart"/>
      <w:r w:rsidR="002873DD">
        <w:t>VMname</w:t>
      </w:r>
      <w:proofErr w:type="spellEnd"/>
      <w:r w:rsidR="002873DD">
        <w:t>-number].</w:t>
      </w:r>
    </w:p>
    <w:p w:rsidR="001641C6" w:rsidRDefault="001641C6" w:rsidP="001641C6">
      <w:pPr>
        <w:pStyle w:val="Heading1"/>
      </w:pPr>
      <w:r>
        <w:t>Goal</w:t>
      </w:r>
    </w:p>
    <w:p w:rsidR="001641C6" w:rsidRDefault="001641C6" w:rsidP="001641C6">
      <w:pPr>
        <w:spacing w:line="240" w:lineRule="auto"/>
      </w:pPr>
      <w:bookmarkStart w:id="0" w:name="_Hlk514080418"/>
      <w:r>
        <w:t xml:space="preserve">It is prepared to ease out the process of </w:t>
      </w:r>
      <w:proofErr w:type="spellStart"/>
      <w:r>
        <w:t>analyzation</w:t>
      </w:r>
      <w:proofErr w:type="spellEnd"/>
      <w:r>
        <w:t xml:space="preserve"> of </w:t>
      </w:r>
      <w:r w:rsidR="00F951D1">
        <w:t>VMs name</w:t>
      </w:r>
      <w:r w:rsidR="002B5692">
        <w:t xml:space="preserve">. </w:t>
      </w:r>
    </w:p>
    <w:bookmarkEnd w:id="0"/>
    <w:p w:rsidR="001641C6" w:rsidRDefault="001641C6" w:rsidP="001641C6">
      <w:pPr>
        <w:pStyle w:val="Heading1"/>
      </w:pPr>
      <w:r>
        <w:t>Solution /Logic design</w:t>
      </w:r>
    </w:p>
    <w:p w:rsidR="001641C6" w:rsidRDefault="001641C6" w:rsidP="001641C6">
      <w:r>
        <w:t xml:space="preserve">                                 </w:t>
      </w:r>
    </w:p>
    <w:p w:rsidR="001641C6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65405</wp:posOffset>
                </wp:positionV>
                <wp:extent cx="91440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3" w:rsidRDefault="008F5163" w:rsidP="008F5163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6.5pt;margin-top:5.15pt;width:1in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" fillcolor="white [3201]" strokecolor="#c19859 [3209]" strokeweight="1pt">
                <v:stroke joinstyle="miter"/>
                <v:textbox>
                  <w:txbxContent>
                    <w:p w:rsidR="008F5163" w:rsidRDefault="008F5163" w:rsidP="008F5163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641C6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151130</wp:posOffset>
                </wp:positionV>
                <wp:extent cx="0" cy="2476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75pt;margin-top:11.9pt;width:0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7F07AA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941EF" wp14:editId="4583475D">
                <wp:simplePos x="0" y="0"/>
                <wp:positionH relativeFrom="column">
                  <wp:posOffset>2114550</wp:posOffset>
                </wp:positionH>
                <wp:positionV relativeFrom="paragraph">
                  <wp:posOffset>113665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3" w:rsidRDefault="008F5163" w:rsidP="008F5163">
                            <w:pPr>
                              <w:jc w:val="center"/>
                            </w:pPr>
                            <w:r>
                              <w:t xml:space="preserve">Fetch </w:t>
                            </w:r>
                            <w:r w:rsidR="00DB1B6A">
                              <w:t>all the</w:t>
                            </w:r>
                            <w:r>
                              <w:t xml:space="preserve"> business group</w:t>
                            </w:r>
                            <w:r w:rsidR="00DB1B6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66.5pt;margin-top:8.9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" fillcolor="white [3201]" strokecolor="#c19859 [3209]" strokeweight="1pt">
                <v:textbox>
                  <w:txbxContent>
                    <w:p w:rsidR="008F5163" w:rsidRDefault="008F5163" w:rsidP="008F5163">
                      <w:pPr>
                        <w:jc w:val="center"/>
                      </w:pPr>
                      <w:r>
                        <w:t xml:space="preserve">Fetch </w:t>
                      </w:r>
                      <w:r w:rsidR="00DB1B6A">
                        <w:t>all the</w:t>
                      </w:r>
                      <w:r>
                        <w:t xml:space="preserve"> business group</w:t>
                      </w:r>
                      <w:r w:rsidR="00DB1B6A"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8F5163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9D2DE" wp14:editId="2C5B4A25">
                <wp:simplePos x="0" y="0"/>
                <wp:positionH relativeFrom="column">
                  <wp:posOffset>571500</wp:posOffset>
                </wp:positionH>
                <wp:positionV relativeFrom="paragraph">
                  <wp:posOffset>37465</wp:posOffset>
                </wp:positionV>
                <wp:extent cx="1181100" cy="612140"/>
                <wp:effectExtent l="19050" t="0" r="38100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3" w:rsidRDefault="008F5163" w:rsidP="008F51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vcacCAFEHost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45pt;margin-top:2.95pt;width:93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" fillcolor="white [3201]" strokecolor="#c19859 [3209]" strokeweight="1pt">
                <v:textbox>
                  <w:txbxContent>
                    <w:p w:rsidR="008F5163" w:rsidRDefault="008F5163" w:rsidP="008F51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vcacCAFEHost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F5163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61E9F" wp14:editId="60117AF3">
                <wp:simplePos x="0" y="0"/>
                <wp:positionH relativeFrom="column">
                  <wp:posOffset>1704975</wp:posOffset>
                </wp:positionH>
                <wp:positionV relativeFrom="paragraph">
                  <wp:posOffset>37465</wp:posOffset>
                </wp:positionV>
                <wp:extent cx="4095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4.25pt;margin-top:2.95pt;width:3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8F5163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6972B" wp14:editId="27020CC3">
                <wp:simplePos x="0" y="0"/>
                <wp:positionH relativeFrom="column">
                  <wp:posOffset>2562225</wp:posOffset>
                </wp:positionH>
                <wp:positionV relativeFrom="paragraph">
                  <wp:posOffset>170815</wp:posOffset>
                </wp:positionV>
                <wp:extent cx="0" cy="31432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1.75pt;margin-top:13.4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" strokecolor="#f07f09 [3204]" strokeweight=".5pt">
                <v:stroke endarrow="open" joinstyle="miter"/>
              </v:shape>
            </w:pict>
          </mc:Fallback>
        </mc:AlternateContent>
      </w:r>
    </w:p>
    <w:p w:rsidR="008F5163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05AE7" wp14:editId="4C9BFD06">
                <wp:simplePos x="0" y="0"/>
                <wp:positionH relativeFrom="column">
                  <wp:posOffset>1704975</wp:posOffset>
                </wp:positionH>
                <wp:positionV relativeFrom="paragraph">
                  <wp:posOffset>199390</wp:posOffset>
                </wp:positionV>
                <wp:extent cx="17907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163" w:rsidRDefault="008F5163" w:rsidP="008F5163">
                            <w:pPr>
                              <w:jc w:val="center"/>
                            </w:pPr>
                            <w:r>
                              <w:t>For each BG</w:t>
                            </w:r>
                          </w:p>
                          <w:p w:rsidR="008F5163" w:rsidRDefault="008F5163" w:rsidP="008F5163">
                            <w:pPr>
                              <w:jc w:val="center"/>
                            </w:pPr>
                            <w:r>
                              <w:t>Fetch its resources and OC value 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margin-left:134.25pt;margin-top:15.7pt;width:141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" fillcolor="white [3201]" strokecolor="#c19859 [3209]" strokeweight="1pt">
                <v:textbox>
                  <w:txbxContent>
                    <w:p w:rsidR="008F5163" w:rsidRDefault="008F5163" w:rsidP="008F5163">
                      <w:pPr>
                        <w:jc w:val="center"/>
                      </w:pPr>
                      <w:r>
                        <w:t>For each BG</w:t>
                      </w:r>
                    </w:p>
                    <w:p w:rsidR="008F5163" w:rsidRDefault="008F5163" w:rsidP="008F5163">
                      <w:pPr>
                        <w:jc w:val="center"/>
                      </w:pPr>
                      <w:r>
                        <w:t>Fetch its resources and OC value if exists</w:t>
                      </w:r>
                    </w:p>
                  </w:txbxContent>
                </v:textbox>
              </v:rect>
            </w:pict>
          </mc:Fallback>
        </mc:AlternateContent>
      </w:r>
    </w:p>
    <w:p w:rsidR="008F5163" w:rsidRDefault="008F5163" w:rsidP="001641C6"/>
    <w:p w:rsidR="008F5163" w:rsidRDefault="008F5163" w:rsidP="001641C6"/>
    <w:p w:rsidR="008F5163" w:rsidRDefault="008F5163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257175</wp:posOffset>
                </wp:positionV>
                <wp:extent cx="0" cy="35242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1.75pt;margin-top:20.2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aHzgEAAP4DAAAOAAAAZHJzL2Uyb0RvYy54bWysU9uO0zAQfUfiHyy/06SFRSh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" strokecolor="#f07f09 [3204]" strokeweight=".5pt">
                <v:stroke endarrow="open" joinstyle="miter"/>
              </v:shape>
            </w:pict>
          </mc:Fallback>
        </mc:AlternateContent>
      </w:r>
    </w:p>
    <w:p w:rsidR="008F5163" w:rsidRDefault="008F5163" w:rsidP="001641C6"/>
    <w:p w:rsidR="008F5163" w:rsidRDefault="00DB1B6A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0C86" wp14:editId="5E1D64E4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2724150" cy="150495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6A" w:rsidRDefault="00DB1B6A" w:rsidP="00DB1B6A">
                            <w:pPr>
                              <w:jc w:val="center"/>
                            </w:pPr>
                            <w:r>
                              <w:t xml:space="preserve">For each resource </w:t>
                            </w:r>
                          </w:p>
                          <w:p w:rsidR="00DB1B6A" w:rsidRDefault="00DB1B6A" w:rsidP="00DB1B6A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resources.name.substring</w:t>
                            </w:r>
                            <w:proofErr w:type="spellEnd"/>
                            <w:r>
                              <w:t>(0,4) == OC)</w:t>
                            </w:r>
                          </w:p>
                          <w:p w:rsidR="00DB1B6A" w:rsidRDefault="00DB1B6A" w:rsidP="00DB1B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96pt;margin-top:3pt;width:214.5pt;height:1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" fillcolor="white [3201]" strokecolor="#c19859 [3209]" strokeweight="1pt">
                <v:textbox>
                  <w:txbxContent>
                    <w:p w:rsidR="00DB1B6A" w:rsidRDefault="00DB1B6A" w:rsidP="00DB1B6A">
                      <w:pPr>
                        <w:jc w:val="center"/>
                      </w:pPr>
                      <w:r>
                        <w:t xml:space="preserve">For </w:t>
                      </w:r>
                      <w:r>
                        <w:t>each resource</w:t>
                      </w:r>
                      <w:r>
                        <w:t xml:space="preserve"> </w:t>
                      </w:r>
                    </w:p>
                    <w:p w:rsidR="00DB1B6A" w:rsidRDefault="00DB1B6A" w:rsidP="00DB1B6A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resources.name.substring</w:t>
                      </w:r>
                      <w:proofErr w:type="spellEnd"/>
                      <w:r>
                        <w:t>(0,4) == OC)</w:t>
                      </w:r>
                    </w:p>
                    <w:p w:rsidR="00DB1B6A" w:rsidRDefault="00DB1B6A" w:rsidP="00DB1B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F5163" w:rsidRDefault="008F5163" w:rsidP="001641C6"/>
    <w:p w:rsidR="008F5163" w:rsidRDefault="008F5163" w:rsidP="001641C6"/>
    <w:p w:rsidR="008F5163" w:rsidRDefault="008F5163" w:rsidP="001641C6"/>
    <w:p w:rsidR="008F5163" w:rsidRDefault="008F5163" w:rsidP="001641C6"/>
    <w:p w:rsidR="008F5163" w:rsidRDefault="00DB1B6A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88727" wp14:editId="2D958842">
                <wp:simplePos x="0" y="0"/>
                <wp:positionH relativeFrom="column">
                  <wp:posOffset>2562225</wp:posOffset>
                </wp:positionH>
                <wp:positionV relativeFrom="paragraph">
                  <wp:posOffset>114935</wp:posOffset>
                </wp:positionV>
                <wp:extent cx="0" cy="361950"/>
                <wp:effectExtent l="9525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01.75pt;margin-top:9.0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8F5163" w:rsidRDefault="008F5163" w:rsidP="001641C6"/>
    <w:p w:rsidR="008F5163" w:rsidRDefault="00DB1B6A" w:rsidP="001641C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FAFF5" wp14:editId="20DE031A">
                <wp:simplePos x="0" y="0"/>
                <wp:positionH relativeFrom="column">
                  <wp:posOffset>1476375</wp:posOffset>
                </wp:positionH>
                <wp:positionV relativeFrom="paragraph">
                  <wp:posOffset>-142875</wp:posOffset>
                </wp:positionV>
                <wp:extent cx="2066925" cy="914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B6A" w:rsidRDefault="00DB1B6A" w:rsidP="00DB1B6A">
                            <w:pPr>
                              <w:jc w:val="center"/>
                            </w:pPr>
                            <w:r>
                              <w:t xml:space="preserve">Get the 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,</w:t>
                            </w:r>
                            <w:r w:rsidR="00CA4504">
                              <w:t>its</w:t>
                            </w:r>
                            <w:proofErr w:type="spellEnd"/>
                            <w:proofErr w:type="gramEnd"/>
                            <w:r w:rsidR="00CA4504">
                              <w:t xml:space="preserve"> </w:t>
                            </w:r>
                            <w:proofErr w:type="spellStart"/>
                            <w:r w:rsidR="00CA4504">
                              <w:t>ip</w:t>
                            </w:r>
                            <w:proofErr w:type="spellEnd"/>
                            <w:r w:rsidR="00CA4504">
                              <w:t xml:space="preserve"> address and </w:t>
                            </w:r>
                            <w:r>
                              <w:t>blueprint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1" style="position:absolute;margin-left:116.25pt;margin-top:-11.25pt;width:16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" fillcolor="white [3201]" strokecolor="#c19859 [3209]" strokeweight="1pt">
                <v:textbox>
                  <w:txbxContent>
                    <w:p w:rsidR="00DB1B6A" w:rsidRDefault="00DB1B6A" w:rsidP="00DB1B6A">
                      <w:pPr>
                        <w:jc w:val="center"/>
                      </w:pPr>
                      <w:r>
                        <w:t xml:space="preserve">Get the 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,</w:t>
                      </w:r>
                      <w:r w:rsidR="00CA4504">
                        <w:t>its</w:t>
                      </w:r>
                      <w:proofErr w:type="spellEnd"/>
                      <w:proofErr w:type="gramEnd"/>
                      <w:r w:rsidR="00CA4504">
                        <w:t xml:space="preserve"> </w:t>
                      </w:r>
                      <w:proofErr w:type="spellStart"/>
                      <w:r w:rsidR="00CA4504">
                        <w:t>ip</w:t>
                      </w:r>
                      <w:proofErr w:type="spellEnd"/>
                      <w:r w:rsidR="00CA4504">
                        <w:t xml:space="preserve"> address and </w:t>
                      </w:r>
                      <w:r>
                        <w:t>blueprint name</w:t>
                      </w:r>
                    </w:p>
                  </w:txbxContent>
                </v:textbox>
              </v:rect>
            </w:pict>
          </mc:Fallback>
        </mc:AlternateContent>
      </w:r>
    </w:p>
    <w:p w:rsidR="008F5163" w:rsidRDefault="008F5163" w:rsidP="001641C6"/>
    <w:p w:rsidR="008F5163" w:rsidRDefault="00CA4504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200025</wp:posOffset>
                </wp:positionV>
                <wp:extent cx="0" cy="4381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5.75pt;margin-top:15.75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</w:p>
    <w:p w:rsidR="008F5163" w:rsidRDefault="008F5163" w:rsidP="001641C6"/>
    <w:p w:rsidR="008F5163" w:rsidRDefault="00CA4504" w:rsidP="001641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989F4" wp14:editId="265E4E21">
                <wp:simplePos x="0" y="0"/>
                <wp:positionH relativeFrom="column">
                  <wp:posOffset>4181475</wp:posOffset>
                </wp:positionH>
                <wp:positionV relativeFrom="paragraph">
                  <wp:posOffset>191135</wp:posOffset>
                </wp:positionV>
                <wp:extent cx="116205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04" w:rsidRDefault="00CA4504" w:rsidP="00CA4504">
                            <w:pPr>
                              <w:jc w:val="center"/>
                            </w:pPr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2" style="position:absolute;margin-left:329.25pt;margin-top:15.05pt;width:91.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" fillcolor="white [3201]" strokecolor="#c19859 [3209]" strokeweight="1pt">
                <v:textbox>
                  <w:txbxContent>
                    <w:p w:rsidR="00CA4504" w:rsidRDefault="00CA4504" w:rsidP="00CA4504">
                      <w:pPr>
                        <w:jc w:val="center"/>
                      </w:pPr>
                      <w:r>
                        <w:t>Do nothing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5B6F1" wp14:editId="03981851">
                <wp:simplePos x="0" y="0"/>
                <wp:positionH relativeFrom="column">
                  <wp:posOffset>1219200</wp:posOffset>
                </wp:positionH>
                <wp:positionV relativeFrom="paragraph">
                  <wp:posOffset>67310</wp:posOffset>
                </wp:positionV>
                <wp:extent cx="2562225" cy="1038225"/>
                <wp:effectExtent l="19050" t="19050" r="28575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04" w:rsidRDefault="00CA4504" w:rsidP="00CA45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Vmname.match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regular expression)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33" type="#_x0000_t110" style="position:absolute;margin-left:96pt;margin-top:5.3pt;width:201.7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" fillcolor="white [3201]" strokecolor="#c19859 [3209]" strokeweight="1pt">
                <v:textbox>
                  <w:txbxContent>
                    <w:p w:rsidR="00CA4504" w:rsidRDefault="00CA4504" w:rsidP="00CA45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Vmname.match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regular expression)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A4504" w:rsidRPr="00CA4504" w:rsidRDefault="00CA4504" w:rsidP="00225CBA">
      <w:pPr>
        <w:pStyle w:val="Heading1"/>
        <w:rPr>
          <w:b w:val="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286386</wp:posOffset>
                </wp:positionV>
                <wp:extent cx="400050" cy="9524"/>
                <wp:effectExtent l="0" t="76200" r="19050" b="1054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297.75pt;margin-top:22.55pt;width:31.5pt;height:.7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" strokecolor="#f07f09 [3204]" strokeweight=".5pt">
                <v:stroke endarrow="open" joinstyle="miter"/>
              </v:shape>
            </w:pict>
          </mc:Fallback>
        </mc:AlternateContent>
      </w:r>
      <w: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if yes</w:t>
      </w:r>
    </w:p>
    <w:p w:rsidR="00CA4504" w:rsidRPr="00F45558" w:rsidRDefault="00CA4504" w:rsidP="00225CBA">
      <w:pPr>
        <w:pStyle w:val="Heading1"/>
        <w:rPr>
          <w:b w:val="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EC5C6" wp14:editId="68C5DCC6">
                <wp:simplePos x="0" y="0"/>
                <wp:positionH relativeFrom="column">
                  <wp:posOffset>2486025</wp:posOffset>
                </wp:positionH>
                <wp:positionV relativeFrom="paragraph">
                  <wp:posOffset>390525</wp:posOffset>
                </wp:positionV>
                <wp:extent cx="0" cy="5334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5.75pt;margin-top:30.75pt;width:0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" strokecolor="#f07f09 [3204]" strokeweight=".5pt">
                <v:stroke endarrow="open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</w:t>
      </w:r>
      <w:r w:rsidR="00F45558">
        <w:rPr>
          <w:sz w:val="24"/>
          <w:szCs w:val="24"/>
        </w:rPr>
        <w:t xml:space="preserve">                </w:t>
      </w:r>
    </w:p>
    <w:p w:rsidR="00CA4504" w:rsidRPr="00CA4504" w:rsidRDefault="00CA4504" w:rsidP="00225CBA">
      <w:pPr>
        <w:pStyle w:val="Heading1"/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394335</wp:posOffset>
                </wp:positionV>
                <wp:extent cx="192405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04" w:rsidRDefault="00CA4504" w:rsidP="00CA45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Array.push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vmname,bg,oc,blueprint,ipaddress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4" style="position:absolute;margin-left:116.25pt;margin-top:31.05pt;width:151.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YfbgIAACY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" fillcolor="white [3201]" strokecolor="#c19859 [3209]" strokeweight="1pt">
                <v:textbox>
                  <w:txbxContent>
                    <w:p w:rsidR="00CA4504" w:rsidRDefault="00CA4504" w:rsidP="00CA45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Array.push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vmname,bg,oc,blueprint,ipaddress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</w:t>
      </w:r>
      <w:r w:rsidR="00F45558">
        <w:t xml:space="preserve">         </w:t>
      </w:r>
      <w:r w:rsidR="00F45558">
        <w:rPr>
          <w:b w:val="0"/>
          <w:sz w:val="24"/>
          <w:szCs w:val="24"/>
        </w:rPr>
        <w:t>if no</w:t>
      </w:r>
    </w:p>
    <w:p w:rsidR="00CA4504" w:rsidRDefault="00CA4504" w:rsidP="00225CBA">
      <w:pPr>
        <w:pStyle w:val="Heading1"/>
      </w:pPr>
    </w:p>
    <w:p w:rsidR="00CA4504" w:rsidRDefault="00F45558" w:rsidP="00225CBA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349250</wp:posOffset>
                </wp:positionV>
                <wp:extent cx="1" cy="2762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95.75pt;margin-top:27.5pt;width:0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" strokecolor="#f07f09 [3204]" strokeweight=".5pt">
                <v:stroke endarrow="open" joinstyle="miter"/>
              </v:shape>
            </w:pict>
          </mc:Fallback>
        </mc:AlternateContent>
      </w:r>
    </w:p>
    <w:p w:rsidR="00F45558" w:rsidRDefault="00F45558" w:rsidP="00225CBA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95885</wp:posOffset>
                </wp:positionV>
                <wp:extent cx="2057400" cy="990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6F8" w:rsidRDefault="001B06F8" w:rsidP="001B06F8">
                            <w:pPr>
                              <w:jc w:val="center"/>
                            </w:pPr>
                            <w:proofErr w:type="gramStart"/>
                            <w:r>
                              <w:t>write</w:t>
                            </w:r>
                            <w:proofErr w:type="gramEnd"/>
                            <w:r>
                              <w:t xml:space="preserve"> data in a file through action ’</w:t>
                            </w:r>
                            <w:proofErr w:type="spellStart"/>
                            <w:r>
                              <w:t>WriteDataToFile</w:t>
                            </w:r>
                            <w:proofErr w:type="spellEnd"/>
                            <w:r>
                              <w:t>’ and send with the mail through workflow ’send Mail’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110.25pt;margin-top:7.55pt;width:162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" fillcolor="white [3201]" strokecolor="#c19859 [3209]" strokeweight="1pt">
                <v:textbox>
                  <w:txbxContent>
                    <w:p w:rsidR="001B06F8" w:rsidRDefault="001B06F8" w:rsidP="001B06F8">
                      <w:pPr>
                        <w:jc w:val="center"/>
                      </w:pPr>
                      <w:proofErr w:type="gramStart"/>
                      <w:r>
                        <w:t>write</w:t>
                      </w:r>
                      <w:proofErr w:type="gramEnd"/>
                      <w:r>
                        <w:t xml:space="preserve"> data</w:t>
                      </w:r>
                      <w:r>
                        <w:t xml:space="preserve"> in a file through action ’</w:t>
                      </w:r>
                      <w:proofErr w:type="spellStart"/>
                      <w:r>
                        <w:t>WriteDataToFile</w:t>
                      </w:r>
                      <w:proofErr w:type="spellEnd"/>
                      <w:r>
                        <w:t>’ and send with the mail through workflow ’send Mail’</w:t>
                      </w:r>
                    </w:p>
                  </w:txbxContent>
                </v:textbox>
              </v:rect>
            </w:pict>
          </mc:Fallback>
        </mc:AlternateContent>
      </w:r>
    </w:p>
    <w:p w:rsidR="00F45558" w:rsidRDefault="00F45558" w:rsidP="00225CBA">
      <w:pPr>
        <w:pStyle w:val="Heading1"/>
      </w:pPr>
    </w:p>
    <w:p w:rsidR="00F45558" w:rsidRDefault="003A0492" w:rsidP="00225CBA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A7FE8" wp14:editId="0719C3AC">
                <wp:simplePos x="0" y="0"/>
                <wp:positionH relativeFrom="column">
                  <wp:posOffset>2438400</wp:posOffset>
                </wp:positionH>
                <wp:positionV relativeFrom="paragraph">
                  <wp:posOffset>26670</wp:posOffset>
                </wp:positionV>
                <wp:extent cx="0" cy="323850"/>
                <wp:effectExtent l="9525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92pt;margin-top:2.1pt;width:0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" strokecolor="#f07f09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AAF13" wp14:editId="6ABB30C2">
                <wp:simplePos x="0" y="0"/>
                <wp:positionH relativeFrom="column">
                  <wp:posOffset>2000250</wp:posOffset>
                </wp:positionH>
                <wp:positionV relativeFrom="paragraph">
                  <wp:posOffset>350520</wp:posOffset>
                </wp:positionV>
                <wp:extent cx="914400" cy="3714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492" w:rsidRDefault="003A0492" w:rsidP="003A0492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" o:spid="_x0000_s1036" type="#_x0000_t116" style="position:absolute;margin-left:157.5pt;margin-top:27.6pt;width:1in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" fillcolor="white [3201]" strokecolor="#c19859 [3209]" strokeweight="1pt">
                <v:textbox>
                  <w:txbxContent>
                    <w:p w:rsidR="003A0492" w:rsidRDefault="003A0492" w:rsidP="003A0492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0492" w:rsidRDefault="003A0492" w:rsidP="00225CBA">
      <w:pPr>
        <w:pStyle w:val="Heading1"/>
      </w:pPr>
    </w:p>
    <w:p w:rsidR="00C17BA1" w:rsidRPr="00F951D1" w:rsidRDefault="001641C6" w:rsidP="00225CBA">
      <w:pPr>
        <w:pStyle w:val="Heading1"/>
      </w:pPr>
      <w:r>
        <w:t>properties</w:t>
      </w:r>
      <w:r w:rsidR="002B5692">
        <w:t xml:space="preserve"> included</w:t>
      </w:r>
    </w:p>
    <w:p w:rsidR="00C17BA1" w:rsidRPr="00C17BA1" w:rsidRDefault="00C17BA1" w:rsidP="00C17BA1">
      <w:pPr>
        <w:pStyle w:val="ListParagraph"/>
        <w:numPr>
          <w:ilvl w:val="0"/>
          <w:numId w:val="37"/>
        </w:numPr>
        <w:rPr>
          <w:b/>
        </w:rPr>
      </w:pPr>
      <w:r>
        <w:t>VM Name</w:t>
      </w:r>
      <w:r w:rsidR="00415169">
        <w:t xml:space="preserve"> – Name of the VM</w:t>
      </w:r>
    </w:p>
    <w:p w:rsidR="00C17BA1" w:rsidRPr="00F951D1" w:rsidRDefault="00C17BA1" w:rsidP="00F951D1">
      <w:pPr>
        <w:pStyle w:val="ListParagraph"/>
        <w:rPr>
          <w:b/>
        </w:rPr>
      </w:pPr>
    </w:p>
    <w:p w:rsidR="00C17BA1" w:rsidRPr="00C17BA1" w:rsidRDefault="00C17BA1" w:rsidP="00C17BA1"/>
    <w:p w:rsidR="001641C6" w:rsidRPr="00FB1304" w:rsidRDefault="001641C6" w:rsidP="001641C6">
      <w:pPr>
        <w:pStyle w:val="Title"/>
      </w:pPr>
      <w:r>
        <w:t>Dependencies</w:t>
      </w:r>
    </w:p>
    <w:p w:rsidR="001641C6" w:rsidRDefault="001641C6" w:rsidP="001641C6">
      <w:pPr>
        <w:pStyle w:val="Heading1"/>
      </w:pPr>
      <w:r>
        <w:lastRenderedPageBreak/>
        <w:t xml:space="preserve">Related Actions </w:t>
      </w:r>
    </w:p>
    <w:p w:rsidR="001641C6" w:rsidRDefault="001641C6" w:rsidP="00C17BA1"/>
    <w:p w:rsidR="001641C6" w:rsidRDefault="001641C6" w:rsidP="001641C6">
      <w:pPr>
        <w:pStyle w:val="ListParagraph"/>
        <w:numPr>
          <w:ilvl w:val="0"/>
          <w:numId w:val="32"/>
        </w:numPr>
      </w:pPr>
      <w:proofErr w:type="spellStart"/>
      <w:r>
        <w:t>WriteDataToTheFile</w:t>
      </w:r>
      <w:proofErr w:type="spellEnd"/>
      <w:r>
        <w:t xml:space="preserve"> – It writes the requested data to the provided file.</w:t>
      </w:r>
    </w:p>
    <w:p w:rsidR="001641C6" w:rsidRDefault="001641C6" w:rsidP="00F951D1">
      <w:pPr>
        <w:pStyle w:val="ListParagraph"/>
        <w:numPr>
          <w:ilvl w:val="0"/>
          <w:numId w:val="32"/>
        </w:numPr>
      </w:pPr>
      <w:proofErr w:type="spellStart"/>
      <w:r>
        <w:t>ValidateEmail</w:t>
      </w:r>
      <w:proofErr w:type="spellEnd"/>
      <w:r>
        <w:t xml:space="preserve"> – It validates the mail Address. </w:t>
      </w:r>
    </w:p>
    <w:p w:rsidR="001641C6" w:rsidRDefault="001641C6" w:rsidP="001641C6">
      <w:pPr>
        <w:pStyle w:val="Heading1"/>
      </w:pPr>
      <w:bookmarkStart w:id="1" w:name="_GoBack"/>
      <w:bookmarkEnd w:id="1"/>
      <w:r>
        <w:t>Related Configuration elements</w:t>
      </w:r>
    </w:p>
    <w:p w:rsidR="001641C6" w:rsidRDefault="001641C6" w:rsidP="007F07AA">
      <w:pPr>
        <w:pStyle w:val="ListParagraph"/>
      </w:pPr>
    </w:p>
    <w:p w:rsidR="001641C6" w:rsidRDefault="007F07AA" w:rsidP="007F07AA">
      <w:pPr>
        <w:pStyle w:val="ListParagraph"/>
        <w:numPr>
          <w:ilvl w:val="0"/>
          <w:numId w:val="40"/>
        </w:numPr>
      </w:pPr>
      <w:proofErr w:type="spellStart"/>
      <w:r>
        <w:t>VcacHost</w:t>
      </w:r>
      <w:proofErr w:type="spellEnd"/>
      <w:r>
        <w:t xml:space="preserve"> – </w:t>
      </w:r>
      <w:r w:rsidR="00415169">
        <w:t>host through which VRO connect with IAAS services of VRA to fetch the required data.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VcacCafeHost</w:t>
      </w:r>
      <w:proofErr w:type="spellEnd"/>
      <w:r>
        <w:t xml:space="preserve"> – host through which VRO connect with VRA to fetch the required data.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SmtpHost</w:t>
      </w:r>
      <w:proofErr w:type="spellEnd"/>
      <w:r>
        <w:t xml:space="preserve"> – with which one will be able to connect to the server to send the mail. 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1641C6" w:rsidRDefault="001641C6" w:rsidP="001641C6">
      <w:pPr>
        <w:pStyle w:val="ListParagraph"/>
        <w:numPr>
          <w:ilvl w:val="0"/>
          <w:numId w:val="33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 xml:space="preserve"> with which one will be able to connect to the server to send the mail.</w:t>
      </w:r>
    </w:p>
    <w:p w:rsidR="00F951D1" w:rsidRDefault="00F951D1" w:rsidP="001641C6">
      <w:pPr>
        <w:pStyle w:val="ListParagraph"/>
        <w:numPr>
          <w:ilvl w:val="0"/>
          <w:numId w:val="33"/>
        </w:numPr>
      </w:pPr>
      <w:proofErr w:type="spellStart"/>
      <w:r>
        <w:t>fromName</w:t>
      </w:r>
      <w:proofErr w:type="spellEnd"/>
      <w:r>
        <w:t xml:space="preserve">  - name of the organization</w:t>
      </w:r>
    </w:p>
    <w:p w:rsidR="00225CBA" w:rsidRDefault="00F951D1" w:rsidP="00225CBA">
      <w:pPr>
        <w:pStyle w:val="ListParagraph"/>
        <w:numPr>
          <w:ilvl w:val="0"/>
          <w:numId w:val="33"/>
        </w:numPr>
      </w:pPr>
      <w:proofErr w:type="spellStart"/>
      <w:r>
        <w:t>fromAddress</w:t>
      </w:r>
      <w:proofErr w:type="spellEnd"/>
      <w:r>
        <w:t xml:space="preserve">  - address of the organization</w:t>
      </w:r>
    </w:p>
    <w:p w:rsidR="00225CBA" w:rsidRDefault="00225CBA" w:rsidP="00225CBA">
      <w:pPr>
        <w:pStyle w:val="Heading1"/>
      </w:pPr>
      <w:r>
        <w:t>Related Workflows</w:t>
      </w:r>
    </w:p>
    <w:p w:rsidR="00225CBA" w:rsidRPr="00225CBA" w:rsidRDefault="00225CBA" w:rsidP="00225CBA">
      <w:pPr>
        <w:pStyle w:val="ListParagraph"/>
        <w:numPr>
          <w:ilvl w:val="0"/>
          <w:numId w:val="42"/>
        </w:numPr>
      </w:pPr>
      <w:r>
        <w:t>Send Mail – It sends the mail to the sender’s address.</w:t>
      </w:r>
    </w:p>
    <w:p w:rsidR="001641C6" w:rsidRDefault="001641C6" w:rsidP="001641C6">
      <w:pPr>
        <w:pStyle w:val="Heading1"/>
      </w:pPr>
      <w:r>
        <w:t>Attributes</w:t>
      </w:r>
    </w:p>
    <w:p w:rsidR="001641C6" w:rsidRDefault="001641C6" w:rsidP="001641C6">
      <w:r>
        <w:rPr>
          <w:noProof/>
          <w:lang w:eastAsia="en-US"/>
        </w:rPr>
        <w:drawing>
          <wp:inline distT="0" distB="0" distL="0" distR="0" wp14:anchorId="7B4C0A7F" wp14:editId="2F3BABC4">
            <wp:extent cx="6385583" cy="320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86" cy="32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C6" w:rsidRDefault="001641C6" w:rsidP="001641C6">
      <w:pPr>
        <w:pStyle w:val="Heading1"/>
      </w:pPr>
      <w:r>
        <w:lastRenderedPageBreak/>
        <w:t>Inputs</w:t>
      </w:r>
    </w:p>
    <w:p w:rsidR="001641C6" w:rsidRDefault="001641C6" w:rsidP="001641C6">
      <w:r>
        <w:rPr>
          <w:noProof/>
          <w:lang w:eastAsia="en-US"/>
        </w:rPr>
        <w:drawing>
          <wp:inline distT="0" distB="0" distL="0" distR="0" wp14:anchorId="1F393AF9" wp14:editId="719821D8">
            <wp:extent cx="6569228" cy="2743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055" cy="27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C6" w:rsidRDefault="001641C6" w:rsidP="00415169">
      <w:pPr>
        <w:pStyle w:val="Heading1"/>
      </w:pPr>
      <w:r>
        <w:t>Future scope</w:t>
      </w:r>
    </w:p>
    <w:p w:rsidR="001641C6" w:rsidRPr="00E879F5" w:rsidRDefault="00415169" w:rsidP="00415169">
      <w:proofErr w:type="gramStart"/>
      <w:r>
        <w:t xml:space="preserve">Nothing </w:t>
      </w:r>
      <w:r w:rsidR="00CD7658">
        <w:t xml:space="preserve"> till</w:t>
      </w:r>
      <w:proofErr w:type="gramEnd"/>
      <w:r w:rsidR="00CD7658">
        <w:t xml:space="preserve"> </w:t>
      </w:r>
      <w:r>
        <w:t>yet</w:t>
      </w:r>
    </w:p>
    <w:p w:rsidR="001641C6" w:rsidRPr="008961DF" w:rsidRDefault="001641C6" w:rsidP="001641C6"/>
    <w:p w:rsidR="00855982" w:rsidRPr="001641C6" w:rsidRDefault="00855982" w:rsidP="001641C6"/>
    <w:sectPr w:rsidR="00855982" w:rsidRPr="001641C6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019" w:rsidRDefault="005C2019" w:rsidP="00855982">
      <w:pPr>
        <w:spacing w:after="0" w:line="240" w:lineRule="auto"/>
      </w:pPr>
      <w:r>
        <w:separator/>
      </w:r>
    </w:p>
  </w:endnote>
  <w:endnote w:type="continuationSeparator" w:id="0">
    <w:p w:rsidR="005C2019" w:rsidRDefault="005C201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E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019" w:rsidRDefault="005C2019" w:rsidP="00855982">
      <w:pPr>
        <w:spacing w:after="0" w:line="240" w:lineRule="auto"/>
      </w:pPr>
      <w:r>
        <w:separator/>
      </w:r>
    </w:p>
  </w:footnote>
  <w:footnote w:type="continuationSeparator" w:id="0">
    <w:p w:rsidR="005C2019" w:rsidRDefault="005C201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C1347"/>
    <w:multiLevelType w:val="hybridMultilevel"/>
    <w:tmpl w:val="83D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4C4301"/>
    <w:multiLevelType w:val="hybridMultilevel"/>
    <w:tmpl w:val="73CE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B4728"/>
    <w:multiLevelType w:val="hybridMultilevel"/>
    <w:tmpl w:val="0B4E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88766E6"/>
    <w:multiLevelType w:val="hybridMultilevel"/>
    <w:tmpl w:val="AE04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3621A26"/>
    <w:multiLevelType w:val="hybridMultilevel"/>
    <w:tmpl w:val="90D6C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41A46CC8"/>
    <w:multiLevelType w:val="hybridMultilevel"/>
    <w:tmpl w:val="2CC4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84373"/>
    <w:multiLevelType w:val="hybridMultilevel"/>
    <w:tmpl w:val="A2B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8463A"/>
    <w:multiLevelType w:val="hybridMultilevel"/>
    <w:tmpl w:val="9FC4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75A8D"/>
    <w:multiLevelType w:val="hybridMultilevel"/>
    <w:tmpl w:val="4854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3"/>
  </w:num>
  <w:num w:numId="14">
    <w:abstractNumId w:val="26"/>
  </w:num>
  <w:num w:numId="15">
    <w:abstractNumId w:val="15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20"/>
  </w:num>
  <w:num w:numId="29">
    <w:abstractNumId w:val="24"/>
  </w:num>
  <w:num w:numId="30">
    <w:abstractNumId w:val="30"/>
  </w:num>
  <w:num w:numId="31">
    <w:abstractNumId w:val="28"/>
  </w:num>
  <w:num w:numId="32">
    <w:abstractNumId w:val="27"/>
  </w:num>
  <w:num w:numId="33">
    <w:abstractNumId w:val="18"/>
  </w:num>
  <w:num w:numId="34">
    <w:abstractNumId w:val="25"/>
  </w:num>
  <w:num w:numId="35">
    <w:abstractNumId w:val="23"/>
  </w:num>
  <w:num w:numId="36">
    <w:abstractNumId w:val="14"/>
  </w:num>
  <w:num w:numId="37">
    <w:abstractNumId w:val="11"/>
  </w:num>
  <w:num w:numId="38">
    <w:abstractNumId w:val="22"/>
  </w:num>
  <w:num w:numId="39">
    <w:abstractNumId w:val="12"/>
  </w:num>
  <w:num w:numId="40">
    <w:abstractNumId w:val="29"/>
  </w:num>
  <w:num w:numId="41">
    <w:abstractNumId w:val="2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C6"/>
    <w:rsid w:val="00005C91"/>
    <w:rsid w:val="000639D8"/>
    <w:rsid w:val="00105456"/>
    <w:rsid w:val="001641C6"/>
    <w:rsid w:val="001B06F8"/>
    <w:rsid w:val="001D4362"/>
    <w:rsid w:val="00225CBA"/>
    <w:rsid w:val="002873DD"/>
    <w:rsid w:val="002B5692"/>
    <w:rsid w:val="003A0492"/>
    <w:rsid w:val="00415169"/>
    <w:rsid w:val="005C2019"/>
    <w:rsid w:val="006C0742"/>
    <w:rsid w:val="00776A06"/>
    <w:rsid w:val="007833A7"/>
    <w:rsid w:val="007A2EC3"/>
    <w:rsid w:val="007F07AA"/>
    <w:rsid w:val="0080009F"/>
    <w:rsid w:val="00855982"/>
    <w:rsid w:val="00877FF4"/>
    <w:rsid w:val="008F5163"/>
    <w:rsid w:val="00946C0E"/>
    <w:rsid w:val="00A10484"/>
    <w:rsid w:val="00B95F88"/>
    <w:rsid w:val="00C17BA1"/>
    <w:rsid w:val="00CA1D1F"/>
    <w:rsid w:val="00CA4504"/>
    <w:rsid w:val="00CD7658"/>
    <w:rsid w:val="00CE7E76"/>
    <w:rsid w:val="00D8764E"/>
    <w:rsid w:val="00DB1B6A"/>
    <w:rsid w:val="00E05550"/>
    <w:rsid w:val="00EA6B95"/>
    <w:rsid w:val="00EF260E"/>
    <w:rsid w:val="00F45558"/>
    <w:rsid w:val="00F951D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C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64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C6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6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6</cp:revision>
  <dcterms:created xsi:type="dcterms:W3CDTF">2018-08-10T11:00:00Z</dcterms:created>
  <dcterms:modified xsi:type="dcterms:W3CDTF">2018-08-29T07:28:00Z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