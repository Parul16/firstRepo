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1C6" w:rsidRDefault="00946C0E" w:rsidP="001641C6">
      <w:pPr>
        <w:pStyle w:val="Title"/>
      </w:pPr>
      <w:r>
        <w:t>Reservation wise Resource and VM Report</w:t>
      </w:r>
    </w:p>
    <w:p w:rsidR="001641C6" w:rsidRPr="00855982" w:rsidRDefault="001641C6" w:rsidP="001641C6">
      <w:pPr>
        <w:pStyle w:val="Heading1"/>
      </w:pPr>
      <w:r>
        <w:t>Overview</w:t>
      </w:r>
    </w:p>
    <w:p w:rsidR="001641C6" w:rsidRDefault="0080009F" w:rsidP="001641C6">
      <w:pPr>
        <w:spacing w:line="240" w:lineRule="auto"/>
      </w:pPr>
      <w:r>
        <w:t>It provides</w:t>
      </w:r>
      <w:r w:rsidR="002B5692">
        <w:t xml:space="preserve"> </w:t>
      </w:r>
      <w:r>
        <w:t>detailed report of resource consumption which includes storage,</w:t>
      </w:r>
      <w:r w:rsidR="002B5692">
        <w:t xml:space="preserve"> </w:t>
      </w:r>
      <w:r>
        <w:t>memory,</w:t>
      </w:r>
      <w:r w:rsidR="002B5692">
        <w:t xml:space="preserve"> </w:t>
      </w:r>
      <w:proofErr w:type="gramStart"/>
      <w:r w:rsidR="002B5692">
        <w:t>CPU</w:t>
      </w:r>
      <w:proofErr w:type="gramEnd"/>
      <w:r>
        <w:t xml:space="preserve"> and VM Quota</w:t>
      </w:r>
      <w:r w:rsidR="002B5692">
        <w:t xml:space="preserve"> .It pre</w:t>
      </w:r>
      <w:r>
        <w:t>p</w:t>
      </w:r>
      <w:r w:rsidR="002B5692">
        <w:t>ares a report which concern about resource consumption by a BG</w:t>
      </w:r>
      <w:r>
        <w:t>’</w:t>
      </w:r>
      <w:r w:rsidR="002B5692">
        <w:t xml:space="preserve">s reservation i.e.  </w:t>
      </w:r>
      <w:proofErr w:type="gramStart"/>
      <w:r w:rsidR="002B5692">
        <w:t>it</w:t>
      </w:r>
      <w:proofErr w:type="gramEnd"/>
      <w:r w:rsidR="002B5692">
        <w:t xml:space="preserve"> provides creation, allocation and utilization of resources along with the VM details by a reservation.</w:t>
      </w:r>
    </w:p>
    <w:p w:rsidR="001641C6" w:rsidRDefault="001641C6" w:rsidP="001641C6">
      <w:pPr>
        <w:pStyle w:val="Heading1"/>
      </w:pPr>
      <w:r>
        <w:t>Goal</w:t>
      </w:r>
    </w:p>
    <w:p w:rsidR="001641C6" w:rsidRDefault="001641C6" w:rsidP="001641C6">
      <w:pPr>
        <w:spacing w:line="240" w:lineRule="auto"/>
      </w:pPr>
      <w:bookmarkStart w:id="0" w:name="_Hlk514080418"/>
      <w:r>
        <w:t xml:space="preserve">It is prepared to ease out the process of </w:t>
      </w:r>
      <w:proofErr w:type="spellStart"/>
      <w:r>
        <w:t>analyzation</w:t>
      </w:r>
      <w:proofErr w:type="spellEnd"/>
      <w:r>
        <w:t xml:space="preserve"> of </w:t>
      </w:r>
      <w:r w:rsidR="002B5692">
        <w:t xml:space="preserve">resource consumption by a BG. </w:t>
      </w:r>
    </w:p>
    <w:bookmarkEnd w:id="0"/>
    <w:p w:rsidR="001641C6" w:rsidRDefault="001641C6" w:rsidP="001641C6">
      <w:pPr>
        <w:pStyle w:val="Heading1"/>
      </w:pPr>
      <w:r>
        <w:t>Solution /Logic design</w:t>
      </w:r>
    </w:p>
    <w:p w:rsidR="00560D52" w:rsidRDefault="00560D52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D8FA6" wp14:editId="514C83C8">
                <wp:simplePos x="0" y="0"/>
                <wp:positionH relativeFrom="column">
                  <wp:posOffset>2295525</wp:posOffset>
                </wp:positionH>
                <wp:positionV relativeFrom="paragraph">
                  <wp:posOffset>80010</wp:posOffset>
                </wp:positionV>
                <wp:extent cx="914400" cy="352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D52" w:rsidRDefault="00560D52" w:rsidP="00560D5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80.75pt;margin-top:6.3pt;width:1in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" fillcolor="white [3201]" strokecolor="#c19859 [3209]" strokeweight="1pt">
                <v:stroke joinstyle="miter"/>
                <v:textbox>
                  <w:txbxContent>
                    <w:p w:rsidR="00560D52" w:rsidRDefault="00560D52" w:rsidP="00560D5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641C6">
        <w:t xml:space="preserve">                                 </w:t>
      </w:r>
    </w:p>
    <w:p w:rsidR="00560D52" w:rsidRDefault="00560D52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F27F9" wp14:editId="2DED6628">
                <wp:simplePos x="0" y="0"/>
                <wp:positionH relativeFrom="column">
                  <wp:posOffset>2705100</wp:posOffset>
                </wp:positionH>
                <wp:positionV relativeFrom="paragraph">
                  <wp:posOffset>146685</wp:posOffset>
                </wp:positionV>
                <wp:extent cx="0" cy="2952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3pt;margin-top:11.55pt;width:0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" strokecolor="#f07f09 [3204]" strokeweight=".5pt">
                <v:stroke endarrow="open" joinstyle="miter"/>
              </v:shape>
            </w:pict>
          </mc:Fallback>
        </mc:AlternateContent>
      </w:r>
    </w:p>
    <w:p w:rsidR="00560D52" w:rsidRDefault="00560D52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38B93" wp14:editId="660E5C58">
                <wp:simplePos x="0" y="0"/>
                <wp:positionH relativeFrom="column">
                  <wp:posOffset>4133850</wp:posOffset>
                </wp:positionH>
                <wp:positionV relativeFrom="paragraph">
                  <wp:posOffset>156210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D52" w:rsidRDefault="00560D52" w:rsidP="00560D52">
                            <w:pPr>
                              <w:jc w:val="center"/>
                            </w:pPr>
                            <w:r>
                              <w:t>Execute action “</w:t>
                            </w:r>
                            <w:proofErr w:type="spellStart"/>
                            <w:r>
                              <w:t>getBG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325.5pt;margin-top:12.3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" fillcolor="white [3201]" strokecolor="#c19859 [3209]" strokeweight="1pt">
                <v:textbox>
                  <w:txbxContent>
                    <w:p w:rsidR="00560D52" w:rsidRDefault="00560D52" w:rsidP="00560D52">
                      <w:pPr>
                        <w:jc w:val="center"/>
                      </w:pPr>
                      <w:r>
                        <w:t>Execute action “</w:t>
                      </w:r>
                      <w:proofErr w:type="spellStart"/>
                      <w:r>
                        <w:t>getBG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982EB" wp14:editId="3220613D">
                <wp:simplePos x="0" y="0"/>
                <wp:positionH relativeFrom="column">
                  <wp:posOffset>1809750</wp:posOffset>
                </wp:positionH>
                <wp:positionV relativeFrom="paragraph">
                  <wp:posOffset>156210</wp:posOffset>
                </wp:positionV>
                <wp:extent cx="188595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D52" w:rsidRDefault="00414F6C" w:rsidP="00560D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bgprop.put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bg</w:t>
                            </w:r>
                            <w:proofErr w:type="spellEnd"/>
                            <w:r>
                              <w:t xml:space="preserve"> ID, </w:t>
                            </w:r>
                            <w:proofErr w:type="spellStart"/>
                            <w:r>
                              <w:t>bg</w:t>
                            </w:r>
                            <w:proofErr w:type="spellEnd"/>
                            <w:r>
                              <w:t xml:space="preserve">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8" style="position:absolute;margin-left:142.5pt;margin-top:12.3pt;width:148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" fillcolor="white [3201]" strokecolor="#c19859 [3209]" strokeweight="1pt">
                <v:textbox>
                  <w:txbxContent>
                    <w:p w:rsidR="00560D52" w:rsidRDefault="00414F6C" w:rsidP="00560D5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bgprop.put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bg</w:t>
                      </w:r>
                      <w:proofErr w:type="spellEnd"/>
                      <w:r>
                        <w:t xml:space="preserve"> ID, </w:t>
                      </w:r>
                      <w:proofErr w:type="spellStart"/>
                      <w:r>
                        <w:t>bg</w:t>
                      </w:r>
                      <w:proofErr w:type="spellEnd"/>
                      <w:r>
                        <w:t xml:space="preserve"> Name)</w:t>
                      </w:r>
                    </w:p>
                  </w:txbxContent>
                </v:textbox>
              </v:rect>
            </w:pict>
          </mc:Fallback>
        </mc:AlternateContent>
      </w:r>
    </w:p>
    <w:p w:rsidR="00560D52" w:rsidRDefault="00560D52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3F4245" wp14:editId="58DE1420">
                <wp:simplePos x="0" y="0"/>
                <wp:positionH relativeFrom="column">
                  <wp:posOffset>-257175</wp:posOffset>
                </wp:positionH>
                <wp:positionV relativeFrom="paragraph">
                  <wp:posOffset>89535</wp:posOffset>
                </wp:positionV>
                <wp:extent cx="1714500" cy="612648"/>
                <wp:effectExtent l="19050" t="0" r="38100" b="1651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D52" w:rsidRDefault="00560D52" w:rsidP="00560D52">
                            <w:pPr>
                              <w:jc w:val="center"/>
                            </w:pPr>
                            <w:r>
                              <w:t>VCACCAFE</w:t>
                            </w:r>
                          </w:p>
                          <w:p w:rsidR="00560D52" w:rsidRDefault="00560D52" w:rsidP="00560D52">
                            <w:pPr>
                              <w:jc w:val="center"/>
                            </w:pPr>
                            <w: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9" type="#_x0000_t111" style="position:absolute;margin-left:-20.25pt;margin-top:7.05pt;width:135pt;height:4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" fillcolor="white [3201]" strokecolor="#c19859 [3209]" strokeweight="1pt">
                <v:textbox>
                  <w:txbxContent>
                    <w:p w:rsidR="00560D52" w:rsidRDefault="00560D52" w:rsidP="00560D52">
                      <w:pPr>
                        <w:jc w:val="center"/>
                      </w:pPr>
                      <w:r>
                        <w:t>VCACCAFE</w:t>
                      </w:r>
                    </w:p>
                    <w:p w:rsidR="00560D52" w:rsidRDefault="00560D52" w:rsidP="00560D52">
                      <w:pPr>
                        <w:jc w:val="center"/>
                      </w:pPr>
                      <w:r>
                        <w:t>HOST</w:t>
                      </w:r>
                    </w:p>
                  </w:txbxContent>
                </v:textbox>
              </v:shape>
            </w:pict>
          </mc:Fallback>
        </mc:AlternateContent>
      </w:r>
    </w:p>
    <w:p w:rsidR="00560D52" w:rsidRDefault="00560D52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6FF44" wp14:editId="396BC645">
                <wp:simplePos x="0" y="0"/>
                <wp:positionH relativeFrom="column">
                  <wp:posOffset>1400175</wp:posOffset>
                </wp:positionH>
                <wp:positionV relativeFrom="paragraph">
                  <wp:posOffset>42545</wp:posOffset>
                </wp:positionV>
                <wp:extent cx="40957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10.25pt;margin-top:3.35pt;width:3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2147D" wp14:editId="42F8EDEE">
                <wp:simplePos x="0" y="0"/>
                <wp:positionH relativeFrom="column">
                  <wp:posOffset>3695700</wp:posOffset>
                </wp:positionH>
                <wp:positionV relativeFrom="paragraph">
                  <wp:posOffset>42545</wp:posOffset>
                </wp:positionV>
                <wp:extent cx="438150" cy="0"/>
                <wp:effectExtent l="3810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91pt;margin-top:3.35pt;width:3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" strokecolor="#f07f09 [3204]" strokeweight=".5pt">
                <v:stroke startarrow="open" endarrow="open" joinstyle="miter"/>
              </v:shape>
            </w:pict>
          </mc:Fallback>
        </mc:AlternateContent>
      </w:r>
    </w:p>
    <w:p w:rsidR="00560D52" w:rsidRDefault="00560D52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0.1pt" to="7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LeuAEAAMQDAAAOAAAAZHJzL2Uyb0RvYy54bWysU8GOEzEMvSPxD1HudKYFrW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" strokecolor="#f07f09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C9A4D" wp14:editId="5E4869D1">
                <wp:simplePos x="0" y="0"/>
                <wp:positionH relativeFrom="column">
                  <wp:posOffset>2705100</wp:posOffset>
                </wp:positionH>
                <wp:positionV relativeFrom="paragraph">
                  <wp:posOffset>213995</wp:posOffset>
                </wp:positionV>
                <wp:extent cx="0" cy="342900"/>
                <wp:effectExtent l="9525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13pt;margin-top:16.85pt;width:0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" strokecolor="#f07f09 [3204]" strokeweight=".5pt">
                <v:stroke endarrow="open" joinstyle="miter"/>
              </v:shape>
            </w:pict>
          </mc:Fallback>
        </mc:AlternateContent>
      </w:r>
    </w:p>
    <w:p w:rsidR="00560D52" w:rsidRDefault="00560D52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C55B1" wp14:editId="49202B09">
                <wp:simplePos x="0" y="0"/>
                <wp:positionH relativeFrom="column">
                  <wp:posOffset>990600</wp:posOffset>
                </wp:positionH>
                <wp:positionV relativeFrom="paragraph">
                  <wp:posOffset>185420</wp:posOffset>
                </wp:positionV>
                <wp:extent cx="8286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4.6pt" to="143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" strokecolor="#f07f09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73A1F" wp14:editId="506DAC00">
                <wp:simplePos x="0" y="0"/>
                <wp:positionH relativeFrom="column">
                  <wp:posOffset>1866900</wp:posOffset>
                </wp:positionH>
                <wp:positionV relativeFrom="paragraph">
                  <wp:posOffset>185420</wp:posOffset>
                </wp:positionV>
                <wp:extent cx="0" cy="85725"/>
                <wp:effectExtent l="76200" t="19050" r="11430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47pt;margin-top:14.6pt;width:0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05BB5" wp14:editId="5D9AEDFE">
                <wp:simplePos x="0" y="0"/>
                <wp:positionH relativeFrom="column">
                  <wp:posOffset>1809751</wp:posOffset>
                </wp:positionH>
                <wp:positionV relativeFrom="paragraph">
                  <wp:posOffset>271145</wp:posOffset>
                </wp:positionV>
                <wp:extent cx="188595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D52" w:rsidRDefault="00560D52" w:rsidP="00560D52">
                            <w:pPr>
                              <w:jc w:val="center"/>
                            </w:pPr>
                            <w:r>
                              <w:t xml:space="preserve">Get reservations </w:t>
                            </w:r>
                            <w:r w:rsidR="00106F3B">
                              <w:t xml:space="preserve">and fetch subtenant id of a </w:t>
                            </w:r>
                            <w:proofErr w:type="spellStart"/>
                            <w:proofErr w:type="gramStart"/>
                            <w:r w:rsidR="00106F3B">
                              <w:t>bg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0" style="position:absolute;margin-left:142.5pt;margin-top:21.35pt;width:148.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" fillcolor="white [3201]" strokecolor="#c19859 [3209]" strokeweight="1pt">
                <v:textbox>
                  <w:txbxContent>
                    <w:p w:rsidR="00560D52" w:rsidRDefault="00560D52" w:rsidP="00560D52">
                      <w:pPr>
                        <w:jc w:val="center"/>
                      </w:pPr>
                      <w:r>
                        <w:t xml:space="preserve">Get reservations </w:t>
                      </w:r>
                      <w:r w:rsidR="00106F3B">
                        <w:t xml:space="preserve">and fetch subtenant id of a </w:t>
                      </w:r>
                      <w:proofErr w:type="spellStart"/>
                      <w:proofErr w:type="gramStart"/>
                      <w:r w:rsidR="00106F3B">
                        <w:t>bg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60D52" w:rsidRDefault="00560D52" w:rsidP="001641C6"/>
    <w:p w:rsidR="00560D52" w:rsidRDefault="00560D52" w:rsidP="001641C6"/>
    <w:p w:rsidR="00560D52" w:rsidRDefault="00560D52" w:rsidP="001641C6"/>
    <w:p w:rsidR="00560D52" w:rsidRDefault="00560D52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261BF" wp14:editId="1C3CACDD">
                <wp:simplePos x="0" y="0"/>
                <wp:positionH relativeFrom="column">
                  <wp:posOffset>2705100</wp:posOffset>
                </wp:positionH>
                <wp:positionV relativeFrom="paragraph">
                  <wp:posOffset>43180</wp:posOffset>
                </wp:positionV>
                <wp:extent cx="0" cy="50482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13pt;margin-top:3.4pt;width:0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" strokecolor="#f07f09 [3204]" strokeweight=".5pt">
                <v:stroke endarrow="open" joinstyle="miter"/>
              </v:shape>
            </w:pict>
          </mc:Fallback>
        </mc:AlternateContent>
      </w:r>
    </w:p>
    <w:p w:rsidR="00560D52" w:rsidRDefault="00414F6C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C050E8" wp14:editId="12ECBE15">
                <wp:simplePos x="0" y="0"/>
                <wp:positionH relativeFrom="column">
                  <wp:posOffset>1457325</wp:posOffset>
                </wp:positionH>
                <wp:positionV relativeFrom="paragraph">
                  <wp:posOffset>262255</wp:posOffset>
                </wp:positionV>
                <wp:extent cx="2524125" cy="1514475"/>
                <wp:effectExtent l="19050" t="19050" r="28575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F3B" w:rsidRDefault="00414F6C" w:rsidP="00414F6C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106F3B">
                              <w:t>(</w:t>
                            </w:r>
                            <w:proofErr w:type="spellStart"/>
                            <w:proofErr w:type="gramStart"/>
                            <w:r w:rsidR="00106F3B">
                              <w:t>bgprop.get</w:t>
                            </w:r>
                            <w:proofErr w:type="spellEnd"/>
                            <w:r w:rsidR="00106F3B">
                              <w:t>(</w:t>
                            </w:r>
                            <w:proofErr w:type="gramEnd"/>
                          </w:p>
                          <w:p w:rsidR="00414F6C" w:rsidRDefault="00106F3B" w:rsidP="00414F6C">
                            <w:pPr>
                              <w:jc w:val="center"/>
                            </w:pPr>
                            <w:r>
                              <w:t xml:space="preserve">subtenant id) == given </w:t>
                            </w:r>
                            <w:proofErr w:type="spellStart"/>
                            <w:proofErr w:type="gramStart"/>
                            <w:r>
                              <w:t>bg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1" type="#_x0000_t110" style="position:absolute;margin-left:114.75pt;margin-top:20.65pt;width:198.75pt;height:1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" fillcolor="white [3201]" strokecolor="#c19859 [3209]" strokeweight="1pt">
                <v:textbox>
                  <w:txbxContent>
                    <w:p w:rsidR="00106F3B" w:rsidRDefault="00414F6C" w:rsidP="00414F6C">
                      <w:pPr>
                        <w:jc w:val="center"/>
                      </w:pPr>
                      <w:r>
                        <w:t xml:space="preserve">If </w:t>
                      </w:r>
                      <w:r w:rsidR="00106F3B">
                        <w:t>(</w:t>
                      </w:r>
                      <w:proofErr w:type="spellStart"/>
                      <w:proofErr w:type="gramStart"/>
                      <w:r w:rsidR="00106F3B">
                        <w:t>bgprop.get</w:t>
                      </w:r>
                      <w:proofErr w:type="spellEnd"/>
                      <w:r w:rsidR="00106F3B">
                        <w:t>(</w:t>
                      </w:r>
                      <w:proofErr w:type="gramEnd"/>
                    </w:p>
                    <w:p w:rsidR="00414F6C" w:rsidRDefault="00106F3B" w:rsidP="00414F6C">
                      <w:pPr>
                        <w:jc w:val="center"/>
                      </w:pPr>
                      <w:r>
                        <w:t xml:space="preserve">subtenant id) == given </w:t>
                      </w:r>
                      <w:proofErr w:type="spellStart"/>
                      <w:proofErr w:type="gramStart"/>
                      <w:r>
                        <w:t>bg</w:t>
                      </w:r>
                      <w:proofErr w:type="spellEnd"/>
                      <w:r>
                        <w:t xml:space="preserve">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60D52" w:rsidRDefault="00560D52" w:rsidP="001641C6"/>
    <w:p w:rsidR="00560D52" w:rsidRDefault="00560D52" w:rsidP="001641C6"/>
    <w:p w:rsidR="00106F3B" w:rsidRDefault="00106F3B" w:rsidP="001641C6">
      <w:pPr>
        <w:rPr>
          <w:noProof/>
          <w:lang w:eastAsia="en-US"/>
        </w:rPr>
      </w:pPr>
    </w:p>
    <w:p w:rsidR="00106F3B" w:rsidRDefault="00106F3B" w:rsidP="001641C6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44F164" wp14:editId="32ED40ED">
                <wp:simplePos x="0" y="0"/>
                <wp:positionH relativeFrom="column">
                  <wp:posOffset>2705100</wp:posOffset>
                </wp:positionH>
                <wp:positionV relativeFrom="paragraph">
                  <wp:posOffset>634365</wp:posOffset>
                </wp:positionV>
                <wp:extent cx="0" cy="25717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49.95pt" to="213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" strokecolor="#f07f09 [3204]" strokeweight=".5pt">
                <v:stroke joinstyle="miter"/>
              </v:line>
            </w:pict>
          </mc:Fallback>
        </mc:AlternateContent>
      </w:r>
    </w:p>
    <w:p w:rsidR="00106F3B" w:rsidRDefault="00106F3B" w:rsidP="001641C6">
      <w:pPr>
        <w:rPr>
          <w:noProof/>
          <w:lang w:eastAsia="en-US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317E5" wp14:editId="64F88BCC">
                <wp:simplePos x="0" y="0"/>
                <wp:positionH relativeFrom="column">
                  <wp:posOffset>1676401</wp:posOffset>
                </wp:positionH>
                <wp:positionV relativeFrom="paragraph">
                  <wp:posOffset>-161925</wp:posOffset>
                </wp:positionV>
                <wp:extent cx="20955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F3B" w:rsidRDefault="00106F3B" w:rsidP="00106F3B">
                            <w:pPr>
                              <w:jc w:val="center"/>
                            </w:pPr>
                            <w:r>
                              <w:t>Fetch name of the reservations belongs to that BG and other details</w:t>
                            </w:r>
                            <w:r w:rsidR="001E31A1">
                              <w:t xml:space="preserve"> like extension </w:t>
                            </w:r>
                            <w:r w:rsidR="009E5BFC"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2" style="position:absolute;margin-left:132pt;margin-top:-12.75pt;width:16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" fillcolor="white [3201]" strokecolor="#c19859 [3209]" strokeweight="1pt">
                <v:textbox>
                  <w:txbxContent>
                    <w:p w:rsidR="00106F3B" w:rsidRDefault="00106F3B" w:rsidP="00106F3B">
                      <w:pPr>
                        <w:jc w:val="center"/>
                      </w:pPr>
                      <w:r>
                        <w:t>Fetch name of the reservations belongs to that BG and other details</w:t>
                      </w:r>
                      <w:r w:rsidR="001E31A1">
                        <w:t xml:space="preserve"> like extension </w:t>
                      </w:r>
                      <w:r w:rsidR="009E5BFC"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-581025</wp:posOffset>
                </wp:positionV>
                <wp:extent cx="0" cy="409575"/>
                <wp:effectExtent l="95250" t="0" r="11430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10.75pt;margin-top:-45.75pt;width:0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+YJzwEAAP4DAAAOAAAAZHJzL2Uyb0RvYy54bWysU9uO0zAQfUfiHyy/06QVyy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</w:p>
    <w:p w:rsidR="00106F3B" w:rsidRDefault="00106F3B" w:rsidP="001641C6">
      <w:pPr>
        <w:rPr>
          <w:noProof/>
          <w:lang w:eastAsia="en-US"/>
        </w:rPr>
      </w:pPr>
    </w:p>
    <w:p w:rsidR="00106F3B" w:rsidRDefault="001E31A1" w:rsidP="001641C6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180975</wp:posOffset>
                </wp:positionV>
                <wp:extent cx="635" cy="419100"/>
                <wp:effectExtent l="95250" t="0" r="7556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10.7pt;margin-top:14.25pt;width:.0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" strokecolor="#f07f09 [3204]" strokeweight=".5pt">
                <v:stroke endarrow="open" joinstyle="miter"/>
              </v:shape>
            </w:pict>
          </mc:Fallback>
        </mc:AlternateContent>
      </w:r>
    </w:p>
    <w:p w:rsidR="00106F3B" w:rsidRDefault="00106F3B" w:rsidP="001641C6">
      <w:pPr>
        <w:rPr>
          <w:noProof/>
          <w:lang w:eastAsia="en-US"/>
        </w:rPr>
      </w:pPr>
    </w:p>
    <w:p w:rsidR="00106F3B" w:rsidRDefault="001E31A1" w:rsidP="001641C6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ADFDC" wp14:editId="723AD7AE">
                <wp:simplePos x="0" y="0"/>
                <wp:positionH relativeFrom="column">
                  <wp:posOffset>1724025</wp:posOffset>
                </wp:positionH>
                <wp:positionV relativeFrom="paragraph">
                  <wp:posOffset>29210</wp:posOffset>
                </wp:positionV>
                <wp:extent cx="2047875" cy="1504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BFC" w:rsidRDefault="009E5BFC" w:rsidP="009E5BFC">
                            <w:pPr>
                              <w:jc w:val="center"/>
                            </w:pPr>
                            <w:proofErr w:type="spellStart"/>
                            <w:r>
                              <w:t>allocatedResources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allocated</w:t>
                            </w:r>
                            <w:r>
                              <w:t>Memory</w:t>
                            </w:r>
                            <w:proofErr w:type="spellEnd"/>
                            <w:r w:rsidRPr="009E5BFC">
                              <w:t xml:space="preserve"> </w:t>
                            </w:r>
                            <w:r>
                              <w:t>+”:”+</w:t>
                            </w:r>
                            <w:proofErr w:type="spellStart"/>
                            <w:r>
                              <w:t>allocatedS</w:t>
                            </w:r>
                            <w:r>
                              <w:t>torage</w:t>
                            </w:r>
                            <w:proofErr w:type="spellEnd"/>
                            <w:r>
                              <w:t xml:space="preserve"> +”:”+</w:t>
                            </w:r>
                            <w:proofErr w:type="spellStart"/>
                            <w:proofErr w:type="gramStart"/>
                            <w:r>
                              <w:t>allocatedQuota</w:t>
                            </w:r>
                            <w:proofErr w:type="spellEnd"/>
                            <w:r w:rsidR="00BA225F">
                              <w:t xml:space="preserve"> ;</w:t>
                            </w:r>
                            <w:proofErr w:type="gramEnd"/>
                          </w:p>
                          <w:p w:rsidR="009E5BFC" w:rsidRDefault="009E5BFC" w:rsidP="009E5B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allocatedMap.put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67689C">
                              <w:t>reservationN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allocatedResources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margin-left:135.75pt;margin-top:2.3pt;width:161.25pt;height:1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" fillcolor="white [3201]" strokecolor="#c19859 [3209]" strokeweight="1pt">
                <v:textbox>
                  <w:txbxContent>
                    <w:p w:rsidR="009E5BFC" w:rsidRDefault="009E5BFC" w:rsidP="009E5BFC">
                      <w:pPr>
                        <w:jc w:val="center"/>
                      </w:pPr>
                      <w:proofErr w:type="spellStart"/>
                      <w:r>
                        <w:t>allocatedResources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allocated</w:t>
                      </w:r>
                      <w:r>
                        <w:t>Memory</w:t>
                      </w:r>
                      <w:proofErr w:type="spellEnd"/>
                      <w:r w:rsidRPr="009E5BFC">
                        <w:t xml:space="preserve"> </w:t>
                      </w:r>
                      <w:r>
                        <w:t>+”:”+</w:t>
                      </w:r>
                      <w:proofErr w:type="spellStart"/>
                      <w:r>
                        <w:t>allocatedS</w:t>
                      </w:r>
                      <w:r>
                        <w:t>torage</w:t>
                      </w:r>
                      <w:proofErr w:type="spellEnd"/>
                      <w:r>
                        <w:t xml:space="preserve"> +”:”+</w:t>
                      </w:r>
                      <w:proofErr w:type="spellStart"/>
                      <w:proofErr w:type="gramStart"/>
                      <w:r>
                        <w:t>allocatedQuota</w:t>
                      </w:r>
                      <w:proofErr w:type="spellEnd"/>
                      <w:r w:rsidR="00BA225F">
                        <w:t xml:space="preserve"> ;</w:t>
                      </w:r>
                      <w:proofErr w:type="gramEnd"/>
                    </w:p>
                    <w:p w:rsidR="009E5BFC" w:rsidRDefault="009E5BFC" w:rsidP="009E5B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allocatedMap.put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67689C">
                        <w:t>reservationN</w:t>
                      </w:r>
                      <w:r>
                        <w:t>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allocatedResources</w:t>
                      </w:r>
                      <w:proofErr w:type="spellEnd"/>
                      <w: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:rsidR="00106F3B" w:rsidRDefault="00106F3B" w:rsidP="001641C6">
      <w:pPr>
        <w:rPr>
          <w:noProof/>
          <w:lang w:eastAsia="en-US"/>
        </w:rPr>
      </w:pPr>
    </w:p>
    <w:p w:rsidR="00106F3B" w:rsidRDefault="00106F3B" w:rsidP="001641C6">
      <w:pPr>
        <w:rPr>
          <w:noProof/>
          <w:lang w:eastAsia="en-US"/>
        </w:rPr>
      </w:pPr>
    </w:p>
    <w:p w:rsidR="00106F3B" w:rsidRDefault="00106F3B" w:rsidP="001641C6">
      <w:pPr>
        <w:rPr>
          <w:noProof/>
          <w:lang w:eastAsia="en-US"/>
        </w:rPr>
      </w:pPr>
    </w:p>
    <w:p w:rsidR="00106F3B" w:rsidRDefault="00106F3B" w:rsidP="001641C6">
      <w:pPr>
        <w:rPr>
          <w:noProof/>
          <w:lang w:eastAsia="en-US"/>
        </w:rPr>
      </w:pPr>
    </w:p>
    <w:p w:rsidR="00106F3B" w:rsidRDefault="0067689C" w:rsidP="001641C6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106045</wp:posOffset>
                </wp:positionV>
                <wp:extent cx="0" cy="371475"/>
                <wp:effectExtent l="95250" t="0" r="952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210.75pt;margin-top:8.35pt;width:0;height:29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</w:p>
    <w:p w:rsidR="00106F3B" w:rsidRDefault="0067689C" w:rsidP="001641C6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2932A" wp14:editId="5384B18F">
                <wp:simplePos x="0" y="0"/>
                <wp:positionH relativeFrom="column">
                  <wp:posOffset>1495425</wp:posOffset>
                </wp:positionH>
                <wp:positionV relativeFrom="paragraph">
                  <wp:posOffset>191770</wp:posOffset>
                </wp:positionV>
                <wp:extent cx="2524125" cy="15240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5F" w:rsidRDefault="00BA225F" w:rsidP="00BA225F">
                            <w:pPr>
                              <w:jc w:val="center"/>
                            </w:pPr>
                            <w:r>
                              <w:t xml:space="preserve">Initialize the maps as well </w:t>
                            </w:r>
                            <w:proofErr w:type="spellStart"/>
                            <w:proofErr w:type="gramStart"/>
                            <w:r>
                              <w:t>createdMap.put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res</w:t>
                            </w:r>
                            <w:r>
                              <w:t>Name,"0:0:0</w:t>
                            </w:r>
                            <w:r>
                              <w:t xml:space="preserve">:0"); </w:t>
                            </w:r>
                          </w:p>
                          <w:p w:rsidR="00BA225F" w:rsidRDefault="00BA225F" w:rsidP="00BA225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runningMap.put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resName,"0:0:0:0")</w:t>
                            </w:r>
                            <w:r>
                              <w:t>;</w:t>
                            </w:r>
                          </w:p>
                          <w:p w:rsidR="00BA225F" w:rsidRDefault="00BA225F" w:rsidP="00BA225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first</w:t>
                            </w:r>
                            <w:proofErr w:type="gramEnd"/>
                            <w:r>
                              <w:t xml:space="preserve"> value is memory, second value is storage, third value is </w:t>
                            </w:r>
                            <w:proofErr w:type="spellStart"/>
                            <w:r>
                              <w:t>vm</w:t>
                            </w:r>
                            <w:proofErr w:type="spellEnd"/>
                            <w:r>
                              <w:t xml:space="preserve"> count and fourth one is </w:t>
                            </w:r>
                            <w:proofErr w:type="spellStart"/>
                            <w:r>
                              <w:t>cpu</w:t>
                            </w:r>
                            <w:proofErr w:type="spellEnd"/>
                          </w:p>
                          <w:p w:rsidR="00BA225F" w:rsidRDefault="00BA225F" w:rsidP="00BA225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4" style="position:absolute;margin-left:117.75pt;margin-top:15.1pt;width:198.75pt;height:1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" fillcolor="white [3201]" strokecolor="#c19859 [3209]" strokeweight="1pt">
                <v:textbox>
                  <w:txbxContent>
                    <w:p w:rsidR="00BA225F" w:rsidRDefault="00BA225F" w:rsidP="00BA225F">
                      <w:pPr>
                        <w:jc w:val="center"/>
                      </w:pPr>
                      <w:r>
                        <w:t xml:space="preserve">Initialize the maps as well </w:t>
                      </w:r>
                      <w:proofErr w:type="spellStart"/>
                      <w:proofErr w:type="gramStart"/>
                      <w:r>
                        <w:t>createdMap.put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res</w:t>
                      </w:r>
                      <w:r>
                        <w:t>Name,"0:0:0</w:t>
                      </w:r>
                      <w:r>
                        <w:t xml:space="preserve">:0"); </w:t>
                      </w:r>
                    </w:p>
                    <w:p w:rsidR="00BA225F" w:rsidRDefault="00BA225F" w:rsidP="00BA225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runningMap.put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resName,"0:0:0:0")</w:t>
                      </w:r>
                      <w:r>
                        <w:t>;</w:t>
                      </w:r>
                    </w:p>
                    <w:p w:rsidR="00BA225F" w:rsidRDefault="00BA225F" w:rsidP="00BA225F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first</w:t>
                      </w:r>
                      <w:proofErr w:type="gramEnd"/>
                      <w:r>
                        <w:t xml:space="preserve"> value is memory, second value is storage, third value is </w:t>
                      </w:r>
                      <w:proofErr w:type="spellStart"/>
                      <w:r>
                        <w:t>vm</w:t>
                      </w:r>
                      <w:proofErr w:type="spellEnd"/>
                      <w:r>
                        <w:t xml:space="preserve"> count and fourth one is </w:t>
                      </w:r>
                      <w:proofErr w:type="spellStart"/>
                      <w:r>
                        <w:t>cpu</w:t>
                      </w:r>
                      <w:proofErr w:type="spellEnd"/>
                    </w:p>
                    <w:p w:rsidR="00BA225F" w:rsidRDefault="00BA225F" w:rsidP="00BA225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106F3B" w:rsidRDefault="00106F3B" w:rsidP="001641C6">
      <w:pPr>
        <w:rPr>
          <w:noProof/>
          <w:lang w:eastAsia="en-US"/>
        </w:rPr>
      </w:pPr>
    </w:p>
    <w:p w:rsidR="00106F3B" w:rsidRDefault="00106F3B" w:rsidP="001641C6">
      <w:pPr>
        <w:rPr>
          <w:noProof/>
          <w:lang w:eastAsia="en-US"/>
        </w:rPr>
      </w:pPr>
    </w:p>
    <w:p w:rsidR="00106F3B" w:rsidRDefault="00106F3B" w:rsidP="001641C6">
      <w:pPr>
        <w:rPr>
          <w:noProof/>
          <w:lang w:eastAsia="en-US"/>
        </w:rPr>
      </w:pPr>
    </w:p>
    <w:p w:rsidR="00106F3B" w:rsidRDefault="00106F3B" w:rsidP="001641C6">
      <w:pPr>
        <w:rPr>
          <w:noProof/>
          <w:lang w:eastAsia="en-US"/>
        </w:rPr>
      </w:pPr>
    </w:p>
    <w:p w:rsidR="00106F3B" w:rsidRDefault="00106F3B" w:rsidP="001641C6">
      <w:pPr>
        <w:rPr>
          <w:noProof/>
          <w:lang w:eastAsia="en-US"/>
        </w:rPr>
      </w:pPr>
    </w:p>
    <w:p w:rsidR="00106F3B" w:rsidRDefault="00BA225F" w:rsidP="001641C6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1905</wp:posOffset>
                </wp:positionV>
                <wp:extent cx="0" cy="304800"/>
                <wp:effectExtent l="952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10pt;margin-top:.15pt;width:0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" strokecolor="#f07f09 [3204]" strokeweight=".5pt">
                <v:stroke endarrow="open" joinstyle="miter"/>
              </v:shape>
            </w:pict>
          </mc:Fallback>
        </mc:AlternateContent>
      </w:r>
    </w:p>
    <w:p w:rsidR="00106F3B" w:rsidRDefault="00BA225F" w:rsidP="001641C6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4BC6CD" wp14:editId="4F167E4A">
                <wp:simplePos x="0" y="0"/>
                <wp:positionH relativeFrom="column">
                  <wp:posOffset>4343399</wp:posOffset>
                </wp:positionH>
                <wp:positionV relativeFrom="paragraph">
                  <wp:posOffset>30480</wp:posOffset>
                </wp:positionV>
                <wp:extent cx="1781175" cy="9144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5F" w:rsidRDefault="00BA225F" w:rsidP="00BA225F">
                            <w:pPr>
                              <w:jc w:val="center"/>
                            </w:pPr>
                            <w:r>
                              <w:t>Execute action “</w:t>
                            </w:r>
                            <w:proofErr w:type="spellStart"/>
                            <w:r w:rsidRPr="00BA225F">
                              <w:t>getOCfromVmProperties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35" style="position:absolute;margin-left:342pt;margin-top:2.4pt;width:140.25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" fillcolor="white [3201]" strokecolor="#c19859 [3209]" strokeweight="1pt">
                <v:textbox>
                  <w:txbxContent>
                    <w:p w:rsidR="00BA225F" w:rsidRDefault="00BA225F" w:rsidP="00BA225F">
                      <w:pPr>
                        <w:jc w:val="center"/>
                      </w:pPr>
                      <w:r>
                        <w:t>Execute action “</w:t>
                      </w:r>
                      <w:proofErr w:type="spellStart"/>
                      <w:r w:rsidRPr="00BA225F">
                        <w:t>getOCfromVmProperties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999824" wp14:editId="126E51FB">
                <wp:simplePos x="0" y="0"/>
                <wp:positionH relativeFrom="column">
                  <wp:posOffset>1676400</wp:posOffset>
                </wp:positionH>
                <wp:positionV relativeFrom="paragraph">
                  <wp:posOffset>20955</wp:posOffset>
                </wp:positionV>
                <wp:extent cx="2200275" cy="9144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5F" w:rsidRDefault="00BA225F" w:rsidP="00BA225F">
                            <w:pPr>
                              <w:jc w:val="center"/>
                            </w:pPr>
                            <w:r>
                              <w:t>Get OC of BG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36" style="position:absolute;margin-left:132pt;margin-top:1.65pt;width:173.2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" fillcolor="white [3201]" strokecolor="#c19859 [3209]" strokeweight="1pt">
                <v:textbox>
                  <w:txbxContent>
                    <w:p w:rsidR="00BA225F" w:rsidRDefault="00BA225F" w:rsidP="00BA225F">
                      <w:pPr>
                        <w:jc w:val="center"/>
                      </w:pPr>
                      <w:r>
                        <w:t>Get OC of BG</w:t>
                      </w:r>
                    </w:p>
                  </w:txbxContent>
                </v:textbox>
              </v:rect>
            </w:pict>
          </mc:Fallback>
        </mc:AlternateContent>
      </w:r>
    </w:p>
    <w:p w:rsidR="00106F3B" w:rsidRDefault="00BA225F" w:rsidP="001641C6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173355</wp:posOffset>
                </wp:positionV>
                <wp:extent cx="466725" cy="1"/>
                <wp:effectExtent l="3810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05.25pt;margin-top:13.65pt;width:36.75pt;height:0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" strokecolor="#f07f09 [3204]" strokeweight=".5pt">
                <v:stroke startarrow="open" endarrow="open" joinstyle="miter"/>
              </v:shape>
            </w:pict>
          </mc:Fallback>
        </mc:AlternateContent>
      </w:r>
    </w:p>
    <w:p w:rsidR="00106F3B" w:rsidRDefault="00106F3B" w:rsidP="001641C6">
      <w:pPr>
        <w:rPr>
          <w:noProof/>
          <w:lang w:eastAsia="en-US"/>
        </w:rPr>
      </w:pPr>
    </w:p>
    <w:p w:rsidR="00106F3B" w:rsidRDefault="00BA225F" w:rsidP="001641C6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78740</wp:posOffset>
                </wp:positionV>
                <wp:extent cx="9525" cy="295275"/>
                <wp:effectExtent l="76200" t="0" r="6667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10pt;margin-top:6.2pt;width:.75pt;height:23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" strokecolor="#f07f09 [3204]" strokeweight=".5pt">
                <v:stroke endarrow="open" joinstyle="miter"/>
              </v:shape>
            </w:pict>
          </mc:Fallback>
        </mc:AlternateContent>
      </w:r>
    </w:p>
    <w:p w:rsidR="00106F3B" w:rsidRDefault="00BE7D5E" w:rsidP="001641C6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EFB96B" wp14:editId="34A90AF9">
                <wp:simplePos x="0" y="0"/>
                <wp:positionH relativeFrom="column">
                  <wp:posOffset>1295400</wp:posOffset>
                </wp:positionH>
                <wp:positionV relativeFrom="paragraph">
                  <wp:posOffset>1345565</wp:posOffset>
                </wp:positionV>
                <wp:extent cx="2781300" cy="1057275"/>
                <wp:effectExtent l="19050" t="19050" r="19050" b="47625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D5E" w:rsidRDefault="00BE7D5E" w:rsidP="00BE7D5E">
                            <w:pPr>
                              <w:jc w:val="center"/>
                            </w:pPr>
                            <w:r>
                              <w:t xml:space="preserve">If resources.name == </w:t>
                            </w:r>
                            <w:r w:rsidR="00F371A8">
                              <w:t>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7" o:spid="_x0000_s1037" type="#_x0000_t110" style="position:absolute;margin-left:102pt;margin-top:105.95pt;width:219pt;height:8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" fillcolor="white [3201]" strokecolor="#c19859 [3209]" strokeweight="1pt">
                <v:textbox>
                  <w:txbxContent>
                    <w:p w:rsidR="00BE7D5E" w:rsidRDefault="00BE7D5E" w:rsidP="00BE7D5E">
                      <w:pPr>
                        <w:jc w:val="center"/>
                      </w:pPr>
                      <w:r>
                        <w:t xml:space="preserve">If resources.name == </w:t>
                      </w:r>
                      <w:r w:rsidR="00F371A8">
                        <w:t>OC</w:t>
                      </w:r>
                    </w:p>
                  </w:txbxContent>
                </v:textbox>
              </v:shape>
            </w:pict>
          </mc:Fallback>
        </mc:AlternateContent>
      </w:r>
      <w:r w:rsidR="007019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6C8C6" wp14:editId="0921375D">
                <wp:simplePos x="0" y="0"/>
                <wp:positionH relativeFrom="column">
                  <wp:posOffset>2667000</wp:posOffset>
                </wp:positionH>
                <wp:positionV relativeFrom="paragraph">
                  <wp:posOffset>1002665</wp:posOffset>
                </wp:positionV>
                <wp:extent cx="9525" cy="342900"/>
                <wp:effectExtent l="76200" t="0" r="8572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10pt;margin-top:78.95pt;width:.75pt;height:2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" strokecolor="#f07f09 [3204]" strokeweight=".5pt">
                <v:stroke endarrow="open" joinstyle="miter"/>
              </v:shape>
            </w:pict>
          </mc:Fallback>
        </mc:AlternateContent>
      </w:r>
      <w:r w:rsidR="00BA225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559FAF" wp14:editId="21DBDF8F">
                <wp:simplePos x="0" y="0"/>
                <wp:positionH relativeFrom="column">
                  <wp:posOffset>4276725</wp:posOffset>
                </wp:positionH>
                <wp:positionV relativeFrom="paragraph">
                  <wp:posOffset>88265</wp:posOffset>
                </wp:positionV>
                <wp:extent cx="1847850" cy="9144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5F" w:rsidRDefault="00BA225F" w:rsidP="00BA225F">
                            <w:pPr>
                              <w:jc w:val="center"/>
                            </w:pPr>
                            <w:r>
                              <w:t>Execute action “</w:t>
                            </w:r>
                            <w:proofErr w:type="spellStart"/>
                            <w:r w:rsidRPr="00BA225F">
                              <w:t>getResourcesOfBG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38" style="position:absolute;margin-left:336.75pt;margin-top:6.95pt;width:145.5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" fillcolor="white [3201]" strokecolor="#c19859 [3209]" strokeweight="1pt">
                <v:textbox>
                  <w:txbxContent>
                    <w:p w:rsidR="00BA225F" w:rsidRDefault="00BA225F" w:rsidP="00BA225F">
                      <w:pPr>
                        <w:jc w:val="center"/>
                      </w:pPr>
                      <w:r>
                        <w:t>Execute action “</w:t>
                      </w:r>
                      <w:proofErr w:type="spellStart"/>
                      <w:r w:rsidRPr="00BA225F">
                        <w:t>getResourcesOfBG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BA225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1C2268" wp14:editId="51609EC3">
                <wp:simplePos x="0" y="0"/>
                <wp:positionH relativeFrom="column">
                  <wp:posOffset>1676400</wp:posOffset>
                </wp:positionH>
                <wp:positionV relativeFrom="paragraph">
                  <wp:posOffset>88265</wp:posOffset>
                </wp:positionV>
                <wp:extent cx="2200275" cy="9144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5F" w:rsidRDefault="00BA225F" w:rsidP="00BA225F">
                            <w:pPr>
                              <w:jc w:val="center"/>
                            </w:pPr>
                            <w:r>
                              <w:t>Get resources of BG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39" style="position:absolute;margin-left:132pt;margin-top:6.95pt;width:173.25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" fillcolor="white [3201]" strokecolor="#c19859 [3209]" strokeweight="1pt">
                <v:textbox>
                  <w:txbxContent>
                    <w:p w:rsidR="00BA225F" w:rsidRDefault="00BA225F" w:rsidP="00BA225F">
                      <w:pPr>
                        <w:jc w:val="center"/>
                      </w:pPr>
                      <w:r>
                        <w:t>Get resources of BG</w:t>
                      </w:r>
                    </w:p>
                  </w:txbxContent>
                </v:textbox>
              </v:rect>
            </w:pict>
          </mc:Fallback>
        </mc:AlternateContent>
      </w:r>
      <w:r w:rsidR="00BA225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B77469" wp14:editId="52F9A441">
                <wp:simplePos x="0" y="0"/>
                <wp:positionH relativeFrom="column">
                  <wp:posOffset>3876675</wp:posOffset>
                </wp:positionH>
                <wp:positionV relativeFrom="paragraph">
                  <wp:posOffset>564515</wp:posOffset>
                </wp:positionV>
                <wp:extent cx="400050" cy="0"/>
                <wp:effectExtent l="38100" t="76200" r="1905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05.25pt;margin-top:44.45pt;width:31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" strokecolor="#f07f09 [3204]" strokeweight=".5pt">
                <v:stroke startarrow="open" endarrow="open" joinstyle="miter"/>
              </v:shape>
            </w:pict>
          </mc:Fallback>
        </mc:AlternateContent>
      </w:r>
    </w:p>
    <w:p w:rsidR="00F371A8" w:rsidRDefault="00F371A8" w:rsidP="001641C6"/>
    <w:p w:rsidR="00F371A8" w:rsidRDefault="00F371A8" w:rsidP="001641C6"/>
    <w:p w:rsidR="00F371A8" w:rsidRDefault="00F371A8" w:rsidP="001641C6"/>
    <w:p w:rsidR="00F371A8" w:rsidRDefault="00F371A8" w:rsidP="001641C6"/>
    <w:p w:rsidR="00F371A8" w:rsidRDefault="00F371A8" w:rsidP="001641C6"/>
    <w:p w:rsidR="00F371A8" w:rsidRDefault="00F371A8" w:rsidP="001641C6"/>
    <w:p w:rsidR="00F371A8" w:rsidRDefault="00F371A8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1F2FBA" wp14:editId="1D76C272">
                <wp:simplePos x="0" y="0"/>
                <wp:positionH relativeFrom="column">
                  <wp:posOffset>2667000</wp:posOffset>
                </wp:positionH>
                <wp:positionV relativeFrom="paragraph">
                  <wp:posOffset>403225</wp:posOffset>
                </wp:positionV>
                <wp:extent cx="10160" cy="295275"/>
                <wp:effectExtent l="0" t="0" r="2794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1.75pt" to="210.8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" strokecolor="#f07f09 [3204]" strokeweight=".5pt">
                <v:stroke joinstyle="miter"/>
              </v:line>
            </w:pict>
          </mc:Fallback>
        </mc:AlternateContent>
      </w:r>
    </w:p>
    <w:p w:rsidR="00F371A8" w:rsidRDefault="00F371A8" w:rsidP="001641C6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473125" wp14:editId="21352878">
                <wp:simplePos x="0" y="0"/>
                <wp:positionH relativeFrom="column">
                  <wp:posOffset>1543050</wp:posOffset>
                </wp:positionH>
                <wp:positionV relativeFrom="paragraph">
                  <wp:posOffset>9524</wp:posOffset>
                </wp:positionV>
                <wp:extent cx="2152650" cy="11906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1A8" w:rsidRDefault="00F371A8" w:rsidP="00F371A8">
                            <w:pPr>
                              <w:jc w:val="center"/>
                            </w:pPr>
                            <w:r>
                              <w:t xml:space="preserve">Fetch </w:t>
                            </w:r>
                            <w:proofErr w:type="spellStart"/>
                            <w:r>
                              <w:t>vms</w:t>
                            </w:r>
                            <w:proofErr w:type="spellEnd"/>
                            <w:r>
                              <w:t xml:space="preserve"> of the BG along with other details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address of the </w:t>
                            </w:r>
                            <w:proofErr w:type="spellStart"/>
                            <w:r>
                              <w:t>vm</w:t>
                            </w:r>
                            <w:proofErr w:type="spellEnd"/>
                            <w:r>
                              <w:t xml:space="preserve">, reservation name, operating system, owner, </w:t>
                            </w:r>
                            <w:proofErr w:type="spellStart"/>
                            <w:proofErr w:type="gramStart"/>
                            <w:r>
                              <w:t>cpu</w:t>
                            </w:r>
                            <w:proofErr w:type="spellEnd"/>
                            <w:proofErr w:type="gramEnd"/>
                            <w:r>
                              <w:t>, memory &amp;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0" style="position:absolute;margin-left:121.5pt;margin-top:.75pt;width:169.5pt;height:9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" fillcolor="white [3201]" strokecolor="#c19859 [3209]" strokeweight="1pt">
                <v:textbox>
                  <w:txbxContent>
                    <w:p w:rsidR="00F371A8" w:rsidRDefault="00F371A8" w:rsidP="00F371A8">
                      <w:pPr>
                        <w:jc w:val="center"/>
                      </w:pPr>
                      <w:r>
                        <w:t xml:space="preserve">Fetch </w:t>
                      </w:r>
                      <w:proofErr w:type="spellStart"/>
                      <w:r>
                        <w:t>vms</w:t>
                      </w:r>
                      <w:proofErr w:type="spellEnd"/>
                      <w:r>
                        <w:t xml:space="preserve"> of the BG along with other details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 of the </w:t>
                      </w:r>
                      <w:proofErr w:type="spellStart"/>
                      <w:r>
                        <w:t>vm</w:t>
                      </w:r>
                      <w:proofErr w:type="spellEnd"/>
                      <w:r>
                        <w:t xml:space="preserve">, reservation name, operating system, owner, </w:t>
                      </w:r>
                      <w:proofErr w:type="spellStart"/>
                      <w:proofErr w:type="gramStart"/>
                      <w:r>
                        <w:t>cpu</w:t>
                      </w:r>
                      <w:proofErr w:type="spellEnd"/>
                      <w:proofErr w:type="gramEnd"/>
                      <w:r>
                        <w:t>, memory &amp; storage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F683B3" wp14:editId="41272F1D">
                <wp:simplePos x="0" y="0"/>
                <wp:positionH relativeFrom="column">
                  <wp:posOffset>2590800</wp:posOffset>
                </wp:positionH>
                <wp:positionV relativeFrom="paragraph">
                  <wp:posOffset>-209550</wp:posOffset>
                </wp:positionV>
                <wp:extent cx="9525" cy="219075"/>
                <wp:effectExtent l="76200" t="0" r="66675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04pt;margin-top:-16.5pt;width:.75pt;height:17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" strokecolor="#f07f09 [3204]" strokeweight=".5pt">
                <v:stroke endarrow="open" joinstyle="miter"/>
              </v:shape>
            </w:pict>
          </mc:Fallback>
        </mc:AlternateContent>
      </w:r>
    </w:p>
    <w:p w:rsidR="00F371A8" w:rsidRDefault="00F371A8" w:rsidP="001641C6"/>
    <w:p w:rsidR="00F371A8" w:rsidRDefault="00F371A8" w:rsidP="001641C6"/>
    <w:p w:rsidR="00F371A8" w:rsidRDefault="00F371A8" w:rsidP="001641C6"/>
    <w:p w:rsidR="00F371A8" w:rsidRDefault="00F371A8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57785</wp:posOffset>
                </wp:positionV>
                <wp:extent cx="1" cy="333375"/>
                <wp:effectExtent l="95250" t="0" r="76200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04pt;margin-top:4.55pt;width:0;height:26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" strokecolor="#f07f09 [3204]" strokeweight=".5pt">
                <v:stroke endarrow="open" joinstyle="miter"/>
              </v:shape>
            </w:pict>
          </mc:Fallback>
        </mc:AlternateContent>
      </w:r>
    </w:p>
    <w:p w:rsidR="00F371A8" w:rsidRDefault="00F371A8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E54CB2" wp14:editId="6EBC4352">
                <wp:simplePos x="0" y="0"/>
                <wp:positionH relativeFrom="column">
                  <wp:posOffset>1600200</wp:posOffset>
                </wp:positionH>
                <wp:positionV relativeFrom="paragraph">
                  <wp:posOffset>105409</wp:posOffset>
                </wp:positionV>
                <wp:extent cx="1971675" cy="9620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1A8" w:rsidRDefault="00F371A8" w:rsidP="00F371A8">
                            <w:pPr>
                              <w:jc w:val="center"/>
                            </w:pPr>
                            <w:r w:rsidRPr="00F371A8">
                              <w:t>vmDetails.push</w:t>
                            </w:r>
                            <w:r>
                              <w:t>(reservationName,vmname,os,cpu,</w:t>
                            </w:r>
                            <w:r w:rsidRPr="00F371A8">
                              <w:t>m</w:t>
                            </w:r>
                            <w:r>
                              <w:t>emory,storage,state,ipAddress,</w:t>
                            </w:r>
                            <w:r w:rsidR="008B4777">
                              <w:t>owner)</w:t>
                            </w:r>
                          </w:p>
                          <w:p w:rsidR="007E14F1" w:rsidRDefault="007E14F1" w:rsidP="00F371A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F371A8">
                              <w:t>vmDetails</w:t>
                            </w:r>
                            <w:r>
                              <w:t>.sort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1" style="position:absolute;margin-left:126pt;margin-top:8.3pt;width:155.25pt;height:7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" fillcolor="white [3201]" strokecolor="#c19859 [3209]" strokeweight="1pt">
                <v:textbox>
                  <w:txbxContent>
                    <w:p w:rsidR="00F371A8" w:rsidRDefault="00F371A8" w:rsidP="00F371A8">
                      <w:pPr>
                        <w:jc w:val="center"/>
                      </w:pPr>
                      <w:r w:rsidRPr="00F371A8">
                        <w:t>vmDetails.push</w:t>
                      </w:r>
                      <w:r>
                        <w:t>(reservationName,vmname,os,cpu,</w:t>
                      </w:r>
                      <w:r w:rsidRPr="00F371A8">
                        <w:t>m</w:t>
                      </w:r>
                      <w:r>
                        <w:t>emory,storage,state,ipAddress,</w:t>
                      </w:r>
                      <w:r w:rsidR="008B4777">
                        <w:t>owner)</w:t>
                      </w:r>
                    </w:p>
                    <w:p w:rsidR="007E14F1" w:rsidRDefault="007E14F1" w:rsidP="00F371A8">
                      <w:pPr>
                        <w:jc w:val="center"/>
                      </w:pPr>
                      <w:proofErr w:type="spellStart"/>
                      <w:proofErr w:type="gramStart"/>
                      <w:r w:rsidRPr="00F371A8">
                        <w:t>vmDetails</w:t>
                      </w:r>
                      <w:r>
                        <w:t>.sort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371A8" w:rsidRDefault="00F371A8" w:rsidP="001641C6"/>
    <w:p w:rsidR="00F371A8" w:rsidRDefault="00F371A8" w:rsidP="001641C6"/>
    <w:p w:rsidR="00F371A8" w:rsidRDefault="008B4777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210185</wp:posOffset>
                </wp:positionV>
                <wp:extent cx="1" cy="152400"/>
                <wp:effectExtent l="9525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04pt;margin-top:16.55pt;width:0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" strokecolor="#f07f09 [3204]" strokeweight=".5pt">
                <v:stroke endarrow="open" joinstyle="miter"/>
              </v:shape>
            </w:pict>
          </mc:Fallback>
        </mc:AlternateContent>
      </w:r>
    </w:p>
    <w:p w:rsidR="00F371A8" w:rsidRDefault="008B4777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93FBF0" wp14:editId="0234DE03">
                <wp:simplePos x="0" y="0"/>
                <wp:positionH relativeFrom="column">
                  <wp:posOffset>1257300</wp:posOffset>
                </wp:positionH>
                <wp:positionV relativeFrom="paragraph">
                  <wp:posOffset>77470</wp:posOffset>
                </wp:positionV>
                <wp:extent cx="2638425" cy="15716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777" w:rsidRDefault="008B4777" w:rsidP="008B4777">
                            <w:pPr>
                              <w:jc w:val="center"/>
                            </w:pPr>
                            <w:r>
                              <w:t>For each reservation</w:t>
                            </w:r>
                          </w:p>
                          <w:p w:rsidR="008B4777" w:rsidRDefault="008B4777" w:rsidP="008B4777">
                            <w:pPr>
                              <w:jc w:val="center"/>
                            </w:pPr>
                            <w:r>
                              <w:t xml:space="preserve">Calculate created and running </w:t>
                            </w:r>
                            <w:proofErr w:type="gramStart"/>
                            <w:r>
                              <w:t>data</w:t>
                            </w:r>
                            <w:r w:rsidR="00291248">
                              <w:t>(</w:t>
                            </w:r>
                            <w:proofErr w:type="gramEnd"/>
                            <w:r w:rsidR="00291248">
                              <w:t>sum</w:t>
                            </w:r>
                            <w:r w:rsidR="007E14F1">
                              <w:t>s</w:t>
                            </w:r>
                            <w:r w:rsidR="00291248">
                              <w:t xml:space="preserve"> up storages,</w:t>
                            </w:r>
                            <w:r w:rsidR="007E14F1">
                              <w:t xml:space="preserve"> </w:t>
                            </w:r>
                            <w:r w:rsidR="00291248">
                              <w:t>memories,</w:t>
                            </w:r>
                            <w:r w:rsidR="007E14F1">
                              <w:t xml:space="preserve"> </w:t>
                            </w:r>
                            <w:r w:rsidR="00291248">
                              <w:t>CPU</w:t>
                            </w:r>
                            <w:r w:rsidR="007E14F1">
                              <w:t>s and quota for all the VM</w:t>
                            </w:r>
                            <w:r w:rsidR="00291248">
                              <w:t xml:space="preserve"> of a reservation)</w:t>
                            </w:r>
                            <w:r>
                              <w:t xml:space="preserve"> and update the </w:t>
                            </w:r>
                            <w:proofErr w:type="spellStart"/>
                            <w:r>
                              <w:t>createdMap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runningMap</w:t>
                            </w:r>
                            <w:proofErr w:type="spellEnd"/>
                            <w:r>
                              <w:t xml:space="preserve"> with the new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2" style="position:absolute;margin-left:99pt;margin-top:6.1pt;width:207.75pt;height:12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ZsbQIAACg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" fillcolor="white [3201]" strokecolor="#c19859 [3209]" strokeweight="1pt">
                <v:textbox>
                  <w:txbxContent>
                    <w:p w:rsidR="008B4777" w:rsidRDefault="008B4777" w:rsidP="008B4777">
                      <w:pPr>
                        <w:jc w:val="center"/>
                      </w:pPr>
                      <w:r>
                        <w:t>For each reservation</w:t>
                      </w:r>
                    </w:p>
                    <w:p w:rsidR="008B4777" w:rsidRDefault="008B4777" w:rsidP="008B4777">
                      <w:pPr>
                        <w:jc w:val="center"/>
                      </w:pPr>
                      <w:r>
                        <w:t xml:space="preserve">Calculate created and running </w:t>
                      </w:r>
                      <w:proofErr w:type="gramStart"/>
                      <w:r>
                        <w:t>data</w:t>
                      </w:r>
                      <w:r w:rsidR="00291248">
                        <w:t>(</w:t>
                      </w:r>
                      <w:proofErr w:type="gramEnd"/>
                      <w:r w:rsidR="00291248">
                        <w:t>sum</w:t>
                      </w:r>
                      <w:r w:rsidR="007E14F1">
                        <w:t>s</w:t>
                      </w:r>
                      <w:r w:rsidR="00291248">
                        <w:t xml:space="preserve"> up storages,</w:t>
                      </w:r>
                      <w:r w:rsidR="007E14F1">
                        <w:t xml:space="preserve"> </w:t>
                      </w:r>
                      <w:r w:rsidR="00291248">
                        <w:t>memories,</w:t>
                      </w:r>
                      <w:r w:rsidR="007E14F1">
                        <w:t xml:space="preserve"> </w:t>
                      </w:r>
                      <w:r w:rsidR="00291248">
                        <w:t>CPU</w:t>
                      </w:r>
                      <w:r w:rsidR="007E14F1">
                        <w:t>s and quota for all the VM</w:t>
                      </w:r>
                      <w:r w:rsidR="00291248">
                        <w:t xml:space="preserve"> of a reservation)</w:t>
                      </w:r>
                      <w:r>
                        <w:t xml:space="preserve"> and update the </w:t>
                      </w:r>
                      <w:proofErr w:type="spellStart"/>
                      <w:r>
                        <w:t>createdMap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runningMap</w:t>
                      </w:r>
                      <w:proofErr w:type="spellEnd"/>
                      <w:r>
                        <w:t xml:space="preserve"> with the new values</w:t>
                      </w:r>
                    </w:p>
                  </w:txbxContent>
                </v:textbox>
              </v:rect>
            </w:pict>
          </mc:Fallback>
        </mc:AlternateContent>
      </w:r>
    </w:p>
    <w:p w:rsidR="00F371A8" w:rsidRDefault="00F371A8" w:rsidP="001641C6"/>
    <w:p w:rsidR="00F371A8" w:rsidRDefault="00F371A8" w:rsidP="001641C6"/>
    <w:p w:rsidR="00F371A8" w:rsidRDefault="00F371A8" w:rsidP="001641C6"/>
    <w:p w:rsidR="00F371A8" w:rsidRDefault="00F371A8" w:rsidP="001641C6"/>
    <w:p w:rsidR="00F371A8" w:rsidRDefault="00291248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06E6BB" wp14:editId="10CE739F">
                <wp:simplePos x="0" y="0"/>
                <wp:positionH relativeFrom="column">
                  <wp:posOffset>2543175</wp:posOffset>
                </wp:positionH>
                <wp:positionV relativeFrom="paragraph">
                  <wp:posOffset>220980</wp:posOffset>
                </wp:positionV>
                <wp:extent cx="0" cy="352425"/>
                <wp:effectExtent l="95250" t="0" r="95250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00.25pt;margin-top:17.4pt;width:0;height:2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" strokecolor="#f07f09 [3204]" strokeweight=".5pt">
                <v:stroke endarrow="open" joinstyle="miter"/>
              </v:shape>
            </w:pict>
          </mc:Fallback>
        </mc:AlternateContent>
      </w:r>
    </w:p>
    <w:p w:rsidR="00F371A8" w:rsidRDefault="00F371A8" w:rsidP="001641C6"/>
    <w:p w:rsidR="00F371A8" w:rsidRDefault="00291248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2574CC" wp14:editId="49FE7FB0">
                <wp:simplePos x="0" y="0"/>
                <wp:positionH relativeFrom="column">
                  <wp:posOffset>1495425</wp:posOffset>
                </wp:positionH>
                <wp:positionV relativeFrom="paragraph">
                  <wp:posOffset>1905</wp:posOffset>
                </wp:positionV>
                <wp:extent cx="1895475" cy="11715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777" w:rsidRDefault="008B4777" w:rsidP="008B4777">
                            <w:pPr>
                              <w:jc w:val="center"/>
                            </w:pPr>
                            <w:r>
                              <w:t>Iterate the maps allocated,</w:t>
                            </w:r>
                            <w:r w:rsidR="00291248">
                              <w:t xml:space="preserve"> </w:t>
                            </w:r>
                            <w:r>
                              <w:t>running and created to get the individuals value of storage,</w:t>
                            </w:r>
                            <w:r w:rsidR="007E14F1">
                              <w:t xml:space="preserve"> </w:t>
                            </w:r>
                            <w:proofErr w:type="spellStart"/>
                            <w:proofErr w:type="gramStart"/>
                            <w:r w:rsidR="007E14F1">
                              <w:t>cpu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  <w:r w:rsidR="00291248">
                              <w:t xml:space="preserve"> </w:t>
                            </w:r>
                            <w:r>
                              <w:t>memory and quota according to a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3" style="position:absolute;margin-left:117.75pt;margin-top:.15pt;width:149.25pt;height:9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" fillcolor="white [3201]" strokecolor="#c19859 [3209]" strokeweight="1pt">
                <v:textbox>
                  <w:txbxContent>
                    <w:p w:rsidR="008B4777" w:rsidRDefault="008B4777" w:rsidP="008B4777">
                      <w:pPr>
                        <w:jc w:val="center"/>
                      </w:pPr>
                      <w:r>
                        <w:t>Iterate the maps allocated,</w:t>
                      </w:r>
                      <w:r w:rsidR="00291248">
                        <w:t xml:space="preserve"> </w:t>
                      </w:r>
                      <w:r>
                        <w:t>running and created to get the individuals value of storage,</w:t>
                      </w:r>
                      <w:r w:rsidR="007E14F1">
                        <w:t xml:space="preserve"> </w:t>
                      </w:r>
                      <w:proofErr w:type="spellStart"/>
                      <w:proofErr w:type="gramStart"/>
                      <w:r w:rsidR="007E14F1">
                        <w:t>cpu</w:t>
                      </w:r>
                      <w:proofErr w:type="spellEnd"/>
                      <w:proofErr w:type="gramEnd"/>
                      <w:r>
                        <w:t>,</w:t>
                      </w:r>
                      <w:r w:rsidR="00291248">
                        <w:t xml:space="preserve"> </w:t>
                      </w:r>
                      <w:r>
                        <w:t>memory and quota according to a reservation</w:t>
                      </w:r>
                    </w:p>
                  </w:txbxContent>
                </v:textbox>
              </v:rect>
            </w:pict>
          </mc:Fallback>
        </mc:AlternateContent>
      </w:r>
    </w:p>
    <w:p w:rsidR="00F371A8" w:rsidRDefault="00F371A8" w:rsidP="001641C6"/>
    <w:p w:rsidR="00F371A8" w:rsidRDefault="00F371A8" w:rsidP="001641C6"/>
    <w:p w:rsidR="00F371A8" w:rsidRDefault="00F371A8" w:rsidP="001641C6"/>
    <w:p w:rsidR="00F371A8" w:rsidRDefault="00291248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9FF0C3" wp14:editId="46E431AC">
                <wp:simplePos x="0" y="0"/>
                <wp:positionH relativeFrom="column">
                  <wp:posOffset>2533650</wp:posOffset>
                </wp:positionH>
                <wp:positionV relativeFrom="paragraph">
                  <wp:posOffset>31115</wp:posOffset>
                </wp:positionV>
                <wp:extent cx="0" cy="333375"/>
                <wp:effectExtent l="95250" t="0" r="7620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99.5pt;margin-top:2.45pt;width:0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" strokecolor="#f07f09 [3204]" strokeweight=".5pt">
                <v:stroke endarrow="open" joinstyle="miter"/>
              </v:shape>
            </w:pict>
          </mc:Fallback>
        </mc:AlternateContent>
      </w:r>
    </w:p>
    <w:p w:rsidR="007E14F1" w:rsidRDefault="007E14F1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B07357" wp14:editId="1C45B10A">
                <wp:simplePos x="0" y="0"/>
                <wp:positionH relativeFrom="column">
                  <wp:posOffset>1095375</wp:posOffset>
                </wp:positionH>
                <wp:positionV relativeFrom="paragraph">
                  <wp:posOffset>78740</wp:posOffset>
                </wp:positionV>
                <wp:extent cx="2600325" cy="14001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248" w:rsidRDefault="00291248" w:rsidP="00291248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  <w:proofErr w:type="spellStart"/>
                            <w:r>
                              <w:t>reservations.push</w:t>
                            </w:r>
                            <w:proofErr w:type="spellEnd"/>
                            <w:r>
                              <w:t xml:space="preserve">(allocated Storage, allocated memory, allocated </w:t>
                            </w:r>
                            <w:proofErr w:type="spellStart"/>
                            <w:r>
                              <w:t>quota,created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memory,storage,quota,cpu,running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memory,running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quota,created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storage,</w:t>
                            </w:r>
                            <w:r w:rsidR="007E14F1">
                              <w:t>running</w:t>
                            </w:r>
                            <w:proofErr w:type="spellEnd"/>
                            <w:r w:rsidR="007E14F1">
                              <w:t xml:space="preserve"> </w:t>
                            </w:r>
                            <w:proofErr w:type="spellStart"/>
                            <w:r>
                              <w:t>cpu</w:t>
                            </w:r>
                            <w:proofErr w:type="spellEnd"/>
                            <w:r>
                              <w:t xml:space="preserve">) </w:t>
                            </w:r>
                            <w:r w:rsidR="007E14F1">
                              <w:t xml:space="preserve">and </w:t>
                            </w:r>
                            <w:proofErr w:type="spellStart"/>
                            <w:r w:rsidR="007E14F1">
                              <w:t>reservations.sort</w:t>
                            </w:r>
                            <w:proofErr w:type="spellEnd"/>
                            <w:r w:rsidR="007E14F1">
                              <w:t>()</w:t>
                            </w:r>
                          </w:p>
                          <w:p w:rsidR="007E14F1" w:rsidRDefault="007E14F1" w:rsidP="00291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4" style="position:absolute;margin-left:86.25pt;margin-top:6.2pt;width:204.75pt;height:11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" fillcolor="white [3201]" strokecolor="#c19859 [3209]" strokeweight="1pt">
                <v:textbox>
                  <w:txbxContent>
                    <w:p w:rsidR="00291248" w:rsidRDefault="00291248" w:rsidP="00291248">
                      <w:pPr>
                        <w:jc w:val="center"/>
                      </w:pPr>
                      <w:r>
                        <w:t xml:space="preserve">         </w:t>
                      </w:r>
                      <w:proofErr w:type="spellStart"/>
                      <w:r>
                        <w:t>reservations.push</w:t>
                      </w:r>
                      <w:proofErr w:type="spellEnd"/>
                      <w:r>
                        <w:t xml:space="preserve">(allocated Storage, allocated memory, allocated </w:t>
                      </w:r>
                      <w:proofErr w:type="spellStart"/>
                      <w:r>
                        <w:t>quota,created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memory,storage,quota,cpu,running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memory,running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quota,created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storage,</w:t>
                      </w:r>
                      <w:r w:rsidR="007E14F1">
                        <w:t>running</w:t>
                      </w:r>
                      <w:proofErr w:type="spellEnd"/>
                      <w:r w:rsidR="007E14F1">
                        <w:t xml:space="preserve"> </w:t>
                      </w:r>
                      <w:proofErr w:type="spellStart"/>
                      <w:r>
                        <w:t>cpu</w:t>
                      </w:r>
                      <w:proofErr w:type="spellEnd"/>
                      <w:r>
                        <w:t xml:space="preserve">) </w:t>
                      </w:r>
                      <w:r w:rsidR="007E14F1">
                        <w:t xml:space="preserve">and </w:t>
                      </w:r>
                      <w:proofErr w:type="spellStart"/>
                      <w:r w:rsidR="007E14F1">
                        <w:t>reservations.sort</w:t>
                      </w:r>
                      <w:proofErr w:type="spellEnd"/>
                      <w:r w:rsidR="007E14F1">
                        <w:t>()</w:t>
                      </w:r>
                    </w:p>
                    <w:p w:rsidR="007E14F1" w:rsidRDefault="007E14F1" w:rsidP="002912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E14F1" w:rsidRDefault="007E14F1" w:rsidP="001641C6"/>
    <w:p w:rsidR="007E14F1" w:rsidRDefault="007E14F1" w:rsidP="001641C6"/>
    <w:p w:rsidR="007E14F1" w:rsidRDefault="007E14F1" w:rsidP="001641C6"/>
    <w:p w:rsidR="007E14F1" w:rsidRDefault="007E14F1" w:rsidP="001641C6"/>
    <w:p w:rsidR="007E14F1" w:rsidRDefault="007E14F1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69116B" wp14:editId="05CDE8C0">
                <wp:simplePos x="0" y="0"/>
                <wp:positionH relativeFrom="column">
                  <wp:posOffset>2524125</wp:posOffset>
                </wp:positionH>
                <wp:positionV relativeFrom="paragraph">
                  <wp:posOffset>50800</wp:posOffset>
                </wp:positionV>
                <wp:extent cx="0" cy="390525"/>
                <wp:effectExtent l="0" t="0" r="19050" b="9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4pt" to="198.7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" strokecolor="#f07f09 [3204]" strokeweight=".5pt">
                <v:stroke joinstyle="miter"/>
              </v:line>
            </w:pict>
          </mc:Fallback>
        </mc:AlternateContent>
      </w:r>
    </w:p>
    <w:p w:rsidR="007E14F1" w:rsidRDefault="007E14F1" w:rsidP="001641C6"/>
    <w:p w:rsidR="007E14F1" w:rsidRDefault="007E14F1" w:rsidP="001641C6"/>
    <w:p w:rsidR="007E14F1" w:rsidRDefault="007E14F1" w:rsidP="001641C6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5673F6" wp14:editId="7FAB7C68">
                <wp:simplePos x="0" y="0"/>
                <wp:positionH relativeFrom="column">
                  <wp:posOffset>1228724</wp:posOffset>
                </wp:positionH>
                <wp:positionV relativeFrom="paragraph">
                  <wp:posOffset>-209550</wp:posOffset>
                </wp:positionV>
                <wp:extent cx="2352675" cy="91440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4F1" w:rsidRDefault="007E14F1" w:rsidP="007E14F1">
                            <w:proofErr w:type="spellStart"/>
                            <w:proofErr w:type="gramStart"/>
                            <w:r>
                              <w:t>finalArray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reservations.concat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vmdetails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45" style="position:absolute;margin-left:96.75pt;margin-top:-16.5pt;width:185.25pt;height:1in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" fillcolor="white [3201]" strokecolor="#c19859 [3209]" strokeweight="1pt">
                <v:textbox>
                  <w:txbxContent>
                    <w:p w:rsidR="007E14F1" w:rsidRDefault="007E14F1" w:rsidP="007E14F1">
                      <w:proofErr w:type="spellStart"/>
                      <w:proofErr w:type="gramStart"/>
                      <w:r>
                        <w:t>finalArray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reservations.concat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vmdetails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385770" wp14:editId="757F5114">
                <wp:simplePos x="0" y="0"/>
                <wp:positionH relativeFrom="column">
                  <wp:posOffset>2466975</wp:posOffset>
                </wp:positionH>
                <wp:positionV relativeFrom="paragraph">
                  <wp:posOffset>-466725</wp:posOffset>
                </wp:positionV>
                <wp:extent cx="0" cy="257175"/>
                <wp:effectExtent l="95250" t="0" r="5715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94.25pt;margin-top:-36.75pt;width:0;height:20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" strokecolor="#f07f09 [3204]" strokeweight=".5pt">
                <v:stroke endarrow="open" joinstyle="miter"/>
              </v:shape>
            </w:pict>
          </mc:Fallback>
        </mc:AlternateContent>
      </w:r>
    </w:p>
    <w:p w:rsidR="007E14F1" w:rsidRDefault="007E14F1" w:rsidP="001641C6"/>
    <w:p w:rsidR="007E14F1" w:rsidRDefault="000671E5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133350</wp:posOffset>
                </wp:positionV>
                <wp:extent cx="0" cy="276225"/>
                <wp:effectExtent l="95250" t="0" r="5715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94.25pt;margin-top:10.5pt;width:0;height:21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" strokecolor="#f07f09 [3204]" strokeweight=".5pt">
                <v:stroke endarrow="open" joinstyle="miter"/>
              </v:shape>
            </w:pict>
          </mc:Fallback>
        </mc:AlternateContent>
      </w:r>
    </w:p>
    <w:p w:rsidR="007E14F1" w:rsidRDefault="000671E5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9AC397" wp14:editId="2B4E75BD">
                <wp:simplePos x="0" y="0"/>
                <wp:positionH relativeFrom="column">
                  <wp:posOffset>1228725</wp:posOffset>
                </wp:positionH>
                <wp:positionV relativeFrom="paragraph">
                  <wp:posOffset>124460</wp:posOffset>
                </wp:positionV>
                <wp:extent cx="2428875" cy="8858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1E5" w:rsidRDefault="000671E5" w:rsidP="000671E5">
                            <w:pPr>
                              <w:jc w:val="center"/>
                            </w:pPr>
                            <w:r>
                              <w:t xml:space="preserve">Write data to file through </w:t>
                            </w:r>
                            <w:proofErr w:type="spellStart"/>
                            <w:r>
                              <w:t>action”write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dataToFile</w:t>
                            </w:r>
                            <w:proofErr w:type="spellEnd"/>
                            <w:r>
                              <w:t xml:space="preserve">” and send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file with the mail through action “send mail”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6" style="position:absolute;margin-left:96.75pt;margin-top:9.8pt;width:191.25pt;height:6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" fillcolor="white [3201]" strokecolor="#c19859 [3209]" strokeweight="1pt">
                <v:textbox>
                  <w:txbxContent>
                    <w:p w:rsidR="000671E5" w:rsidRDefault="000671E5" w:rsidP="000671E5">
                      <w:pPr>
                        <w:jc w:val="center"/>
                      </w:pPr>
                      <w:r>
                        <w:t xml:space="preserve">Write data to file through </w:t>
                      </w:r>
                      <w:proofErr w:type="spellStart"/>
                      <w:r>
                        <w:t>action”write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dataToFile</w:t>
                      </w:r>
                      <w:proofErr w:type="spellEnd"/>
                      <w:r>
                        <w:t xml:space="preserve">” and send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file with the mail through action “send mail”</w:t>
                      </w:r>
                    </w:p>
                  </w:txbxContent>
                </v:textbox>
              </v:rect>
            </w:pict>
          </mc:Fallback>
        </mc:AlternateContent>
      </w:r>
    </w:p>
    <w:p w:rsidR="007E14F1" w:rsidRDefault="007E14F1" w:rsidP="001641C6"/>
    <w:p w:rsidR="007E14F1" w:rsidRDefault="007E14F1" w:rsidP="001641C6"/>
    <w:p w:rsidR="007E14F1" w:rsidRDefault="000671E5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153035</wp:posOffset>
                </wp:positionV>
                <wp:extent cx="0" cy="295275"/>
                <wp:effectExtent l="95250" t="0" r="571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94.25pt;margin-top:12.05pt;width:0;height:2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</w:p>
    <w:p w:rsidR="007E14F1" w:rsidRDefault="000671E5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799C9D" wp14:editId="1D7A1D70">
                <wp:simplePos x="0" y="0"/>
                <wp:positionH relativeFrom="column">
                  <wp:posOffset>2019300</wp:posOffset>
                </wp:positionH>
                <wp:positionV relativeFrom="paragraph">
                  <wp:posOffset>162560</wp:posOffset>
                </wp:positionV>
                <wp:extent cx="914400" cy="352425"/>
                <wp:effectExtent l="0" t="0" r="19050" b="28575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1E5" w:rsidRDefault="000671E5" w:rsidP="000671E5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5" o:spid="_x0000_s1047" type="#_x0000_t116" style="position:absolute;margin-left:159pt;margin-top:12.8pt;width:1in;height:27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" fillcolor="white [3201]" strokecolor="#c19859 [3209]" strokeweight="1pt">
                <v:textbox>
                  <w:txbxContent>
                    <w:p w:rsidR="000671E5" w:rsidRDefault="000671E5" w:rsidP="000671E5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F07AA" w:rsidRDefault="007F07AA" w:rsidP="001641C6">
      <w:bookmarkStart w:id="1" w:name="_GoBack"/>
      <w:bookmarkEnd w:id="1"/>
    </w:p>
    <w:p w:rsidR="001641C6" w:rsidRDefault="001641C6" w:rsidP="001641C6">
      <w:pPr>
        <w:pStyle w:val="Heading1"/>
      </w:pPr>
      <w:r>
        <w:t>properties</w:t>
      </w:r>
      <w:r w:rsidR="002B5692">
        <w:t xml:space="preserve"> included</w:t>
      </w:r>
    </w:p>
    <w:p w:rsidR="00C17BA1" w:rsidRPr="00C17BA1" w:rsidRDefault="00C17BA1" w:rsidP="00C17BA1">
      <w:pPr>
        <w:rPr>
          <w:b/>
        </w:rPr>
      </w:pPr>
      <w:r>
        <w:rPr>
          <w:b/>
        </w:rPr>
        <w:t>RESERVATIONS PROPERTIES</w:t>
      </w:r>
    </w:p>
    <w:p w:rsidR="001641C6" w:rsidRDefault="00C17BA1" w:rsidP="001641C6">
      <w:pPr>
        <w:pStyle w:val="ListParagraph"/>
        <w:numPr>
          <w:ilvl w:val="0"/>
          <w:numId w:val="35"/>
        </w:numPr>
      </w:pPr>
      <w:r>
        <w:t xml:space="preserve">Reservation </w:t>
      </w:r>
      <w:proofErr w:type="gramStart"/>
      <w:r>
        <w:t>Name</w:t>
      </w:r>
      <w:r w:rsidR="00415169">
        <w:t xml:space="preserve">  -</w:t>
      </w:r>
      <w:proofErr w:type="gramEnd"/>
      <w:r w:rsidR="00415169">
        <w:t xml:space="preserve"> different reservations of a BG.</w:t>
      </w:r>
    </w:p>
    <w:p w:rsidR="001641C6" w:rsidRDefault="00C17BA1" w:rsidP="001641C6">
      <w:pPr>
        <w:pStyle w:val="ListParagraph"/>
        <w:numPr>
          <w:ilvl w:val="0"/>
          <w:numId w:val="35"/>
        </w:numPr>
      </w:pPr>
      <w:r>
        <w:t>Allocated Quota</w:t>
      </w:r>
      <w:r w:rsidR="00415169">
        <w:t xml:space="preserve"> – how much </w:t>
      </w:r>
      <w:r w:rsidR="00CD7658">
        <w:t>VM</w:t>
      </w:r>
      <w:r w:rsidR="00415169">
        <w:t xml:space="preserve"> quota is provided to a particular </w:t>
      </w:r>
      <w:proofErr w:type="gramStart"/>
      <w:r w:rsidR="00415169">
        <w:t>reservation.</w:t>
      </w:r>
      <w:proofErr w:type="gramEnd"/>
    </w:p>
    <w:p w:rsidR="001641C6" w:rsidRDefault="00C17BA1" w:rsidP="001641C6">
      <w:pPr>
        <w:pStyle w:val="ListParagraph"/>
        <w:numPr>
          <w:ilvl w:val="0"/>
          <w:numId w:val="35"/>
        </w:numPr>
      </w:pPr>
      <w:r>
        <w:t>Allocated Memory</w:t>
      </w:r>
      <w:r w:rsidR="00415169">
        <w:t xml:space="preserve"> – how much memory is allocated to a reservation.</w:t>
      </w:r>
    </w:p>
    <w:p w:rsidR="001641C6" w:rsidRDefault="00C17BA1" w:rsidP="001641C6">
      <w:pPr>
        <w:pStyle w:val="ListParagraph"/>
        <w:numPr>
          <w:ilvl w:val="0"/>
          <w:numId w:val="35"/>
        </w:numPr>
      </w:pPr>
      <w:r>
        <w:t>Allocated Storage</w:t>
      </w:r>
      <w:r w:rsidR="001641C6">
        <w:t xml:space="preserve"> – </w:t>
      </w:r>
      <w:r w:rsidR="00415169">
        <w:t>how much storage is allocated to a reservation.</w:t>
      </w:r>
    </w:p>
    <w:p w:rsidR="001641C6" w:rsidRDefault="00C17BA1" w:rsidP="001641C6">
      <w:pPr>
        <w:pStyle w:val="ListParagraph"/>
        <w:numPr>
          <w:ilvl w:val="0"/>
          <w:numId w:val="35"/>
        </w:numPr>
      </w:pPr>
      <w:r>
        <w:t>Created Memory</w:t>
      </w:r>
      <w:r w:rsidR="00415169">
        <w:t xml:space="preserve"> – how much memory has been used up by a reservation</w:t>
      </w:r>
    </w:p>
    <w:p w:rsidR="001641C6" w:rsidRDefault="00C17BA1" w:rsidP="001641C6">
      <w:pPr>
        <w:pStyle w:val="ListParagraph"/>
        <w:numPr>
          <w:ilvl w:val="0"/>
          <w:numId w:val="35"/>
        </w:numPr>
      </w:pPr>
      <w:r>
        <w:t>Created Storage</w:t>
      </w:r>
      <w:r w:rsidR="00415169">
        <w:t>- how much Storage has been used up by a reservation</w:t>
      </w:r>
    </w:p>
    <w:p w:rsidR="001641C6" w:rsidRDefault="00C17BA1" w:rsidP="001641C6">
      <w:pPr>
        <w:pStyle w:val="ListParagraph"/>
        <w:numPr>
          <w:ilvl w:val="0"/>
          <w:numId w:val="35"/>
        </w:numPr>
      </w:pPr>
      <w:r>
        <w:t>Created CPU</w:t>
      </w:r>
      <w:r w:rsidR="00415169">
        <w:t xml:space="preserve"> - how much CPU has been used up by a reservation</w:t>
      </w:r>
    </w:p>
    <w:p w:rsidR="00C17BA1" w:rsidRDefault="00C17BA1" w:rsidP="001641C6">
      <w:pPr>
        <w:pStyle w:val="ListParagraph"/>
        <w:numPr>
          <w:ilvl w:val="0"/>
          <w:numId w:val="35"/>
        </w:numPr>
      </w:pPr>
      <w:r>
        <w:t>Created Quota</w:t>
      </w:r>
      <w:r w:rsidR="00415169">
        <w:t xml:space="preserve"> – how many VMs has been created by a reservation</w:t>
      </w:r>
    </w:p>
    <w:p w:rsidR="00C17BA1" w:rsidRDefault="00C17BA1" w:rsidP="001641C6">
      <w:pPr>
        <w:pStyle w:val="ListParagraph"/>
        <w:numPr>
          <w:ilvl w:val="0"/>
          <w:numId w:val="35"/>
        </w:numPr>
      </w:pPr>
      <w:r>
        <w:t>Running Memory</w:t>
      </w:r>
      <w:r w:rsidR="00415169">
        <w:t xml:space="preserve"> – how much memory is currently in use.</w:t>
      </w:r>
    </w:p>
    <w:p w:rsidR="00C17BA1" w:rsidRDefault="00C17BA1" w:rsidP="00415169">
      <w:pPr>
        <w:pStyle w:val="ListParagraph"/>
        <w:numPr>
          <w:ilvl w:val="0"/>
          <w:numId w:val="35"/>
        </w:numPr>
      </w:pPr>
      <w:r>
        <w:t>Running Quota</w:t>
      </w:r>
      <w:r w:rsidR="00415169">
        <w:t xml:space="preserve"> - how many </w:t>
      </w:r>
      <w:r w:rsidR="00CD7658">
        <w:t xml:space="preserve">VMs </w:t>
      </w:r>
      <w:r w:rsidR="00415169">
        <w:t>are running currently.</w:t>
      </w:r>
    </w:p>
    <w:p w:rsidR="00C17BA1" w:rsidRDefault="00C17BA1" w:rsidP="001641C6">
      <w:pPr>
        <w:pStyle w:val="ListParagraph"/>
        <w:numPr>
          <w:ilvl w:val="0"/>
          <w:numId w:val="35"/>
        </w:numPr>
      </w:pPr>
      <w:r>
        <w:t>Running Storage</w:t>
      </w:r>
      <w:r w:rsidR="00415169">
        <w:t xml:space="preserve"> – how much memory is currently in use.</w:t>
      </w:r>
    </w:p>
    <w:p w:rsidR="00C17BA1" w:rsidRDefault="00C17BA1" w:rsidP="00C17BA1">
      <w:pPr>
        <w:pStyle w:val="ListParagraph"/>
        <w:numPr>
          <w:ilvl w:val="0"/>
          <w:numId w:val="35"/>
        </w:numPr>
      </w:pPr>
      <w:r>
        <w:t>Running CPU</w:t>
      </w:r>
      <w:r w:rsidR="00415169">
        <w:t xml:space="preserve"> – how many CPUs are in use currently.</w:t>
      </w:r>
    </w:p>
    <w:p w:rsidR="00C17BA1" w:rsidRDefault="00C17BA1" w:rsidP="00C17BA1">
      <w:pPr>
        <w:rPr>
          <w:b/>
        </w:rPr>
      </w:pPr>
      <w:r w:rsidRPr="00C17BA1">
        <w:rPr>
          <w:b/>
        </w:rPr>
        <w:t>RESERVATION</w:t>
      </w:r>
      <w:r>
        <w:rPr>
          <w:b/>
        </w:rPr>
        <w:t xml:space="preserve"> WISE VM</w:t>
      </w:r>
      <w:r w:rsidRPr="00C17BA1">
        <w:rPr>
          <w:b/>
        </w:rPr>
        <w:t xml:space="preserve"> </w:t>
      </w:r>
      <w:r>
        <w:rPr>
          <w:b/>
        </w:rPr>
        <w:t>PROPERTIES</w:t>
      </w:r>
    </w:p>
    <w:p w:rsidR="00C17BA1" w:rsidRPr="00C17BA1" w:rsidRDefault="00C17BA1" w:rsidP="00C17BA1">
      <w:pPr>
        <w:pStyle w:val="ListParagraph"/>
        <w:numPr>
          <w:ilvl w:val="0"/>
          <w:numId w:val="37"/>
        </w:numPr>
        <w:rPr>
          <w:b/>
        </w:rPr>
      </w:pPr>
      <w:r>
        <w:t>Reservation Name</w:t>
      </w:r>
      <w:r w:rsidR="00415169">
        <w:t xml:space="preserve"> – Host reservation name i.e. under which reservation a particular </w:t>
      </w:r>
      <w:r w:rsidR="00CD7658">
        <w:t>VM</w:t>
      </w:r>
      <w:r w:rsidR="00415169">
        <w:t xml:space="preserve"> has been created.</w:t>
      </w:r>
    </w:p>
    <w:p w:rsidR="00C17BA1" w:rsidRPr="00C17BA1" w:rsidRDefault="00C17BA1" w:rsidP="00C17BA1">
      <w:pPr>
        <w:pStyle w:val="ListParagraph"/>
        <w:numPr>
          <w:ilvl w:val="0"/>
          <w:numId w:val="37"/>
        </w:numPr>
        <w:rPr>
          <w:b/>
        </w:rPr>
      </w:pPr>
      <w:r>
        <w:t>VM Name</w:t>
      </w:r>
      <w:r w:rsidR="00415169">
        <w:t xml:space="preserve"> – Name of the VM</w:t>
      </w:r>
    </w:p>
    <w:p w:rsidR="00C17BA1" w:rsidRPr="00C17BA1" w:rsidRDefault="00C17BA1" w:rsidP="00C17BA1">
      <w:pPr>
        <w:pStyle w:val="ListParagraph"/>
        <w:numPr>
          <w:ilvl w:val="0"/>
          <w:numId w:val="37"/>
        </w:numPr>
        <w:rPr>
          <w:b/>
        </w:rPr>
      </w:pPr>
      <w:r>
        <w:t>Operating System</w:t>
      </w:r>
      <w:r w:rsidR="00415169">
        <w:t xml:space="preserve"> </w:t>
      </w:r>
      <w:r w:rsidR="00CD7658">
        <w:t>–</w:t>
      </w:r>
      <w:r w:rsidR="00415169">
        <w:t xml:space="preserve"> </w:t>
      </w:r>
      <w:r w:rsidR="00CD7658">
        <w:t>OS of the VM.</w:t>
      </w:r>
    </w:p>
    <w:p w:rsidR="00C17BA1" w:rsidRPr="00C17BA1" w:rsidRDefault="00C17BA1" w:rsidP="00C17BA1">
      <w:pPr>
        <w:pStyle w:val="ListParagraph"/>
        <w:numPr>
          <w:ilvl w:val="0"/>
          <w:numId w:val="37"/>
        </w:numPr>
        <w:rPr>
          <w:b/>
        </w:rPr>
      </w:pPr>
      <w:r>
        <w:t>CPU</w:t>
      </w:r>
      <w:r w:rsidR="00CD7658">
        <w:t xml:space="preserve"> – CPU occupied by a VM</w:t>
      </w:r>
    </w:p>
    <w:p w:rsidR="00C17BA1" w:rsidRPr="00C17BA1" w:rsidRDefault="00C17BA1" w:rsidP="00C17BA1">
      <w:pPr>
        <w:pStyle w:val="ListParagraph"/>
        <w:numPr>
          <w:ilvl w:val="0"/>
          <w:numId w:val="37"/>
        </w:numPr>
        <w:rPr>
          <w:b/>
        </w:rPr>
      </w:pPr>
      <w:r>
        <w:t>Storage</w:t>
      </w:r>
      <w:r w:rsidR="00CD7658">
        <w:t xml:space="preserve"> – Storage occupied by a VM.</w:t>
      </w:r>
    </w:p>
    <w:p w:rsidR="00C17BA1" w:rsidRPr="00CD7658" w:rsidRDefault="00C17BA1" w:rsidP="00CD7658">
      <w:pPr>
        <w:pStyle w:val="ListParagraph"/>
        <w:numPr>
          <w:ilvl w:val="0"/>
          <w:numId w:val="37"/>
        </w:numPr>
        <w:rPr>
          <w:b/>
        </w:rPr>
      </w:pPr>
      <w:r>
        <w:t>Memory</w:t>
      </w:r>
      <w:r w:rsidR="00CD7658">
        <w:t xml:space="preserve"> – Memory occupied by a VM</w:t>
      </w:r>
    </w:p>
    <w:p w:rsidR="00CD7658" w:rsidRPr="00CD7658" w:rsidRDefault="00C17BA1" w:rsidP="00CD7658">
      <w:pPr>
        <w:pStyle w:val="ListParagraph"/>
        <w:numPr>
          <w:ilvl w:val="0"/>
          <w:numId w:val="37"/>
        </w:numPr>
        <w:rPr>
          <w:b/>
        </w:rPr>
      </w:pPr>
      <w:r>
        <w:t>IP Address</w:t>
      </w:r>
      <w:r w:rsidR="00CD7658">
        <w:t xml:space="preserve"> – IP address of the VM</w:t>
      </w:r>
    </w:p>
    <w:p w:rsidR="00C17BA1" w:rsidRPr="00C17BA1" w:rsidRDefault="00C17BA1" w:rsidP="00C17BA1">
      <w:pPr>
        <w:pStyle w:val="ListParagraph"/>
        <w:numPr>
          <w:ilvl w:val="0"/>
          <w:numId w:val="37"/>
        </w:numPr>
        <w:rPr>
          <w:b/>
        </w:rPr>
      </w:pPr>
      <w:r>
        <w:t>Owner</w:t>
      </w:r>
      <w:r w:rsidR="00CD7658">
        <w:t xml:space="preserve"> – who owns a VM</w:t>
      </w:r>
    </w:p>
    <w:p w:rsidR="00C17BA1" w:rsidRPr="00C17BA1" w:rsidRDefault="00C17BA1" w:rsidP="00C17BA1"/>
    <w:p w:rsidR="001641C6" w:rsidRPr="00FB1304" w:rsidRDefault="001641C6" w:rsidP="001641C6">
      <w:pPr>
        <w:pStyle w:val="Title"/>
      </w:pPr>
      <w:r>
        <w:lastRenderedPageBreak/>
        <w:t>Dependencies</w:t>
      </w:r>
    </w:p>
    <w:p w:rsidR="001641C6" w:rsidRDefault="001641C6" w:rsidP="001641C6">
      <w:pPr>
        <w:pStyle w:val="Heading1"/>
      </w:pPr>
      <w:r>
        <w:t xml:space="preserve">Related Actions </w:t>
      </w:r>
    </w:p>
    <w:p w:rsidR="001641C6" w:rsidRDefault="001641C6" w:rsidP="00C17BA1"/>
    <w:p w:rsidR="001641C6" w:rsidRDefault="001641C6" w:rsidP="001641C6">
      <w:pPr>
        <w:pStyle w:val="ListParagraph"/>
        <w:numPr>
          <w:ilvl w:val="0"/>
          <w:numId w:val="32"/>
        </w:numPr>
      </w:pPr>
      <w:proofErr w:type="spellStart"/>
      <w:r>
        <w:t>WriteDataToTheFile</w:t>
      </w:r>
      <w:proofErr w:type="spellEnd"/>
      <w:r>
        <w:t xml:space="preserve"> – It writes the requested data to the provided file.</w:t>
      </w:r>
    </w:p>
    <w:p w:rsidR="001641C6" w:rsidRDefault="001641C6" w:rsidP="007F07AA">
      <w:pPr>
        <w:pStyle w:val="ListParagraph"/>
        <w:numPr>
          <w:ilvl w:val="0"/>
          <w:numId w:val="32"/>
        </w:numPr>
      </w:pPr>
      <w:proofErr w:type="spellStart"/>
      <w:r>
        <w:t>ValidateEmail</w:t>
      </w:r>
      <w:proofErr w:type="spellEnd"/>
      <w:r>
        <w:t xml:space="preserve"> – It validates the mail Address. </w:t>
      </w:r>
    </w:p>
    <w:p w:rsidR="007F07AA" w:rsidRPr="007F07AA" w:rsidRDefault="00C17BA1" w:rsidP="007F07AA">
      <w:pPr>
        <w:pStyle w:val="ListParagraph"/>
        <w:numPr>
          <w:ilvl w:val="0"/>
          <w:numId w:val="32"/>
        </w:numPr>
      </w:pPr>
      <w:proofErr w:type="spellStart"/>
      <w:proofErr w:type="gramStart"/>
      <w:r>
        <w:t>listBG</w:t>
      </w:r>
      <w:proofErr w:type="spellEnd"/>
      <w:proofErr w:type="gramEnd"/>
      <w:r>
        <w:t xml:space="preserve"> </w:t>
      </w:r>
      <w:r w:rsidR="001641C6">
        <w:t>– It provides the one with all the business group exists in AD as a predefined list of elements.</w:t>
      </w:r>
    </w:p>
    <w:p w:rsidR="007F07AA" w:rsidRDefault="007F07AA" w:rsidP="001641C6">
      <w:pPr>
        <w:pStyle w:val="ListParagraph"/>
        <w:numPr>
          <w:ilvl w:val="0"/>
          <w:numId w:val="32"/>
        </w:numPr>
      </w:pPr>
      <w:proofErr w:type="spellStart"/>
      <w:proofErr w:type="gramStart"/>
      <w:r>
        <w:t>getBG</w:t>
      </w:r>
      <w:proofErr w:type="spellEnd"/>
      <w:proofErr w:type="gramEnd"/>
      <w:r>
        <w:t xml:space="preserve"> – It fetches the desired business group and store it in a map with Name as a value and id as its value.</w:t>
      </w:r>
    </w:p>
    <w:p w:rsidR="001641C6" w:rsidRDefault="007F07AA" w:rsidP="007F07AA">
      <w:pPr>
        <w:pStyle w:val="ListParagraph"/>
        <w:numPr>
          <w:ilvl w:val="0"/>
          <w:numId w:val="32"/>
        </w:numPr>
      </w:pPr>
      <w:proofErr w:type="spellStart"/>
      <w:proofErr w:type="gramStart"/>
      <w:r>
        <w:t>GetOCfromVMproperties</w:t>
      </w:r>
      <w:proofErr w:type="spellEnd"/>
      <w:r>
        <w:t xml:space="preserve">  -</w:t>
      </w:r>
      <w:proofErr w:type="gramEnd"/>
      <w:r>
        <w:t xml:space="preserve"> get </w:t>
      </w:r>
      <w:r w:rsidR="00415169">
        <w:t xml:space="preserve"> </w:t>
      </w:r>
      <w:r w:rsidR="00CD7658">
        <w:t>OC value of a BG( we are working with the substring of OC here) through VM properties.</w:t>
      </w:r>
    </w:p>
    <w:p w:rsidR="00CD7658" w:rsidRPr="00CD7658" w:rsidRDefault="00CD7658" w:rsidP="00CD7658">
      <w:pPr>
        <w:pStyle w:val="ListParagraph"/>
        <w:numPr>
          <w:ilvl w:val="0"/>
          <w:numId w:val="32"/>
        </w:numPr>
      </w:pPr>
      <w:proofErr w:type="spellStart"/>
      <w:proofErr w:type="gramStart"/>
      <w:r w:rsidRPr="00CD7658">
        <w:t>getResourcesOfBG</w:t>
      </w:r>
      <w:proofErr w:type="spellEnd"/>
      <w:proofErr w:type="gramEnd"/>
      <w:r>
        <w:t xml:space="preserve"> -  get all the resources i.e. services, custom templates, VMs, blueprints related to a particular bg.</w:t>
      </w:r>
    </w:p>
    <w:p w:rsidR="00CD7658" w:rsidRPr="00CD7658" w:rsidRDefault="00CD7658" w:rsidP="00CD7658">
      <w:pPr>
        <w:pStyle w:val="ListParagraph"/>
        <w:numPr>
          <w:ilvl w:val="0"/>
          <w:numId w:val="32"/>
        </w:numPr>
      </w:pPr>
      <w:proofErr w:type="spellStart"/>
      <w:proofErr w:type="gramStart"/>
      <w:r w:rsidRPr="00CD7658">
        <w:t>getProvisioningGroupEntityByName</w:t>
      </w:r>
      <w:proofErr w:type="spellEnd"/>
      <w:proofErr w:type="gramEnd"/>
      <w:r>
        <w:t xml:space="preserve"> – It gets the entity set of provisioning group properties related to a VM from </w:t>
      </w:r>
      <w:proofErr w:type="spellStart"/>
      <w:r w:rsidR="00105456">
        <w:t>vC</w:t>
      </w:r>
      <w:r>
        <w:t>entre</w:t>
      </w:r>
      <w:proofErr w:type="spellEnd"/>
      <w:r>
        <w:t>.</w:t>
      </w:r>
    </w:p>
    <w:p w:rsidR="00CD7658" w:rsidRDefault="00CD7658" w:rsidP="00CD7658">
      <w:pPr>
        <w:pStyle w:val="ListParagraph"/>
      </w:pPr>
    </w:p>
    <w:p w:rsidR="001641C6" w:rsidRDefault="001641C6" w:rsidP="001641C6"/>
    <w:p w:rsidR="001641C6" w:rsidRDefault="001641C6" w:rsidP="001641C6">
      <w:pPr>
        <w:pStyle w:val="Heading1"/>
      </w:pPr>
      <w:r>
        <w:t>Related Configuration elements</w:t>
      </w:r>
    </w:p>
    <w:p w:rsidR="001641C6" w:rsidRDefault="001641C6" w:rsidP="007F07AA">
      <w:pPr>
        <w:pStyle w:val="ListParagraph"/>
      </w:pPr>
    </w:p>
    <w:p w:rsidR="001641C6" w:rsidRDefault="007F07AA" w:rsidP="007F07AA">
      <w:pPr>
        <w:pStyle w:val="ListParagraph"/>
        <w:numPr>
          <w:ilvl w:val="0"/>
          <w:numId w:val="40"/>
        </w:numPr>
      </w:pPr>
      <w:proofErr w:type="spellStart"/>
      <w:r>
        <w:t>VcacHost</w:t>
      </w:r>
      <w:proofErr w:type="spellEnd"/>
      <w:r>
        <w:t xml:space="preserve"> – </w:t>
      </w:r>
      <w:r w:rsidR="00415169">
        <w:t>host through which VRO connect with IAAS services of VRA to fetch the required data.</w:t>
      </w:r>
    </w:p>
    <w:p w:rsidR="001641C6" w:rsidRDefault="001641C6" w:rsidP="001641C6">
      <w:pPr>
        <w:pStyle w:val="ListParagraph"/>
        <w:numPr>
          <w:ilvl w:val="0"/>
          <w:numId w:val="33"/>
        </w:numPr>
      </w:pPr>
      <w:proofErr w:type="spellStart"/>
      <w:r>
        <w:t>VcacCafeHost</w:t>
      </w:r>
      <w:proofErr w:type="spellEnd"/>
      <w:r>
        <w:t xml:space="preserve"> – host through which VRO connect with VRA to fetch the required data.</w:t>
      </w:r>
    </w:p>
    <w:p w:rsidR="001641C6" w:rsidRDefault="001641C6" w:rsidP="001641C6">
      <w:pPr>
        <w:pStyle w:val="ListParagraph"/>
        <w:numPr>
          <w:ilvl w:val="0"/>
          <w:numId w:val="33"/>
        </w:numPr>
      </w:pPr>
      <w:proofErr w:type="spellStart"/>
      <w:r>
        <w:t>SmtpHost</w:t>
      </w:r>
      <w:proofErr w:type="spellEnd"/>
      <w:r>
        <w:t xml:space="preserve"> – with which one will be able to connect to the server to send the mail. </w:t>
      </w:r>
    </w:p>
    <w:p w:rsidR="001641C6" w:rsidRDefault="001641C6" w:rsidP="001641C6">
      <w:pPr>
        <w:pStyle w:val="ListParagraph"/>
        <w:numPr>
          <w:ilvl w:val="0"/>
          <w:numId w:val="33"/>
        </w:numPr>
      </w:pPr>
      <w:proofErr w:type="spellStart"/>
      <w:r>
        <w:t>CcAddress</w:t>
      </w:r>
      <w:proofErr w:type="spellEnd"/>
      <w:r>
        <w:t xml:space="preserve"> – it includes other member’s mail address to </w:t>
      </w:r>
      <w:proofErr w:type="gramStart"/>
      <w:r>
        <w:t>whom</w:t>
      </w:r>
      <w:proofErr w:type="gramEnd"/>
      <w:r>
        <w:t xml:space="preserve"> requester wants to send the mail.</w:t>
      </w:r>
    </w:p>
    <w:p w:rsidR="001641C6" w:rsidRDefault="001641C6" w:rsidP="001641C6">
      <w:pPr>
        <w:pStyle w:val="ListParagraph"/>
        <w:numPr>
          <w:ilvl w:val="0"/>
          <w:numId w:val="33"/>
        </w:numPr>
      </w:pPr>
      <w:proofErr w:type="spellStart"/>
      <w:proofErr w:type="gramStart"/>
      <w:r>
        <w:t>smtpPort</w:t>
      </w:r>
      <w:proofErr w:type="spellEnd"/>
      <w:r>
        <w:t xml:space="preserve">  -</w:t>
      </w:r>
      <w:proofErr w:type="gramEnd"/>
      <w:r>
        <w:t xml:space="preserve"> with which one will be able to connect to the server to send the mail.</w:t>
      </w:r>
    </w:p>
    <w:p w:rsidR="001641C6" w:rsidRDefault="001641C6" w:rsidP="001641C6">
      <w:pPr>
        <w:pStyle w:val="Heading1"/>
      </w:pPr>
      <w:r>
        <w:lastRenderedPageBreak/>
        <w:t>Attributes</w:t>
      </w:r>
    </w:p>
    <w:p w:rsidR="001641C6" w:rsidRDefault="001641C6" w:rsidP="001641C6">
      <w:r>
        <w:rPr>
          <w:noProof/>
          <w:lang w:eastAsia="en-US"/>
        </w:rPr>
        <w:drawing>
          <wp:inline distT="0" distB="0" distL="0" distR="0" wp14:anchorId="7B4C0A7F" wp14:editId="2F3BABC4">
            <wp:extent cx="6399586" cy="2259255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estAttribu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86" cy="22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C6" w:rsidRDefault="001641C6" w:rsidP="001641C6">
      <w:pPr>
        <w:pStyle w:val="Heading1"/>
      </w:pPr>
      <w:r>
        <w:t>Inputs</w:t>
      </w:r>
    </w:p>
    <w:p w:rsidR="001641C6" w:rsidRDefault="001641C6" w:rsidP="001641C6">
      <w:r>
        <w:rPr>
          <w:noProof/>
          <w:lang w:eastAsia="en-US"/>
        </w:rPr>
        <w:drawing>
          <wp:inline distT="0" distB="0" distL="0" distR="0" wp14:anchorId="1F393AF9" wp14:editId="719821D8">
            <wp:extent cx="6571055" cy="22726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estinput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055" cy="227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C6" w:rsidRDefault="001641C6" w:rsidP="00415169">
      <w:pPr>
        <w:pStyle w:val="Heading1"/>
      </w:pPr>
      <w:r>
        <w:t>Future scope</w:t>
      </w:r>
    </w:p>
    <w:p w:rsidR="001641C6" w:rsidRPr="00E879F5" w:rsidRDefault="00415169" w:rsidP="00415169">
      <w:proofErr w:type="gramStart"/>
      <w:r>
        <w:t xml:space="preserve">Nothing </w:t>
      </w:r>
      <w:r w:rsidR="00CD7658">
        <w:t xml:space="preserve"> till</w:t>
      </w:r>
      <w:proofErr w:type="gramEnd"/>
      <w:r w:rsidR="00CD7658">
        <w:t xml:space="preserve"> </w:t>
      </w:r>
      <w:r>
        <w:t>yet</w:t>
      </w:r>
    </w:p>
    <w:p w:rsidR="001641C6" w:rsidRPr="008961DF" w:rsidRDefault="001641C6" w:rsidP="001641C6"/>
    <w:p w:rsidR="00855982" w:rsidRPr="001641C6" w:rsidRDefault="00855982" w:rsidP="001641C6"/>
    <w:sectPr w:rsidR="00855982" w:rsidRPr="001641C6" w:rsidSect="0085598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78D" w:rsidRDefault="00A1378D" w:rsidP="00855982">
      <w:pPr>
        <w:spacing w:after="0" w:line="240" w:lineRule="auto"/>
      </w:pPr>
      <w:r>
        <w:separator/>
      </w:r>
    </w:p>
  </w:endnote>
  <w:endnote w:type="continuationSeparator" w:id="0">
    <w:p w:rsidR="00A1378D" w:rsidRDefault="00A1378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44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78D" w:rsidRDefault="00A1378D" w:rsidP="00855982">
      <w:pPr>
        <w:spacing w:after="0" w:line="240" w:lineRule="auto"/>
      </w:pPr>
      <w:r>
        <w:separator/>
      </w:r>
    </w:p>
  </w:footnote>
  <w:footnote w:type="continuationSeparator" w:id="0">
    <w:p w:rsidR="00A1378D" w:rsidRDefault="00A1378D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48" w:rsidRDefault="002912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4C4301"/>
    <w:multiLevelType w:val="hybridMultilevel"/>
    <w:tmpl w:val="73CE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7B4728"/>
    <w:multiLevelType w:val="hybridMultilevel"/>
    <w:tmpl w:val="0B4E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88766E6"/>
    <w:multiLevelType w:val="hybridMultilevel"/>
    <w:tmpl w:val="AE04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1C14B24"/>
    <w:multiLevelType w:val="hybridMultilevel"/>
    <w:tmpl w:val="4774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23621A26"/>
    <w:multiLevelType w:val="hybridMultilevel"/>
    <w:tmpl w:val="90D6C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D280375"/>
    <w:multiLevelType w:val="hybridMultilevel"/>
    <w:tmpl w:val="8E42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CB2651"/>
    <w:multiLevelType w:val="hybridMultilevel"/>
    <w:tmpl w:val="4528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41A46CC8"/>
    <w:multiLevelType w:val="hybridMultilevel"/>
    <w:tmpl w:val="2CC4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D1E39BB"/>
    <w:multiLevelType w:val="hybridMultilevel"/>
    <w:tmpl w:val="0D5E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F84373"/>
    <w:multiLevelType w:val="hybridMultilevel"/>
    <w:tmpl w:val="A2B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08463A"/>
    <w:multiLevelType w:val="hybridMultilevel"/>
    <w:tmpl w:val="9FC4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775A8D"/>
    <w:multiLevelType w:val="hybridMultilevel"/>
    <w:tmpl w:val="4854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2"/>
  </w:num>
  <w:num w:numId="14">
    <w:abstractNumId w:val="25"/>
  </w:num>
  <w:num w:numId="15">
    <w:abstractNumId w:val="14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9"/>
  </w:num>
  <w:num w:numId="29">
    <w:abstractNumId w:val="23"/>
  </w:num>
  <w:num w:numId="30">
    <w:abstractNumId w:val="29"/>
  </w:num>
  <w:num w:numId="31">
    <w:abstractNumId w:val="27"/>
  </w:num>
  <w:num w:numId="32">
    <w:abstractNumId w:val="26"/>
  </w:num>
  <w:num w:numId="33">
    <w:abstractNumId w:val="17"/>
  </w:num>
  <w:num w:numId="34">
    <w:abstractNumId w:val="24"/>
  </w:num>
  <w:num w:numId="35">
    <w:abstractNumId w:val="22"/>
  </w:num>
  <w:num w:numId="36">
    <w:abstractNumId w:val="13"/>
  </w:num>
  <w:num w:numId="37">
    <w:abstractNumId w:val="10"/>
  </w:num>
  <w:num w:numId="38">
    <w:abstractNumId w:val="21"/>
  </w:num>
  <w:num w:numId="39">
    <w:abstractNumId w:val="11"/>
  </w:num>
  <w:num w:numId="40">
    <w:abstractNumId w:val="2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C6"/>
    <w:rsid w:val="00005C91"/>
    <w:rsid w:val="00056931"/>
    <w:rsid w:val="000671E5"/>
    <w:rsid w:val="00105456"/>
    <w:rsid w:val="00106F3B"/>
    <w:rsid w:val="001641C6"/>
    <w:rsid w:val="001D4362"/>
    <w:rsid w:val="001E31A1"/>
    <w:rsid w:val="00291248"/>
    <w:rsid w:val="002B5692"/>
    <w:rsid w:val="00414F6C"/>
    <w:rsid w:val="00415169"/>
    <w:rsid w:val="00430EF3"/>
    <w:rsid w:val="00501441"/>
    <w:rsid w:val="00560D52"/>
    <w:rsid w:val="0067689C"/>
    <w:rsid w:val="00701900"/>
    <w:rsid w:val="007833A7"/>
    <w:rsid w:val="007E14F1"/>
    <w:rsid w:val="007F07AA"/>
    <w:rsid w:val="0080009F"/>
    <w:rsid w:val="00855982"/>
    <w:rsid w:val="008B4777"/>
    <w:rsid w:val="00946C0E"/>
    <w:rsid w:val="009E5BFC"/>
    <w:rsid w:val="00A10484"/>
    <w:rsid w:val="00A1378D"/>
    <w:rsid w:val="00BA225F"/>
    <w:rsid w:val="00BE7D5E"/>
    <w:rsid w:val="00C17BA1"/>
    <w:rsid w:val="00CD7658"/>
    <w:rsid w:val="00F371A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1C6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64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1C6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6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325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11</cp:revision>
  <dcterms:created xsi:type="dcterms:W3CDTF">2018-06-21T08:21:00Z</dcterms:created>
  <dcterms:modified xsi:type="dcterms:W3CDTF">2018-08-28T09:23:00Z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