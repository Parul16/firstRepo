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Default="006B3E49">
      <w:pPr>
        <w:pStyle w:val="Title"/>
      </w:pPr>
      <w:r>
        <w:t>Failed Request Report</w:t>
      </w:r>
    </w:p>
    <w:p w:rsidR="00855982" w:rsidRPr="00855982" w:rsidRDefault="00CD26FB" w:rsidP="00855982">
      <w:pPr>
        <w:pStyle w:val="Heading1"/>
      </w:pPr>
      <w:r>
        <w:t>Overview</w:t>
      </w:r>
    </w:p>
    <w:p w:rsidR="00855982" w:rsidRDefault="00CD26FB" w:rsidP="00CD26FB">
      <w:r>
        <w:t>It</w:t>
      </w:r>
      <w:r w:rsidR="00465803">
        <w:t xml:space="preserve"> fetches the requests which had</w:t>
      </w:r>
      <w:r>
        <w:t xml:space="preserve"> been failed in last 24 hours of all the BG’s.</w:t>
      </w:r>
    </w:p>
    <w:p w:rsidR="00CD26FB" w:rsidRDefault="00CD26FB" w:rsidP="00CD26FB">
      <w:pPr>
        <w:pStyle w:val="Heading1"/>
      </w:pPr>
      <w:r>
        <w:t>Goal</w:t>
      </w:r>
    </w:p>
    <w:p w:rsidR="00CD26FB" w:rsidRDefault="00CD26FB" w:rsidP="00CD26FB">
      <w:pPr>
        <w:spacing w:line="240" w:lineRule="auto"/>
      </w:pPr>
      <w:bookmarkStart w:id="0" w:name="_Hlk514080418"/>
      <w:r>
        <w:t>It is prepared t</w:t>
      </w:r>
      <w:r w:rsidR="00900C30">
        <w:t>o ease out the process of analyz</w:t>
      </w:r>
      <w:r>
        <w:t xml:space="preserve">ation of </w:t>
      </w:r>
      <w:r w:rsidR="0074025E">
        <w:t xml:space="preserve">failed </w:t>
      </w:r>
      <w:r>
        <w:t>requests</w:t>
      </w:r>
      <w:r w:rsidR="0074025E">
        <w:t xml:space="preserve"> on daily basis. As we can </w:t>
      </w:r>
      <w:r>
        <w:t>get it in a simple</w:t>
      </w:r>
      <w:r w:rsidR="0074025E">
        <w:t>,</w:t>
      </w:r>
      <w:r>
        <w:t xml:space="preserve"> CSV format</w:t>
      </w:r>
      <w:r w:rsidR="0074025E">
        <w:t xml:space="preserve"> over mail</w:t>
      </w:r>
      <w:r>
        <w:t>.</w:t>
      </w:r>
    </w:p>
    <w:p w:rsidR="0074025E" w:rsidRDefault="0074025E" w:rsidP="0074025E">
      <w:pPr>
        <w:pStyle w:val="Heading1"/>
      </w:pPr>
      <w:r>
        <w:t>Solution/Logic Design</w:t>
      </w:r>
    </w:p>
    <w:p w:rsidR="00A71186" w:rsidRDefault="00A71186" w:rsidP="00C1572D"/>
    <w:p w:rsidR="00A71186" w:rsidRDefault="00D2034E" w:rsidP="00A71186">
      <w:r>
        <w:rPr>
          <w:noProof/>
          <w:lang w:eastAsia="en-US"/>
        </w:rPr>
        <w:pict>
          <v:oval id="_x0000_s1059" style="position:absolute;margin-left:169.65pt;margin-top:21pt;width:1in;height:28.15pt;z-index:251659264">
            <v:textbox>
              <w:txbxContent>
                <w:p w:rsidR="00A71186" w:rsidRDefault="00A71186" w:rsidP="00A71186">
                  <w:r>
                    <w:t xml:space="preserve">    Start</w:t>
                  </w:r>
                </w:p>
              </w:txbxContent>
            </v:textbox>
          </v:oval>
        </w:pict>
      </w:r>
    </w:p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05.35pt;margin-top:4.15pt;width:0;height:19.6pt;z-index:251663360" o:connectortype="straight">
            <v:stroke endarrow="block"/>
          </v:shape>
        </w:pict>
      </w:r>
    </w:p>
    <w:p w:rsidR="00A71186" w:rsidRDefault="00D2034E" w:rsidP="00A71186">
      <w:r>
        <w:rPr>
          <w:noProof/>
          <w:lang w:eastAsia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0" type="#_x0000_t109" style="position:absolute;margin-left:146.45pt;margin-top:1.3pt;width:124.65pt;height:48pt;z-index:251660288">
            <v:textbox style="mso-next-textbox:#_x0000_s1060">
              <w:txbxContent>
                <w:p w:rsidR="00A71186" w:rsidRDefault="00A71186" w:rsidP="00A71186">
                  <w:r>
                    <w:t>getRequests(host)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61" type="#_x0000_t32" style="position:absolute;margin-left:110.15pt;margin-top:19.9pt;width:36.3pt;height:0;z-index:25166131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64" type="#_x0000_t32" style="position:absolute;margin-left:205.35pt;margin-top:49.3pt;width:0;height:31.3pt;z-index:251664384" o:connectortype="straight">
            <v:stroke endarrow="block"/>
          </v:shape>
        </w:pict>
      </w:r>
      <w:r>
        <w:rPr>
          <w:noProof/>
          <w:lang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2" type="#_x0000_t111" style="position:absolute;margin-left:-3.75pt;margin-top:1.3pt;width:122.7pt;height:48pt;z-index:251662336">
            <v:textbox style="mso-next-textbox:#_x0000_s1062">
              <w:txbxContent>
                <w:p w:rsidR="00A71186" w:rsidRDefault="00A71186" w:rsidP="00A71186">
                  <w:r>
                    <w:t>vcacCafeHost</w:t>
                  </w:r>
                </w:p>
              </w:txbxContent>
            </v:textbox>
          </v:shape>
        </w:pict>
      </w:r>
    </w:p>
    <w:p w:rsidR="00A71186" w:rsidRDefault="00A71186" w:rsidP="00A71186"/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65" type="#_x0000_t109" style="position:absolute;margin-left:118.95pt;margin-top:13.15pt;width:177.8pt;height:67.95pt;z-index:251665408">
            <v:textbox style="mso-next-textbox:#_x0000_s1065">
              <w:txbxContent>
                <w:p w:rsidR="00A71186" w:rsidRDefault="00A71186" w:rsidP="00A71186">
                  <w:r>
                    <w:t xml:space="preserve">                For each request    </w:t>
                  </w:r>
                </w:p>
                <w:p w:rsidR="00A71186" w:rsidRDefault="00A71186" w:rsidP="00A71186">
                  <w:r>
                    <w:t xml:space="preserve"> Fetch request date,request state name</w:t>
                  </w:r>
                </w:p>
              </w:txbxContent>
            </v:textbox>
          </v:shape>
        </w:pict>
      </w:r>
    </w:p>
    <w:p w:rsidR="00A71186" w:rsidRDefault="00A71186" w:rsidP="00A71186"/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66" type="#_x0000_t32" style="position:absolute;margin-left:205.35pt;margin-top:11.2pt;width:0;height:30.7pt;z-index:251666432" o:connectortype="straight">
            <v:stroke endarrow="block"/>
          </v:shape>
        </w:pict>
      </w:r>
    </w:p>
    <w:p w:rsidR="00A71186" w:rsidRDefault="00D2034E" w:rsidP="00A71186">
      <w:r>
        <w:rPr>
          <w:noProof/>
          <w:lang w:eastAsia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73.25pt;margin-top:19.4pt;width:259.85pt;height:63.15pt;z-index:251668480">
            <v:textbox>
              <w:txbxContent>
                <w:p w:rsidR="00940BED" w:rsidRDefault="00940BED">
                  <w:r>
                    <w:t>If request state == “failed”</w:t>
                  </w:r>
                </w:p>
              </w:txbxContent>
            </v:textbox>
          </v:shape>
        </w:pict>
      </w:r>
    </w:p>
    <w:p w:rsidR="00A71186" w:rsidRDefault="00A71186" w:rsidP="00A71186"/>
    <w:p w:rsidR="00A71186" w:rsidRDefault="00A71186" w:rsidP="00A71186">
      <w:r>
        <w:t xml:space="preserve">                       </w:t>
      </w:r>
    </w:p>
    <w:p w:rsidR="00A71186" w:rsidRDefault="00D2034E" w:rsidP="00A71186">
      <w:r>
        <w:rPr>
          <w:noProof/>
          <w:lang w:eastAsia="en-US"/>
        </w:rPr>
        <w:pict>
          <v:shape id="_x0000_s1068" type="#_x0000_t32" style="position:absolute;margin-left:205.35pt;margin-top:15.05pt;width:0;height:28.35pt;z-index:251667456" o:connectortype="straight"/>
        </w:pict>
      </w:r>
    </w:p>
    <w:p w:rsidR="00A71186" w:rsidRDefault="00A71186" w:rsidP="00A71186"/>
    <w:p w:rsidR="00A71186" w:rsidRDefault="00A71186" w:rsidP="00A71186"/>
    <w:p w:rsidR="00A71186" w:rsidRDefault="00A71186" w:rsidP="00A71186">
      <w:r>
        <w:t xml:space="preserve">                                                                                                                     </w:t>
      </w:r>
    </w:p>
    <w:p w:rsidR="00A71186" w:rsidRDefault="00A71186" w:rsidP="00A71186">
      <w:r>
        <w:t xml:space="preserve">                                                                                                                                           </w:t>
      </w:r>
    </w:p>
    <w:p w:rsidR="00A71186" w:rsidRDefault="00A71186" w:rsidP="00A71186">
      <w:r>
        <w:lastRenderedPageBreak/>
        <w:t xml:space="preserve">                                                                                                                                             </w:t>
      </w:r>
      <w:r w:rsidR="00940BED">
        <w:t xml:space="preserve">  </w:t>
      </w:r>
      <w:r>
        <w:t xml:space="preserve">                               </w:t>
      </w:r>
    </w:p>
    <w:p w:rsidR="00A71186" w:rsidRDefault="00A71186" w:rsidP="00A71186">
      <w:r>
        <w:t xml:space="preserve">                                                                   </w:t>
      </w:r>
      <w:r w:rsidR="00D2034E">
        <w:rPr>
          <w:noProof/>
          <w:lang w:eastAsia="en-US"/>
        </w:rPr>
        <w:pict>
          <v:shape id="_x0000_s1078" type="#_x0000_t32" style="position:absolute;margin-left:206pt;margin-top:15.3pt;width:0;height:20.05pt;z-index:251646976;mso-position-horizontal-relative:text;mso-position-vertical-relative:text" o:connectortype="straight">
            <v:stroke endarrow="block"/>
          </v:shape>
        </w:pict>
      </w:r>
    </w:p>
    <w:p w:rsidR="00A71186" w:rsidRDefault="00D2034E" w:rsidP="00A71186">
      <w:r>
        <w:rPr>
          <w:noProof/>
          <w:lang w:eastAsia="en-US"/>
        </w:rPr>
        <w:pict>
          <v:shape id="_x0000_s1079" type="#_x0000_t109" style="position:absolute;margin-left:93.75pt;margin-top:12.85pt;width:210pt;height:77.2pt;z-index:251648000">
            <v:textbox style="mso-next-textbox:#_x0000_s1079">
              <w:txbxContent>
                <w:p w:rsidR="00A71186" w:rsidRDefault="00A71186" w:rsidP="00A71186">
                  <w:r>
                    <w:t xml:space="preserve">   </w:t>
                  </w:r>
                </w:p>
                <w:p w:rsidR="00A71186" w:rsidRDefault="00A71186" w:rsidP="00A71186">
                  <w:r>
                    <w:t xml:space="preserve"> Fil</w:t>
                  </w:r>
                  <w:r w:rsidR="00B868FD">
                    <w:t>ter the requests lying in the interval of past 24 hours from the present date</w:t>
                  </w:r>
                  <w:r>
                    <w:t xml:space="preserve">                       </w:t>
                  </w:r>
                </w:p>
              </w:txbxContent>
            </v:textbox>
          </v:shape>
        </w:pict>
      </w:r>
      <w:r w:rsidR="00A71186">
        <w:t xml:space="preserve">                  </w:t>
      </w:r>
      <w:r w:rsidR="00B868FD">
        <w:t xml:space="preserve">                    </w:t>
      </w:r>
      <w:r w:rsidR="00A71186">
        <w:t xml:space="preserve">       </w:t>
      </w:r>
      <w:r w:rsidR="00B868FD">
        <w:t xml:space="preserve">                          </w:t>
      </w:r>
    </w:p>
    <w:p w:rsidR="00A71186" w:rsidRDefault="00D2034E" w:rsidP="00A71186">
      <w:r>
        <w:rPr>
          <w:noProof/>
          <w:lang w:eastAsia="en-US"/>
        </w:rPr>
        <w:pict>
          <v:shape id="_x0000_s1081" type="#_x0000_t109" style="position:absolute;margin-left:357pt;margin-top:5.3pt;width:106.5pt;height:58.5pt;z-index:251649024">
            <v:textbox style="mso-next-textbox:#_x0000_s1081">
              <w:txbxContent>
                <w:p w:rsidR="00A71186" w:rsidRDefault="00A71186" w:rsidP="00A71186">
                  <w:r>
                    <w:t>Execute the action “validate</w:t>
                  </w:r>
                  <w:r w:rsidR="00B868FD">
                    <w:t>Scheduled</w:t>
                  </w:r>
                  <w:r>
                    <w:t>Range”</w:t>
                  </w:r>
                </w:p>
              </w:txbxContent>
            </v:textbox>
          </v:shape>
        </w:pict>
      </w:r>
    </w:p>
    <w:p w:rsidR="00A71186" w:rsidRDefault="00D2034E" w:rsidP="00A71186">
      <w:r>
        <w:rPr>
          <w:noProof/>
          <w:lang w:eastAsia="en-US"/>
        </w:rPr>
        <w:pict>
          <v:shape id="_x0000_s1080" type="#_x0000_t32" style="position:absolute;margin-left:303.75pt;margin-top:9.85pt;width:53.25pt;height:.75pt;z-index:251650048" o:connectortype="straight">
            <v:stroke startarrow="block" endarrow="block"/>
          </v:shape>
        </w:pict>
      </w:r>
    </w:p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82" type="#_x0000_t32" style="position:absolute;margin-left:206pt;margin-top:.1pt;width:0;height:31.5pt;z-index:251651072" o:connectortype="straight">
            <v:stroke endarrow="block"/>
          </v:shape>
        </w:pict>
      </w:r>
    </w:p>
    <w:p w:rsidR="00A71186" w:rsidRDefault="00D2034E" w:rsidP="00A71186">
      <w:r>
        <w:rPr>
          <w:noProof/>
          <w:lang w:eastAsia="en-US"/>
        </w:rPr>
        <w:pict>
          <v:shape id="_x0000_s1083" type="#_x0000_t109" style="position:absolute;margin-left:93.75pt;margin-top:9.1pt;width:223.5pt;height:100.5pt;z-index:251652096">
            <v:textbox style="mso-next-textbox:#_x0000_s1083">
              <w:txbxContent>
                <w:p w:rsidR="00A71186" w:rsidRDefault="00A71186" w:rsidP="00A71186">
                  <w:r>
                    <w:t xml:space="preserve">   </w:t>
                  </w:r>
                </w:p>
                <w:p w:rsidR="00A71186" w:rsidRDefault="00A71186" w:rsidP="00A71186">
                  <w:r>
                    <w:t>Fetch request number,request name,request  description,request output message,request completion date</w:t>
                  </w:r>
                </w:p>
              </w:txbxContent>
            </v:textbox>
          </v:shape>
        </w:pict>
      </w:r>
    </w:p>
    <w:p w:rsidR="00A71186" w:rsidRDefault="00A71186" w:rsidP="00A71186"/>
    <w:p w:rsidR="00A71186" w:rsidRDefault="00A71186" w:rsidP="00A71186">
      <w:r>
        <w:t xml:space="preserve">                                                                                                                                </w:t>
      </w:r>
    </w:p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87" type="#_x0000_t32" style="position:absolute;margin-left:206pt;margin-top:19.65pt;width:0;height:36pt;z-index:251653120" o:connectortype="straight">
            <v:stroke endarrow="block"/>
          </v:shape>
        </w:pict>
      </w:r>
    </w:p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88" type="#_x0000_t109" style="position:absolute;margin-left:93.75pt;margin-top:10.65pt;width:228.75pt;height:88.5pt;z-index:251654144">
            <v:textbox style="mso-next-textbox:#_x0000_s1088">
              <w:txbxContent>
                <w:p w:rsidR="00A71186" w:rsidRDefault="00A71186" w:rsidP="00A71186"/>
                <w:p w:rsidR="00A71186" w:rsidRDefault="00A71186" w:rsidP="00A71186">
                  <w:r>
                    <w:t>Array.push(request number,request,requested by,request date,request completion date,request state,description,request output message)</w:t>
                  </w:r>
                </w:p>
              </w:txbxContent>
            </v:textbox>
          </v:shape>
        </w:pict>
      </w:r>
    </w:p>
    <w:p w:rsidR="00A71186" w:rsidRDefault="00A71186" w:rsidP="00A71186"/>
    <w:p w:rsidR="00A71186" w:rsidRDefault="00A71186" w:rsidP="00A71186"/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69" type="#_x0000_t32" style="position:absolute;margin-left:206pt;margin-top:9.2pt;width:0;height:15.6pt;z-index:251655168" o:connectortype="straight">
            <v:stroke endarrow="block"/>
          </v:shape>
        </w:pict>
      </w:r>
    </w:p>
    <w:p w:rsidR="00A71186" w:rsidRDefault="00D2034E" w:rsidP="00A71186">
      <w:r>
        <w:rPr>
          <w:noProof/>
          <w:lang w:eastAsia="en-US"/>
        </w:rPr>
        <w:pict>
          <v:rect id="_x0000_s1089" style="position:absolute;margin-left:93.75pt;margin-top:2.3pt;width:228.75pt;height:50.4pt;z-index:251656192">
            <v:textbox style="mso-next-textbox:#_x0000_s1089">
              <w:txbxContent>
                <w:p w:rsidR="00A71186" w:rsidRDefault="00A71186" w:rsidP="00A71186">
                  <w:r>
                    <w:t>Write data to the file with the action “write dataToTheFile” and send the file with the mail through workflow “send mail”</w:t>
                  </w:r>
                </w:p>
              </w:txbxContent>
            </v:textbox>
          </v:rect>
        </w:pict>
      </w:r>
    </w:p>
    <w:p w:rsidR="00A71186" w:rsidRDefault="00A71186" w:rsidP="00A71186"/>
    <w:p w:rsidR="00A71186" w:rsidRDefault="00D2034E" w:rsidP="00A71186">
      <w:r>
        <w:rPr>
          <w:noProof/>
          <w:lang w:eastAsia="en-US"/>
        </w:rPr>
        <w:pict>
          <v:shape id="_x0000_s1090" type="#_x0000_t32" style="position:absolute;margin-left:206pt;margin-top:7.75pt;width:0;height:25.5pt;z-index:251657216" o:connectortype="straight">
            <v:stroke endarrow="block"/>
          </v:shape>
        </w:pict>
      </w:r>
    </w:p>
    <w:p w:rsidR="00A71186" w:rsidRDefault="00D2034E" w:rsidP="00A71186">
      <w:r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91" type="#_x0000_t116" style="position:absolute;margin-left:171pt;margin-top:10.75pt;width:1in;height:24pt;z-index:251658240">
            <v:textbox style="mso-next-textbox:#_x0000_s1091">
              <w:txbxContent>
                <w:p w:rsidR="00A71186" w:rsidRDefault="00A71186" w:rsidP="00A71186">
                  <w:r>
                    <w:t xml:space="preserve">      end</w:t>
                  </w:r>
                </w:p>
              </w:txbxContent>
            </v:textbox>
          </v:shape>
        </w:pict>
      </w:r>
    </w:p>
    <w:p w:rsidR="00C1572D" w:rsidRDefault="00C1572D" w:rsidP="00C1572D"/>
    <w:p w:rsidR="00BB3FB9" w:rsidRPr="00C1572D" w:rsidRDefault="00BB3FB9" w:rsidP="00BB3FB9">
      <w:pPr>
        <w:pStyle w:val="Heading1"/>
      </w:pPr>
      <w:r>
        <w:t>Request Properties</w:t>
      </w:r>
    </w:p>
    <w:bookmarkEnd w:id="0"/>
    <w:p w:rsidR="00EB36DA" w:rsidRDefault="00EB36DA" w:rsidP="00EB36DA">
      <w:pPr>
        <w:pStyle w:val="ListParagraph"/>
        <w:numPr>
          <w:ilvl w:val="0"/>
          <w:numId w:val="31"/>
        </w:numPr>
      </w:pPr>
      <w:r>
        <w:t>Request Date – Date of the request</w:t>
      </w:r>
    </w:p>
    <w:p w:rsidR="00EB36DA" w:rsidRDefault="00EB36DA" w:rsidP="00EB36DA">
      <w:pPr>
        <w:pStyle w:val="ListParagraph"/>
        <w:numPr>
          <w:ilvl w:val="0"/>
          <w:numId w:val="31"/>
        </w:numPr>
      </w:pPr>
      <w:r>
        <w:t>Request – what is the request.</w:t>
      </w:r>
    </w:p>
    <w:p w:rsidR="00EB36DA" w:rsidRDefault="00EB36DA" w:rsidP="00EB36DA">
      <w:pPr>
        <w:pStyle w:val="ListParagraph"/>
        <w:numPr>
          <w:ilvl w:val="0"/>
          <w:numId w:val="31"/>
        </w:numPr>
      </w:pPr>
      <w:r>
        <w:t>Request Number</w:t>
      </w:r>
    </w:p>
    <w:p w:rsidR="00EB36DA" w:rsidRDefault="00EB36DA" w:rsidP="00EB36DA">
      <w:pPr>
        <w:pStyle w:val="ListParagraph"/>
        <w:numPr>
          <w:ilvl w:val="0"/>
          <w:numId w:val="31"/>
        </w:numPr>
      </w:pPr>
      <w:r>
        <w:t>Request Description – Request in detail</w:t>
      </w:r>
    </w:p>
    <w:p w:rsidR="00EB36DA" w:rsidRDefault="00EB36DA" w:rsidP="00EB36DA">
      <w:pPr>
        <w:pStyle w:val="ListParagraph"/>
        <w:numPr>
          <w:ilvl w:val="0"/>
          <w:numId w:val="31"/>
        </w:numPr>
      </w:pPr>
      <w:r>
        <w:t xml:space="preserve">Request output Message – message after complete processing of </w:t>
      </w:r>
      <w:r w:rsidR="00F44126">
        <w:t xml:space="preserve">a </w:t>
      </w:r>
      <w:r>
        <w:t>request.</w:t>
      </w:r>
    </w:p>
    <w:p w:rsidR="00EB36DA" w:rsidRDefault="00EB36DA" w:rsidP="00EB36DA">
      <w:pPr>
        <w:pStyle w:val="ListParagraph"/>
        <w:numPr>
          <w:ilvl w:val="0"/>
          <w:numId w:val="31"/>
        </w:numPr>
      </w:pPr>
      <w:r>
        <w:lastRenderedPageBreak/>
        <w:t>Request completion Date</w:t>
      </w:r>
    </w:p>
    <w:p w:rsidR="00EB36DA" w:rsidRPr="00063AEF" w:rsidRDefault="00EB36DA" w:rsidP="00EB36DA">
      <w:pPr>
        <w:pStyle w:val="ListParagraph"/>
        <w:numPr>
          <w:ilvl w:val="0"/>
          <w:numId w:val="31"/>
        </w:numPr>
      </w:pPr>
      <w:r>
        <w:t>Request Approved Date</w:t>
      </w:r>
    </w:p>
    <w:p w:rsidR="00EB36DA" w:rsidRPr="00FB1304" w:rsidRDefault="00EB36DA" w:rsidP="00EB36DA">
      <w:pPr>
        <w:pStyle w:val="Title"/>
      </w:pPr>
      <w:r>
        <w:t>Dependencies</w:t>
      </w:r>
    </w:p>
    <w:p w:rsidR="00EB36DA" w:rsidRDefault="00EB36DA" w:rsidP="00EB36DA">
      <w:pPr>
        <w:pStyle w:val="Heading1"/>
      </w:pPr>
      <w:r>
        <w:t xml:space="preserve">Related Actions </w:t>
      </w:r>
    </w:p>
    <w:p w:rsidR="00EB36DA" w:rsidRDefault="00EB36DA" w:rsidP="00EB36DA">
      <w:pPr>
        <w:pStyle w:val="ListParagraph"/>
        <w:numPr>
          <w:ilvl w:val="0"/>
          <w:numId w:val="30"/>
        </w:numPr>
      </w:pPr>
      <w:r>
        <w:t>ValidateScheduledRange – It val</w:t>
      </w:r>
      <w:r w:rsidR="00C60F5A">
        <w:t>idates the requests lies within</w:t>
      </w:r>
      <w:r>
        <w:t xml:space="preserve"> last 24 hours.</w:t>
      </w:r>
    </w:p>
    <w:p w:rsidR="00EB36DA" w:rsidRDefault="00EB36DA" w:rsidP="00EB36DA">
      <w:pPr>
        <w:pStyle w:val="ListParagraph"/>
        <w:numPr>
          <w:ilvl w:val="0"/>
          <w:numId w:val="30"/>
        </w:numPr>
      </w:pPr>
      <w:r>
        <w:t>WriteDataToTheFile – It writes the requested data to the provided file.</w:t>
      </w:r>
    </w:p>
    <w:p w:rsidR="00EB36DA" w:rsidRDefault="00EB36DA" w:rsidP="00826112">
      <w:pPr>
        <w:pStyle w:val="ListParagraph"/>
        <w:numPr>
          <w:ilvl w:val="0"/>
          <w:numId w:val="30"/>
        </w:numPr>
      </w:pPr>
      <w:r>
        <w:t>regex – It formats the request description and request output message in csv file b</w:t>
      </w:r>
      <w:r w:rsidR="00826112">
        <w:t xml:space="preserve">y eliminating commas </w:t>
      </w:r>
      <w:r w:rsidR="009B6FE8">
        <w:t xml:space="preserve">and newline </w:t>
      </w:r>
      <w:bookmarkStart w:id="1" w:name="_GoBack"/>
      <w:bookmarkEnd w:id="1"/>
      <w:r w:rsidR="00826112">
        <w:t>with space.</w:t>
      </w:r>
    </w:p>
    <w:p w:rsidR="00EB36DA" w:rsidRDefault="00EB36DA" w:rsidP="00EB36DA">
      <w:pPr>
        <w:pStyle w:val="Heading1"/>
      </w:pPr>
      <w:r>
        <w:t>Related WorkFlows</w:t>
      </w:r>
    </w:p>
    <w:p w:rsidR="00EB36DA" w:rsidRDefault="00EB36DA" w:rsidP="00EB36DA">
      <w:pPr>
        <w:pStyle w:val="ListParagraph"/>
        <w:numPr>
          <w:ilvl w:val="0"/>
          <w:numId w:val="32"/>
        </w:numPr>
      </w:pPr>
      <w:r>
        <w:t>Send Mail – It attaches the file with the mail and send it to the requester.</w:t>
      </w:r>
    </w:p>
    <w:p w:rsidR="00EB36DA" w:rsidRDefault="00EB36DA" w:rsidP="00EB36DA">
      <w:pPr>
        <w:pStyle w:val="Heading1"/>
      </w:pPr>
      <w:r>
        <w:t>Related Configuration elements</w:t>
      </w:r>
    </w:p>
    <w:p w:rsidR="00EB36DA" w:rsidRDefault="00EB36DA" w:rsidP="00EB36DA">
      <w:pPr>
        <w:pStyle w:val="ListParagraph"/>
        <w:numPr>
          <w:ilvl w:val="0"/>
          <w:numId w:val="32"/>
        </w:numPr>
      </w:pPr>
      <w:r>
        <w:t>fromName – Sender’s name who is sending the mail</w:t>
      </w:r>
    </w:p>
    <w:p w:rsidR="00EB36DA" w:rsidRDefault="00EB36DA" w:rsidP="00EB36DA">
      <w:pPr>
        <w:pStyle w:val="ListParagraph"/>
        <w:numPr>
          <w:ilvl w:val="0"/>
          <w:numId w:val="32"/>
        </w:numPr>
      </w:pPr>
      <w:r>
        <w:t>fromAddress – Sender’s email address</w:t>
      </w:r>
    </w:p>
    <w:p w:rsidR="00EB36DA" w:rsidRDefault="00EB36DA" w:rsidP="00EB36DA">
      <w:pPr>
        <w:pStyle w:val="ListParagraph"/>
        <w:numPr>
          <w:ilvl w:val="0"/>
          <w:numId w:val="32"/>
        </w:numPr>
      </w:pPr>
      <w:r>
        <w:t>VcacCafeHost – host through which VRO connect with VRA to fetch the required data.</w:t>
      </w:r>
    </w:p>
    <w:p w:rsidR="00EB36DA" w:rsidRDefault="00EB36DA" w:rsidP="00EB36DA">
      <w:pPr>
        <w:pStyle w:val="ListParagraph"/>
        <w:numPr>
          <w:ilvl w:val="0"/>
          <w:numId w:val="32"/>
        </w:numPr>
      </w:pPr>
      <w:r>
        <w:t xml:space="preserve">SmtpHost – with which one will be able to connect to the server to send the mail. </w:t>
      </w:r>
    </w:p>
    <w:p w:rsidR="00EB36DA" w:rsidRDefault="00EB36DA" w:rsidP="00EB36DA">
      <w:pPr>
        <w:pStyle w:val="ListParagraph"/>
        <w:numPr>
          <w:ilvl w:val="0"/>
          <w:numId w:val="32"/>
        </w:numPr>
      </w:pPr>
      <w:r>
        <w:t>CcAddress – it includes other member’s mail address to whom requester wants to send the mail.</w:t>
      </w:r>
    </w:p>
    <w:p w:rsidR="008A1A57" w:rsidRDefault="008A1A57" w:rsidP="00EB36DA">
      <w:pPr>
        <w:pStyle w:val="ListParagraph"/>
        <w:numPr>
          <w:ilvl w:val="0"/>
          <w:numId w:val="32"/>
        </w:numPr>
      </w:pPr>
      <w:r>
        <w:t>smtpPort  - with which one will be able to connect to the server to send the mail.</w:t>
      </w:r>
    </w:p>
    <w:p w:rsidR="00EB36DA" w:rsidRDefault="00EB36DA" w:rsidP="00EB36DA">
      <w:pPr>
        <w:pStyle w:val="Heading1"/>
      </w:pPr>
      <w:r>
        <w:t>Attributes</w:t>
      </w:r>
    </w:p>
    <w:p w:rsidR="00EB36DA" w:rsidRPr="00EB36DA" w:rsidRDefault="00EB36DA" w:rsidP="00EB36DA">
      <w:r>
        <w:rPr>
          <w:noProof/>
          <w:lang w:eastAsia="en-US"/>
        </w:rPr>
        <w:drawing>
          <wp:inline distT="0" distB="0" distL="0" distR="0">
            <wp:extent cx="7180195" cy="2297927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ed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230" cy="23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FB" w:rsidRDefault="00CD26FB" w:rsidP="00CD26FB"/>
    <w:p w:rsidR="00EB36DA" w:rsidRDefault="00EB36DA" w:rsidP="00EB36DA">
      <w:pPr>
        <w:pStyle w:val="Heading1"/>
      </w:pPr>
      <w:r>
        <w:lastRenderedPageBreak/>
        <w:t>Future scope</w:t>
      </w:r>
    </w:p>
    <w:p w:rsidR="00EB36DA" w:rsidRPr="00EB36DA" w:rsidRDefault="00EB36DA" w:rsidP="00EB36DA">
      <w:r>
        <w:t>Failed requests can be filter according to organization as well.</w:t>
      </w:r>
    </w:p>
    <w:sectPr w:rsidR="00EB36DA" w:rsidRPr="00EB36DA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34E" w:rsidRDefault="00D2034E" w:rsidP="00855982">
      <w:pPr>
        <w:spacing w:after="0" w:line="240" w:lineRule="auto"/>
      </w:pPr>
      <w:r>
        <w:separator/>
      </w:r>
    </w:p>
  </w:endnote>
  <w:endnote w:type="continuationSeparator" w:id="0">
    <w:p w:rsidR="00D2034E" w:rsidRDefault="00D2034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AC17D5">
        <w:pPr>
          <w:pStyle w:val="Footer"/>
        </w:pPr>
        <w:r>
          <w:fldChar w:fldCharType="begin"/>
        </w:r>
        <w:r w:rsidR="00855982">
          <w:instrText xml:space="preserve"> PAGE   \* MERGEFORMAT </w:instrText>
        </w:r>
        <w:r>
          <w:fldChar w:fldCharType="separate"/>
        </w:r>
        <w:r w:rsidR="009B6F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34E" w:rsidRDefault="00D2034E" w:rsidP="00855982">
      <w:pPr>
        <w:spacing w:after="0" w:line="240" w:lineRule="auto"/>
      </w:pPr>
      <w:r>
        <w:separator/>
      </w:r>
    </w:p>
  </w:footnote>
  <w:footnote w:type="continuationSeparator" w:id="0">
    <w:p w:rsidR="00D2034E" w:rsidRDefault="00D2034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1E39BB"/>
    <w:multiLevelType w:val="hybridMultilevel"/>
    <w:tmpl w:val="0FD4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20"/>
  </w:num>
  <w:num w:numId="31">
    <w:abstractNumId w:val="1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CD26FB"/>
    <w:rsid w:val="000D1308"/>
    <w:rsid w:val="001061FE"/>
    <w:rsid w:val="001D4362"/>
    <w:rsid w:val="0022774C"/>
    <w:rsid w:val="00366BE8"/>
    <w:rsid w:val="00453D2E"/>
    <w:rsid w:val="00465803"/>
    <w:rsid w:val="00582E7C"/>
    <w:rsid w:val="006B3E49"/>
    <w:rsid w:val="0074025E"/>
    <w:rsid w:val="007833A7"/>
    <w:rsid w:val="00826112"/>
    <w:rsid w:val="00855982"/>
    <w:rsid w:val="008A1A57"/>
    <w:rsid w:val="00900C30"/>
    <w:rsid w:val="00940BED"/>
    <w:rsid w:val="009B6FE8"/>
    <w:rsid w:val="00A10484"/>
    <w:rsid w:val="00A1571A"/>
    <w:rsid w:val="00A71186"/>
    <w:rsid w:val="00AC17D5"/>
    <w:rsid w:val="00B868FD"/>
    <w:rsid w:val="00BB3FB9"/>
    <w:rsid w:val="00C1572D"/>
    <w:rsid w:val="00C60F5A"/>
    <w:rsid w:val="00CB0A7B"/>
    <w:rsid w:val="00CD26FB"/>
    <w:rsid w:val="00D2034E"/>
    <w:rsid w:val="00E23BB0"/>
    <w:rsid w:val="00EB36DA"/>
    <w:rsid w:val="00F44126"/>
    <w:rsid w:val="00FD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_x0000_s1080"/>
        <o:r id="V:Rule2" type="connector" idref="#_x0000_s1082"/>
        <o:r id="V:Rule3" type="connector" idref="#_x0000_s1078"/>
        <o:r id="V:Rule4" type="connector" idref="#_x0000_s1087"/>
        <o:r id="V:Rule5" type="connector" idref="#_x0000_s1061"/>
        <o:r id="V:Rule6" type="connector" idref="#_x0000_s1090"/>
        <o:r id="V:Rule7" type="connector" idref="#_x0000_s1064"/>
        <o:r id="V:Rule8" type="connector" idref="#_x0000_s1063"/>
        <o:r id="V:Rule9" type="connector" idref="#_x0000_s1066"/>
        <o:r id="V:Rule10" type="connector" idref="#_x0000_s1068"/>
        <o:r id="V:Rule11" type="connector" idref="#_x0000_s106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7D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B3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DMRC</cp:lastModifiedBy>
  <cp:revision>17</cp:revision>
  <dcterms:created xsi:type="dcterms:W3CDTF">2018-05-15T06:31:00Z</dcterms:created>
  <dcterms:modified xsi:type="dcterms:W3CDTF">2018-08-29T07:10:00Z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