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887" w:rsidRDefault="00792C6C" w:rsidP="009A5887">
      <w:pPr>
        <w:pStyle w:val="Title"/>
      </w:pPr>
      <w:r>
        <w:t>Unused Workflows</w:t>
      </w:r>
    </w:p>
    <w:p w:rsidR="009A5887" w:rsidRPr="00855982" w:rsidRDefault="009A5887" w:rsidP="009A5887">
      <w:pPr>
        <w:pStyle w:val="Heading1"/>
      </w:pPr>
      <w:r>
        <w:t>Overview</w:t>
      </w:r>
    </w:p>
    <w:p w:rsidR="009A5887" w:rsidRDefault="00792C6C" w:rsidP="009A5887">
      <w:r>
        <w:t>It fetches all the workflows which are not being used i.e. which are not mapped on VRA and prepared solely for learning or testing purpose in VRO</w:t>
      </w:r>
      <w:r w:rsidR="009A5887">
        <w:t>.</w:t>
      </w:r>
    </w:p>
    <w:p w:rsidR="009A5887" w:rsidRDefault="009A5887" w:rsidP="009A5887">
      <w:pPr>
        <w:pStyle w:val="Heading1"/>
      </w:pPr>
      <w:r>
        <w:t>Goal</w:t>
      </w:r>
    </w:p>
    <w:p w:rsidR="009A5887" w:rsidRDefault="009A5887" w:rsidP="009A5887">
      <w:pPr>
        <w:spacing w:line="240" w:lineRule="auto"/>
      </w:pPr>
      <w:r>
        <w:t xml:space="preserve">It is </w:t>
      </w:r>
      <w:r w:rsidR="00792C6C">
        <w:t xml:space="preserve">prepared to systemize the VRO as one can distinguish between used and unused workflow. </w:t>
      </w:r>
    </w:p>
    <w:p w:rsidR="009A5887" w:rsidRDefault="009A5887" w:rsidP="009A5887">
      <w:pPr>
        <w:pStyle w:val="Heading1"/>
      </w:pPr>
      <w:r>
        <w:t>Solution/Logic Design</w:t>
      </w:r>
    </w:p>
    <w:p w:rsidR="009A5887" w:rsidRDefault="00FA4383" w:rsidP="009A58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38100</wp:posOffset>
                </wp:positionV>
                <wp:extent cx="1266825" cy="3619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383" w:rsidRDefault="00FA4383" w:rsidP="00FA438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66.5pt;margin-top:3pt;width:99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oPawIAABsFAAAOAAAAZHJzL2Uyb0RvYy54bWysVFFv2yAQfp+0/4B4Xx1nTdpGcaqoVadJ&#10;UVutnfpMMCRowDEgsbNfvwM7brfmadoL5nz33fEd3zG/bo0me+GDAlvR8mxEibAcamU3Ff3+fPfp&#10;kpIQma2ZBisqehCBXi8+fpg3bibGsAVdC08wiQ2zxlV0G6ObFUXgW2FYOAMnLDoleMMimn5T1J41&#10;mN3oYjwaTYsGfO08cBEC/r3tnHSR80speHyQMohIdEXxbDGvPq/rtBaLOZttPHNbxftjsH84hWHK&#10;YtEh1S2LjOy8epfKKO4hgIxnHEwBUiouMgdkU47+YvO0ZU5kLtic4IY2hf+Xlt/vHz1RdUUvKLHM&#10;4BU97JkmF6kzjQszDHhyj763Am4TzVZ6k75IgLS5m4ehm6KNhOPPcjydXo4nlHD0fZ6WV5Pc7uIV&#10;7XyIXwQYkjYVFVorFxJhNmP7VYhYFKOPUWikA3VHyLt40CIFa/tNSCSBRccZneUjbrQnyKWijHNh&#10;4zRRwnw5OsGk0noAlqeAOpY9qI9NMJFlNQBHp4B/VhwQuSrYOICNsuBPJah/DJW7+CP7jnOiH9t1&#10;21/LGuoDXqOHTt/B8TuFLV2xEB+ZR0Gj9HFI4wMuUkNTUeh3lGzB/zr1P8WjztBLSYMDUtHwc8e8&#10;oER/tajAq/L8PE1UNs4nF2M0/FvP+q3H7swN4FWU+Bw4nrcpPurjVnowLzjLy1QVXcxyrF1RHv3R&#10;uInd4OJrwMVymcNwihyLK/vkeEqeGpz08ty+MO96XUVU5D0ch+mdtrrYhLSw3EWQKgsvtbjra996&#10;nMCsn/61SCP+1s5Rr2/a4jcAAAD//wMAUEsDBBQABgAIAAAAIQBYALIA3QAAAAgBAAAPAAAAZHJz&#10;L2Rvd25yZXYueG1sTI9BS8RADIXvgv9hiOBF3HS37iK100UFKXhZXMXztBPbYidTOtNt9dcbT3oK&#10;Ly+8fC/fL65XJxpD51nDepWAIq697bjR8Pb6dH0LKkTD1vSeScMXBdgX52e5yayf+YVOx9goCeGQ&#10;GQ1tjEOGGOqWnAkrPxCL9+FHZ6LIsUE7mlnCXY+bJNmhMx3Lh9YM9NhS/XmcnAZM5hLXOA/P4/vN&#10;4aEqp8N3eaX15cVyfwcq0hL/juEXX9ChEKbKT2yD6jWkaSpdooadDPG36WYLqhIteyxy/F+g+AEA&#10;AP//AwBQSwECLQAUAAYACAAAACEAtoM4kv4AAADhAQAAEwAAAAAAAAAAAAAAAAAAAAAAW0NvbnRl&#10;bnRfVHlwZXNdLnhtbFBLAQItABQABgAIAAAAIQA4/SH/1gAAAJQBAAALAAAAAAAAAAAAAAAAAC8B&#10;AABfcmVscy8ucmVsc1BLAQItABQABgAIAAAAIQCkXRoPawIAABsFAAAOAAAAAAAAAAAAAAAAAC4C&#10;AABkcnMvZTJvRG9jLnhtbFBLAQItABQABgAIAAAAIQBYALIA3QAAAAgBAAAPAAAAAAAAAAAAAAAA&#10;AMUEAABkcnMvZG93bnJldi54bWxQSwUGAAAAAAQABADzAAAAzwUAAAAA&#10;" fillcolor="white [3201]" strokecolor="#c19859 [3209]" strokeweight="1pt">
                <v:stroke joinstyle="miter"/>
                <v:textbox>
                  <w:txbxContent>
                    <w:p w:rsidR="00FA4383" w:rsidRDefault="00FA4383" w:rsidP="00FA438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</w:t>
      </w:r>
    </w:p>
    <w:p w:rsidR="009A5887" w:rsidRDefault="00FA4383" w:rsidP="009A58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114935</wp:posOffset>
                </wp:positionV>
                <wp:extent cx="0" cy="342900"/>
                <wp:effectExtent l="9525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3pt;margin-top:9.05pt;width:0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38zwEAAPwDAAAOAAAAZHJzL2Uyb0RvYy54bWysU9uO0zAQfUfiHyy/06QFoSVqukJd4AVB&#10;xcIHeB27seSbxkOT/D1jJ82iBSGBeJnE9pyZc47H+9vRWXZRkEzwLd9uas6Ul6Ez/tzyb1/fv7jh&#10;LKHwnbDBq5ZPKvHbw/Nn+yE2ahf6YDsFjIr41Ayx5T1ibKoqyV45kTYhKk+HOoATSEs4Vx2Igao7&#10;W+3q+nU1BOgiBKlSot27+ZAfSn2tlcTPWieFzLacuGGJUOJDjtVhL5oziNgbudAQ/8DCCeOp6Vrq&#10;TqBg38H8UsoZCSEFjRsZXBW0NlIVDaRmWz9Rc9+LqIoWMifF1ab0/8rKT5cTMNO1nC7KC0dXdI8g&#10;zLlH9hYgDOwYvCcbA7Cb7NYQU0Ogoz/BskrxBFn6qMHlL4liY3F4Wh1WIzI5b0rafflq96Yu5leP&#10;uAgJP6jgWP5peVporP23xWBx+ZiQOhPwCshNrc8RhbHvfMdwiiREZP6ZM+Xm8ypzn9mWP5ysmrFf&#10;lCYPiN/co0yfOlpgF0FzI6RUHrdrJcrOMG2sXYF1IfdH4JKfoapM5t+AV0TpHDyuYGd8gN91x/FK&#10;Wc/5Vwdm3dmCh9BN5R6LNTRixavlOeQZ/nld4I+P9vADAAD//wMAUEsDBBQABgAIAAAAIQAQDVGL&#10;3QAAAAkBAAAPAAAAZHJzL2Rvd25yZXYueG1sTI9BS8NAEIXvgv9hmYI3u0mQWmM2RYQKHhRMBa/b&#10;7DQbmp1dstsm/ntHPNjjvPd4871qM7tBnHGMvScF+TIDgdR601On4HO3vV2DiEmT0YMnVPCNETb1&#10;9VWlS+Mn+sBzkzrBJRRLrcCmFEopY2vR6bj0AYm9gx+dTnyOnTSjnrjcDbLIspV0uif+YHXAZ4vt&#10;sTk5Bdusedl9zSn0x+492On1DXN8UOpmMT89gkg4p/8w/OIzOtTMtPcnMlEMCu6KFW9JbKxzEBz4&#10;E/YK7oscZF3JywX1DwAAAP//AwBQSwECLQAUAAYACAAAACEAtoM4kv4AAADhAQAAEwAAAAAAAAAA&#10;AAAAAAAAAAAAW0NvbnRlbnRfVHlwZXNdLnhtbFBLAQItABQABgAIAAAAIQA4/SH/1gAAAJQBAAAL&#10;AAAAAAAAAAAAAAAAAC8BAABfcmVscy8ucmVsc1BLAQItABQABgAIAAAAIQC6xR38zwEAAPwDAAAO&#10;AAAAAAAAAAAAAAAAAC4CAABkcnMvZTJvRG9jLnhtbFBLAQItABQABgAIAAAAIQAQDVGL3QAAAAkB&#10;AAAPAAAAAAAAAAAAAAAAACkEAABkcnMvZG93bnJldi54bWxQSwUGAAAAAAQABADzAAAAMwUAAAAA&#10;" strokecolor="#f07f09 [3204]" strokeweight=".5pt">
                <v:stroke endarrow="open" joinstyle="miter"/>
              </v:shape>
            </w:pict>
          </mc:Fallback>
        </mc:AlternateContent>
      </w:r>
    </w:p>
    <w:p w:rsidR="009A5887" w:rsidRDefault="00674D6F" w:rsidP="009A58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48FB62" wp14:editId="5FE0BF08">
                <wp:simplePos x="0" y="0"/>
                <wp:positionH relativeFrom="column">
                  <wp:posOffset>133350</wp:posOffset>
                </wp:positionH>
                <wp:positionV relativeFrom="paragraph">
                  <wp:posOffset>267335</wp:posOffset>
                </wp:positionV>
                <wp:extent cx="1238250" cy="612140"/>
                <wp:effectExtent l="19050" t="0" r="38100" b="1651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D6F" w:rsidRDefault="00674D6F" w:rsidP="00674D6F">
                            <w:pPr>
                              <w:jc w:val="center"/>
                            </w:pPr>
                            <w:r>
                              <w:t>vcacCafeHost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7" type="#_x0000_t111" style="position:absolute;margin-left:10.5pt;margin-top:21.05pt;width:97.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u2fAIAADwFAAAOAAAAZHJzL2Uyb0RvYy54bWysVEtv2zAMvg/YfxB0Xx17adcZdYogRYcC&#10;RVu0HXpWZCk2ptckJnb260fJjtt1OQ27yKLJj4+PpC4ue63ITvjQWlPR/GRGiTDc1q3ZVPT78/Wn&#10;c0oCMFMzZY2o6F4Eern4+OGic6UobGNVLTxBJyaUnatoA+DKLAu8EZqFE+uEQaW0XjNA0W+y2rMO&#10;vWuVFbPZWdZZXztvuQgB/14NSrpI/qUUHO6lDAKIqijmBun06VzHM1tcsHLjmWtaPqbB/iELzVqD&#10;QSdXVwwY2fr2L1e65d4GK+GEW51ZKVsuUg1YTT57V81Tw5xItSA5wU00hf/nlt/tHjxpa+wd0mOY&#10;xh5dK9vxhnkoSaoDNUhT50KJ1k/uwY9SwGusuZdexy9WQ/pE7X6iVvRAOP7Mi8/nxSmG4Kg7y4t8&#10;npxmr2jnA3wTVpN4qajEJFYxiRvjtnC/BTwTw2x3GwAzQOgBgkLMbsgn3WCvRExJmUchsTzMoEjo&#10;NFhipTzZMRwJxrkwcBbrQ3/JOsJkq9QEzI8BFeQjaLSNMJEGbgLOjgH/jDghUlRrYALr1lh/zEH9&#10;Y4o82B+qH2qO5UO/7oeeHhq3tvUe++ztsADB8esWab5lAR6Yx4nHzuAWwz0ekfmK2vFGSWP9r2P/&#10;oz0OImop6XCDKhp+bpkXlKgbgyP6NZ9jkwk2EIX56ZcCBf9Ws36rMVu9stiRHN8Lx9M12oM6XKW3&#10;+gWXfRmjoooZjrErysEfhBUMm43PBRfLZTLDNXMMbs2T49F55DmOzXP/wrwbZw1wSu/sYdtY+W7E&#10;BtuINHa5BSvbNH+R6YHXsQO4ommMxuck7s5bOVm9PnqL3wAAAP//AwBQSwMEFAAGAAgAAAAhAK+l&#10;GnPfAAAACQEAAA8AAABkcnMvZG93bnJldi54bWxMj81OwzAQhO9IvIO1SNyokwBVFOJUUIrgAlJL&#10;H8CNNz/UXkex26Y8PcsJjjszmv2mXEzOiiOOofekIJ0lIJBqb3pqFWw/X25yECFqMtp6QgVnDLCo&#10;Li9KXRh/ojUeN7EVXEKh0Aq6GIdCylB36HSY+QGJvcaPTkc+x1aaUZ+43FmZJclcOt0Tf+j0gMsO&#10;6/3m4BSscPuWr59XX+8f7ffr3jbn5sktlbq+mh4fQESc4l8YfvEZHSpm2vkDmSCsgizlKVHBXZaC&#10;YD9L5yzsOHib34OsSvl/QfUDAAD//wMAUEsBAi0AFAAGAAgAAAAhALaDOJL+AAAA4QEAABMAAAAA&#10;AAAAAAAAAAAAAAAAAFtDb250ZW50X1R5cGVzXS54bWxQSwECLQAUAAYACAAAACEAOP0h/9YAAACU&#10;AQAACwAAAAAAAAAAAAAAAAAvAQAAX3JlbHMvLnJlbHNQSwECLQAUAAYACAAAACEAYujbtnwCAAA8&#10;BQAADgAAAAAAAAAAAAAAAAAuAgAAZHJzL2Uyb0RvYy54bWxQSwECLQAUAAYACAAAACEAr6Uac98A&#10;AAAJAQAADwAAAAAAAAAAAAAAAADWBAAAZHJzL2Rvd25yZXYueG1sUEsFBgAAAAAEAAQA8wAAAOIF&#10;AAAAAA==&#10;" fillcolor="white [3201]" strokecolor="#c19859 [3209]" strokeweight="1pt">
                <v:textbox>
                  <w:txbxContent>
                    <w:p w:rsidR="00674D6F" w:rsidRDefault="00674D6F" w:rsidP="00674D6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vcacCafeHost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A43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B5AAD" wp14:editId="13F280EF">
                <wp:simplePos x="0" y="0"/>
                <wp:positionH relativeFrom="column">
                  <wp:posOffset>1828799</wp:posOffset>
                </wp:positionH>
                <wp:positionV relativeFrom="paragraph">
                  <wp:posOffset>172085</wp:posOffset>
                </wp:positionV>
                <wp:extent cx="1724025" cy="8001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1D1" w:rsidRDefault="00674D6F" w:rsidP="007831D1">
                            <w:pPr>
                              <w:jc w:val="center"/>
                            </w:pPr>
                            <w:r>
                              <w:t>Fetch IDs(workflowID) of the provisioning workf</w:t>
                            </w:r>
                            <w:r w:rsidR="00BF5C43">
                              <w:t xml:space="preserve">low of </w:t>
                            </w:r>
                            <w:r w:rsidR="004C402C">
                              <w:t>blueprints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2in;margin-top:13.55pt;width:135.7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/S/bgIAACQFAAAOAAAAZHJzL2Uyb0RvYy54bWysVEtv2zAMvg/YfxB0X/xA+khQpwhadBgQ&#10;tEXboWdFlhJjkqhJSuzs14+SHbfrchp2kUnzpY/8qKvrTiuyF843YCpaTHJKhOFQN2ZT0e8vd18u&#10;KfGBmZopMKKiB+Hp9eLzp6vWzkUJW1C1cASTGD9vbUW3Idh5lnm+FZr5CVhh0CjBaRZQdZusdqzF&#10;7FplZZ6fZy242jrgwnv8e9sb6SLll1Lw8CClF4GoiuLdQjpdOtfxzBZXbL5xzG4bPlyD/cMtNGsM&#10;Fh1T3bLAyM41f6XSDXfgQYYJB52BlA0XCQOiKfIPaJ63zIqEBZvj7dgm///S8vv9oyNNXdEZJYZp&#10;HNETNo2ZjRJkFtvTWj9Hr2f76AbNoxixdtLp+EUUpEstPYwtFV0gHH8WF+U0L88o4Wi7zBFj6nn2&#10;Fm2dD18FaBKFijqsnjrJ9isfsCK6Hl1Qibfp6ycpHJSIV1DmSUiEgRXLFJ0IJG6UI3uGo2ecCxPO&#10;Ix7Ml7xjmGyUGgOLU4EqFEPQ4BvDRCLWGJifCvyz4hiRqoIJY7BuDLhTCeofY+Xe/4i+xxzhh27d&#10;pdmVx0GtoT7gPB30RPeW3zXY1hXz4ZE5ZDbuAG5reMBDKmgrCoNEyRbcr1P/oz8SDq2UtLgpFfU/&#10;d8wJStQ3g1ScFdNpXK2kTM8uSlTce8v6vcXs9A3gRAp8FyxPYvQP6ihKB/oVl3oZq6KJGY61K8qD&#10;Oyo3od9gfBa4WC6TG66TZWFlni2PyWOfI21eulfm7MCtgKy8h+NWsfkHivW+MdLAchdANol/sdN9&#10;X4cJ4ComGg3PRtz193ryenvcFr8BAAD//wMAUEsDBBQABgAIAAAAIQCksc+l3wAAAAoBAAAPAAAA&#10;ZHJzL2Rvd25yZXYueG1sTI/BTsJAEIbvJrzDZky8ybaQaindEtSgV0SB69Id24bubNPdQn17x5Pe&#10;ZjJf/vn+fDXaVlyw940jBfE0AoFUOtNQpeDzY3OfgvBBk9GtI1TwjR5WxeQm15lxV3rHyy5UgkPI&#10;Z1pBHUKXSenLGq32U9ch8e3L9VYHXvtKml5fOdy2chZFD9LqhvhDrTt8rrE87warYChfn45Vt96+&#10;bOb0Jl28sPuDUerudlwvQQQcwx8Mv/qsDgU7ndxAxotWwSxNuUvg4TEGwUCSLBIQJyaTeQyyyOX/&#10;CsUPAAAA//8DAFBLAQItABQABgAIAAAAIQC2gziS/gAAAOEBAAATAAAAAAAAAAAAAAAAAAAAAABb&#10;Q29udGVudF9UeXBlc10ueG1sUEsBAi0AFAAGAAgAAAAhADj9If/WAAAAlAEAAAsAAAAAAAAAAAAA&#10;AAAALwEAAF9yZWxzLy5yZWxzUEsBAi0AFAAGAAgAAAAhAPhr9L9uAgAAJAUAAA4AAAAAAAAAAAAA&#10;AAAALgIAAGRycy9lMm9Eb2MueG1sUEsBAi0AFAAGAAgAAAAhAKSxz6XfAAAACgEAAA8AAAAAAAAA&#10;AAAAAAAAyAQAAGRycy9kb3ducmV2LnhtbFBLBQYAAAAABAAEAPMAAADUBQAAAAA=&#10;" fillcolor="white [3201]" strokecolor="#c19859 [3209]" strokeweight="1pt">
                <v:textbox>
                  <w:txbxContent>
                    <w:p w:rsidR="007831D1" w:rsidRDefault="00674D6F" w:rsidP="007831D1">
                      <w:pPr>
                        <w:jc w:val="center"/>
                      </w:pPr>
                      <w:r>
                        <w:t>Fetch IDs(workflowID) of the provisioning workf</w:t>
                      </w:r>
                      <w:r w:rsidR="00BF5C43">
                        <w:t xml:space="preserve">low of </w:t>
                      </w:r>
                      <w:r w:rsidR="004C402C">
                        <w:t>blueprints</w:t>
                      </w:r>
                    </w:p>
                  </w:txbxContent>
                </v:textbox>
              </v:rect>
            </w:pict>
          </mc:Fallback>
        </mc:AlternateContent>
      </w:r>
    </w:p>
    <w:p w:rsidR="009A5887" w:rsidRDefault="00674D6F" w:rsidP="009A58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257810</wp:posOffset>
                </wp:positionV>
                <wp:extent cx="53340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02pt;margin-top:20.3pt;width:4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SgJ0gEAAP4DAAAOAAAAZHJzL2Uyb0RvYy54bWysU9tu1DAQfUfiHyy/s8m2gFC02QptgRcE&#10;Kwof4Dr2xpJvGg+b5O8ZO9kUFYRE1ZdJbM+ZOed4vLsZnWVnBckE3/LtpuZMeRk6408t//H946t3&#10;nCUUvhM2eNXySSV+s3/5YjfERl2FPthOAaMiPjVDbHmPGJuqSrJXTqRNiMrToQ7gBNISTlUHYqDq&#10;zlZXdf22GgJ0EYJUKdHu7XzI96W+1kriV62TQmZbTtywRCjxPsdqvxPNCUTsjVxoiCewcMJ4arqW&#10;uhUo2E8wf5RyRkJIQeNGBlcFrY1URQOp2daP1Nz1IqqihcxJcbUpPV9Z+eV8BGY6urstZ144uqM7&#10;BGFOPbL3AGFgh+A9+RiAUQr5NcTUEOzgj7CsUjxCFj9qcPlLsthYPJ5Wj9WITNLmm+vr1zXdhLwc&#10;VQ+4CAk/qeBY/ml5WnisBLbFYnH+nJA6E/ACyE2tzxGFsR98x3CKpERkAZkz5ebzKnOf2ZY/nKya&#10;sd+UJheI39yjzJ86WGBnQZMjpFQei/pSibIzTBtrV2BdyP0TuORnqCqz+T/gFVE6B48r2Bkf4G/d&#10;cbxQ1nP+xYFZd7bgPnRTucdiDQ1Z8Wp5EHmKf18X+MOz3f8CAAD//wMAUEsDBBQABgAIAAAAIQAW&#10;e7oA3QAAAAkBAAAPAAAAZHJzL2Rvd25yZXYueG1sTI9BS8NAEIXvgv9hmYI3u9tQSozZlCJU8KBg&#10;WvC6zY7Z0OxsyG6b+O8d8aDHefN473vldva9uOIYu0AaVksFAqkJtqNWw/Gwv89BxGTImj4QavjC&#10;CNvq9qY0hQ0TveO1Tq3gEIqF0eBSGgopY+PQm7gMAxL/PsPoTeJzbKUdzcThvpeZUhvpTUfc4MyA&#10;Tw6bc33xGvaqfj58zGnozu3b4KaXV1zhg9Z3i3n3CCLhnP7M8IPP6FAx0ylcyEbRa8jUmrckDWu1&#10;AcGGLM9ZOP0Ksirl/wXVNwAAAP//AwBQSwECLQAUAAYACAAAACEAtoM4kv4AAADhAQAAEwAAAAAA&#10;AAAAAAAAAAAAAAAAW0NvbnRlbnRfVHlwZXNdLnhtbFBLAQItABQABgAIAAAAIQA4/SH/1gAAAJQB&#10;AAALAAAAAAAAAAAAAAAAAC8BAABfcmVscy8ucmVsc1BLAQItABQABgAIAAAAIQDS2SgJ0gEAAP4D&#10;AAAOAAAAAAAAAAAAAAAAAC4CAABkcnMvZTJvRG9jLnhtbFBLAQItABQABgAIAAAAIQAWe7oA3QAA&#10;AAkBAAAPAAAAAAAAAAAAAAAAACwEAABkcnMvZG93bnJldi54bWxQSwUGAAAAAAQABADzAAAANgUA&#10;AAAA&#10;" strokecolor="#f07f09 [3204]" strokeweight=".5pt">
                <v:stroke endarrow="open" joinstyle="miter"/>
              </v:shape>
            </w:pict>
          </mc:Fallback>
        </mc:AlternateContent>
      </w:r>
    </w:p>
    <w:p w:rsidR="00FA4383" w:rsidRDefault="00FA4383" w:rsidP="009A5887"/>
    <w:p w:rsidR="00FA4383" w:rsidRDefault="00C62B47" w:rsidP="009A58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114935</wp:posOffset>
                </wp:positionV>
                <wp:extent cx="0" cy="209550"/>
                <wp:effectExtent l="9525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in;margin-top:9.05pt;width:0;height:16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Kpu1gEAAAgEAAAOAAAAZHJzL2Uyb0RvYy54bWysU02P0zAUvCPxHyzfadKiRRA1XaEucEFQ&#10;scDd69iNJX/p+dEk/55nJw0rQEggLpY/3oxnxs/729FZdlGQTPAt325qzpSXoTP+3PIvn98+e8lZ&#10;QuE7YYNXLZ9U4reHp0/2Q2zULvTBdgoYkfjUDLHlPWJsqirJXjmRNiEqT4c6gBNISzhXHYiB2J2t&#10;dnX9ohoCdBGCVCnR7t18yA+FX2sl8aPWSSGzLSdtWEYo40Meq8NeNGcQsTdykSH+QYUTxtOlK9Wd&#10;QMG+gfmFyhkJIQWNGxlcFbQ2UhUP5GZb/+TmvhdRFS8UToprTOn/0coPlxMw09HbPefMC0dvdI8g&#10;zLlH9hogDOwYvKccAzAqobyGmBqCHf0JllWKJ8jmRw2OaWviV6IrcZBBNpa0pzVtNSKT86ak3V39&#10;6uamPEQ1M2SmCAnfqeBYnrQ8LYpWKTO7uLxPSBoIeAVksPV5RGHsG98xnCJ5EtlKVk+1+bzKLmbd&#10;ZYaTVTP2k9KUB+mb7yidqI4W2EVQDwkplcftykTVGaaNtSuwLtb/CFzqM1SVLv0b8IooNwePK9gZ&#10;H+B3t+N4lazn+msCs+8cwUPopvKiJRpqt5LV8jVyPz9eF/iPD3z4DgAA//8DAFBLAwQUAAYACAAA&#10;ACEAo2d/id0AAAAJAQAADwAAAGRycy9kb3ducmV2LnhtbEyPwU7DMBBE70j9B2srcaNOKoGiEKeq&#10;CpU4cCEUcXXjJY4Sr6PYaQJfzyIOcNyZ0eybYre4XlxwDK0nBekmAYFUe9NSo+D0erzJQISoyeje&#10;Eyr4xAC7cnVV6Nz4mV7wUsVGcAmFXCuwMQ65lKG26HTY+AGJvQ8/Oh35HBtpRj1zuevlNknupNMt&#10;8QerBzxYrLtqcgoevt6nLnnaP88+Vse3xT7iYeyUul4v+3sQEZf4F4YffEaHkpnOfiITRK9gm2W8&#10;JbKRpSA48CucFdymKciykP8XlN8AAAD//wMAUEsBAi0AFAAGAAgAAAAhALaDOJL+AAAA4QEAABMA&#10;AAAAAAAAAAAAAAAAAAAAAFtDb250ZW50X1R5cGVzXS54bWxQSwECLQAUAAYACAAAACEAOP0h/9YA&#10;AACUAQAACwAAAAAAAAAAAAAAAAAvAQAAX3JlbHMvLnJlbHNQSwECLQAUAAYACAAAACEAyPCqbtYB&#10;AAAIBAAADgAAAAAAAAAAAAAAAAAuAgAAZHJzL2Uyb0RvYy54bWxQSwECLQAUAAYACAAAACEAo2d/&#10;id0AAAAJAQAADwAAAAAAAAAAAAAAAAAwBAAAZHJzL2Rvd25yZXYueG1sUEsFBgAAAAAEAAQA8wAA&#10;ADoFAAAAAA==&#10;" strokecolor="#f07f09 [3204]" strokeweight=".5pt">
                <v:stroke endarrow="open" joinstyle="miter"/>
              </v:shape>
            </w:pict>
          </mc:Fallback>
        </mc:AlternateContent>
      </w:r>
      <w:r w:rsidR="00674D6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C4093" wp14:editId="1355EBE5">
                <wp:simplePos x="0" y="0"/>
                <wp:positionH relativeFrom="column">
                  <wp:posOffset>2705100</wp:posOffset>
                </wp:positionH>
                <wp:positionV relativeFrom="paragraph">
                  <wp:posOffset>114935</wp:posOffset>
                </wp:positionV>
                <wp:extent cx="0" cy="20955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3pt;margin-top:9.05pt;width:0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990AEAAP4DAAAOAAAAZHJzL2Uyb0RvYy54bWysU9uO0zAQfUfiHyy/06SViiBqukJd4AVB&#10;xcIHeB27seSbxkOT/D1jJ80iQEggXiaxPWfmnOPx4W50ll0VJBN8y7ebmjPlZeiMv7T865d3L15x&#10;llD4TtjgVcsnlfjd8fmzwxAbtQt9sJ0CRkV8aobY8h4xNlWVZK+cSJsQladDHcAJpCVcqg7EQNWd&#10;rXZ1/bIaAnQRglQp0e79fMiPpb7WSuInrZNCZltO3LBEKPExx+p4EM0FROyNXGiIf2DhhPHUdC11&#10;L1Cwb2B+KeWMhJCCxo0MrgpaG6mKBlKzrX9S89CLqIoWMifF1ab0/8rKj9czMNPR3e0588LRHT0g&#10;CHPpkb0BCAM7Be/JxwCMUsivIaaGYCd/hmWV4hmy+FGDy1+Sxcbi8bR6rEZkct6UtLurX+/3xf7q&#10;CRch4XsVHMs/LU8Lj5XAtlgsrh8SUmcC3gC5qfU5ojD2re8YTpGUiCwgc6bcfF5l7jPb8oeTVTP2&#10;s9LkAvGbe5T5UycL7CpocoSUyuN2rUTZGaaNtSuwLuT+CFzyM1SV2fwb8IoonYPHFeyMD/C77jje&#10;KOs5/+bArDtb8Bi6qdxjsYaGrHi1PIg8xT+uC/zp2R6/AwAA//8DAFBLAwQUAAYACAAAACEAp0E8&#10;wNwAAAAJAQAADwAAAGRycy9kb3ducmV2LnhtbEyPQUvEMBCF74L/IYzgzU2z6LLWposIK3hQsCt4&#10;zTZjU7aZhCa7rf/eEQ/ucd57vPletZn9IE44pj6QBrUoQCC1wfbUafjYbW/WIFI2ZM0QCDV8Y4JN&#10;fXlRmdKGid7x1OROcAml0mhwOcdSytQ69CYtQkRi7yuM3mQ+x07a0Uxc7ge5LIqV9KYn/uBMxCeH&#10;7aE5eg3bonnefc459ofuLbrp5RUV3mt9fTU/PoDIOOf/MPziMzrUzLQPR7JJDBpulyvektlYKxAc&#10;+BP2Gu6UAllX8nxB/QMAAP//AwBQSwECLQAUAAYACAAAACEAtoM4kv4AAADhAQAAEwAAAAAAAAAA&#10;AAAAAAAAAAAAW0NvbnRlbnRfVHlwZXNdLnhtbFBLAQItABQABgAIAAAAIQA4/SH/1gAAAJQBAAAL&#10;AAAAAAAAAAAAAAAAAC8BAABfcmVscy8ucmVsc1BLAQItABQABgAIAAAAIQBGRz990AEAAP4DAAAO&#10;AAAAAAAAAAAAAAAAAC4CAABkcnMvZTJvRG9jLnhtbFBLAQItABQABgAIAAAAIQCnQTzA3AAAAAkB&#10;AAAPAAAAAAAAAAAAAAAAACoEAABkcnMvZG93bnJldi54bWxQSwUGAAAAAAQABADzAAAAMwUAAAAA&#10;" strokecolor="#f07f09 [3204]" strokeweight=".5pt">
                <v:stroke endarrow="open" joinstyle="miter"/>
              </v:shape>
            </w:pict>
          </mc:Fallback>
        </mc:AlternateContent>
      </w:r>
    </w:p>
    <w:p w:rsidR="00FA4383" w:rsidRDefault="00C62B47" w:rsidP="009A58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39370</wp:posOffset>
                </wp:positionV>
                <wp:extent cx="17907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1pt" to="2in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6NltgEAAMMDAAAOAAAAZHJzL2Uyb0RvYy54bWysU8GOEzEMvSPxD1HudKYrLQujTvfQFVwQ&#10;VCx8QDbjdCIlceSEzvTvcdJ2FgESAnHxxImf7ffs2dzP3okjULIYerletVJA0DjYcOjl1y/vXr2R&#10;ImUVBuUwQC9PkOT99uWLzRQ7uMER3QAkOElI3RR7OeYcu6ZJegSv0gojBH40SF5ldunQDKQmzu5d&#10;c9O2r5sJaYiEGlLi24fzo9zW/MaAzp+MSZCF6yX3lqulap+KbbYb1R1IxdHqSxvqH7rwygYuuqR6&#10;UFmJb2R/SeWtJkxo8kqjb9AYq6FyYDbr9ic2j6OKULmwOCkuMqX/l1Z/PO5J2KGXt1IE5XlEj5mU&#10;PYxZ7DAEFhBJ3Badppg6Dt+FPV28FPdUSM+GfPkyHTFXbU+LtjBnoflyffe2vWt5BPr61jwDI6X8&#10;HtCLcuils6HQVp06fkiZi3HoNYSd0si5dD3lk4MS7MJnMEylFKvoukSwcySOisevtIaQ14UK56vR&#10;BWascwuw/TPwEl+gUBfsb8ALolbGkBewtwHpd9XzfG3ZnOOvCpx5FwmecDjVoVRpeFMqw8tWl1X8&#10;0a/w539v+x0AAP//AwBQSwMEFAAGAAgAAAAhAEfbBEvbAAAABQEAAA8AAABkcnMvZG93bnJldi54&#10;bWxMj8FqwkAQhu8F32EZobe6MQcJaTYigtQKRaoFe1yz0yRtdjbsria+fae9tKfh4x/++aZYjrYT&#10;V/ShdaRgPktAIFXOtFQreDtuHjIQIWoyunOECm4YYFlO7gqdGzfQK14PsRZcQiHXCpoY+1zKUDVo&#10;dZi5HomzD+etjoy+lsbrgcttJ9MkWUirW+ILje5x3WD1dbhYBS9+u12vdrdP2r/b4ZTuTvvn8Ump&#10;++m4egQRcYx/y/Cjz+pQstPZXcgE0SlY8CeRRwqC0zTLmM+/LMtC/rcvvwEAAP//AwBQSwECLQAU&#10;AAYACAAAACEAtoM4kv4AAADhAQAAEwAAAAAAAAAAAAAAAAAAAAAAW0NvbnRlbnRfVHlwZXNdLnht&#10;bFBLAQItABQABgAIAAAAIQA4/SH/1gAAAJQBAAALAAAAAAAAAAAAAAAAAC8BAABfcmVscy8ucmVs&#10;c1BLAQItABQABgAIAAAAIQChQ6NltgEAAMMDAAAOAAAAAAAAAAAAAAAAAC4CAABkcnMvZTJvRG9j&#10;LnhtbFBLAQItABQABgAIAAAAIQBH2wRL2wAAAAUBAAAPAAAAAAAAAAAAAAAAABAEAABkcnMvZG93&#10;bnJldi54bWxQSwUGAAAAAAQABADzAAAAGAUAAAAA&#10;" strokecolor="#f07f09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6D1D47" wp14:editId="5F090E6C">
                <wp:simplePos x="0" y="0"/>
                <wp:positionH relativeFrom="column">
                  <wp:posOffset>-28575</wp:posOffset>
                </wp:positionH>
                <wp:positionV relativeFrom="paragraph">
                  <wp:posOffset>39370</wp:posOffset>
                </wp:positionV>
                <wp:extent cx="66675" cy="44862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48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25pt,3.1pt" to="3pt,3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QKwwEAANEDAAAOAAAAZHJzL2Uyb0RvYy54bWysU02P0zAQvSPxHyzfadqqhFXUdA9dwQVB&#10;xbLcvc64seQvjU2T/nvGThoQICQQF8tjz3sz73m8vx+tYRfAqL1r+Wa15gyc9J1255Y/fX776o6z&#10;mITrhPEOWn6FyO8PL1/sh9DA1vfedICMSFxshtDyPqXQVFWUPVgRVz6Ao0vl0YpEIZ6rDsVA7NZU&#10;2/W6rgaPXUAvIUY6fZgu+aHwKwUyfVQqQmKm5dRbKiuW9Tmv1WEvmjOK0Gs5tyH+oQsrtKOiC9WD&#10;SIJ9Rf0LldUSffQqraS3lVdKSygaSM1m/ZOax14EKFrInBgWm+L/o5UfLidkumv5jjMnLD3RY0Kh&#10;z31iR+8cGeiR7bJPQ4gNpR/dCecohhNm0aNCy5TR4QuNQLGBhLGxuHxdXIYxMUmHdV2/ec2ZpJvd&#10;7q7eUkB81UST6QLG9A68ZXnTcqNdNkE04vI+pin1lkK43NbUSNmlq4GcbNwnUCSMCk4tlZGCo0F2&#10;ETQMQkpwaTOXLtkZprQxC3Bdyv4ROOdnKJRx+xvwgiiVvUsL2Grn8XfV03hrWU35Nwcm3dmCZ99d&#10;yxMVa2huirnzjOfB/DEu8O8/8fANAAD//wMAUEsDBBQABgAIAAAAIQBaD8p03QAAAAYBAAAPAAAA&#10;ZHJzL2Rvd25yZXYueG1sTI9BS8NAFITvgv9heYIXaTcNmkrMSxFRD/XUqqC3l+wzCc2+DdltGv+9&#10;60mPwwwz3xSb2fZq4tF3ThBWywQUS+1MJw3C2+vT4haUDySGeieM8M0eNuX5WUG5cSfZ8bQPjYol&#10;4nNCaEMYcq193bIlv3QDS/S+3GgpRDk22ox0iuW212mSZNpSJ3GhpYEfWq4P+6NF+PTOP75vq+n5&#10;sNvOdPUS0o/aIF5ezPd3oALP4S8Mv/gRHcrIVLmjGK96hMX1TUwiZCmoaGfxWIWwXqVr0GWh/+OX&#10;PwAAAP//AwBQSwECLQAUAAYACAAAACEAtoM4kv4AAADhAQAAEwAAAAAAAAAAAAAAAAAAAAAAW0Nv&#10;bnRlbnRfVHlwZXNdLnhtbFBLAQItABQABgAIAAAAIQA4/SH/1gAAAJQBAAALAAAAAAAAAAAAAAAA&#10;AC8BAABfcmVscy8ucmVsc1BLAQItABQABgAIAAAAIQCHdwQKwwEAANEDAAAOAAAAAAAAAAAAAAAA&#10;AC4CAABkcnMvZTJvRG9jLnhtbFBLAQItABQABgAIAAAAIQBaD8p03QAAAAYBAAAPAAAAAAAAAAAA&#10;AAAAAB0EAABkcnMvZG93bnJldi54bWxQSwUGAAAAAAQABADzAAAAJwUAAAAA&#10;" strokecolor="#f07f09 [3204]" strokeweight=".5pt">
                <v:stroke joinstyle="miter"/>
              </v:line>
            </w:pict>
          </mc:Fallback>
        </mc:AlternateContent>
      </w:r>
      <w:r w:rsidR="00BF5C4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C38AD" wp14:editId="134726A2">
                <wp:simplePos x="0" y="0"/>
                <wp:positionH relativeFrom="column">
                  <wp:posOffset>1371600</wp:posOffset>
                </wp:positionH>
                <wp:positionV relativeFrom="paragraph">
                  <wp:posOffset>39369</wp:posOffset>
                </wp:positionV>
                <wp:extent cx="2676525" cy="1476375"/>
                <wp:effectExtent l="19050" t="19050" r="2857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476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3" w:rsidRDefault="00BF5C43" w:rsidP="00BF5C43">
                            <w:r>
                              <w:t xml:space="preserve"> For each workflow</w:t>
                            </w:r>
                          </w:p>
                          <w:p w:rsidR="00674D6F" w:rsidRDefault="00674D6F" w:rsidP="00BF5C43">
                            <w:pPr>
                              <w:jc w:val="center"/>
                            </w:pPr>
                            <w:r>
                              <w:t>If (provisioning workflow != null)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9" type="#_x0000_t110" style="position:absolute;margin-left:108pt;margin-top:3.1pt;width:210.75pt;height:1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kgeQIAAD4FAAAOAAAAZHJzL2Uyb0RvYy54bWysVMlu2zAQvRfoPxC8N7IcL60QOTAcpCgQ&#10;JEGSImeaIiOh3EqOLblf3yElK2nqU9GLxOHMm/UNLy47rche+NBYU9L8bEKJMNxWjXkp6fen60+f&#10;KQnATMWUNaKkBxHo5erjh4vWFWJqa6sq4Qk6MaFoXUlrAFdkWeC10CycWScMKqX1mgGK/iWrPGvR&#10;u1bZdDJZZK31lfOWixDw9qpX0lXyL6XgcCdlEEBUSTE3SF+fvtv4zVYXrHjxzNUNH9Jg/5CFZo3B&#10;oKOrKwaM7HzzlyvdcG+DlXDGrc6slA0XqQasJp+8q+axZk6kWrA5wY1tCv/PLb/d33vSVDi7GSWG&#10;aZzRtbItr5mHglwJ3sTREtRiq1oXCkQ8uns/SAGPse5Oeh3/WBHpUnsPY3tFB4Tj5XSxXMync0o4&#10;6vLZcnG+nEev2Svc+QBfhdUkHkoqMZNNzOSYR+ox298E6HFHe3QSc+uzSSc4KBETUuZBSCwwxk/o&#10;RC2xUZ7sGZKCcS4MLIY8knWEyUapEZifAirIB9BgG2EiUW4ETk4B/4w4IlJUa2AE68ZYf8pB9WOM&#10;3Nsfq+9rjuVDt+3SVM9jjvFma6sDTtrbfgWC49cN9viGBbhnHjmP24F7DHf4iW0vqR1OlNTW/zp1&#10;H+2RiqilpMUdKmn4uWNeUKK+GSTpl3w2i0uXhNl8OUXBv9Vs32rMTm8sTiTHF8PxdIz2oI5H6a1+&#10;xnVfx6ioYoZj7JJy8EdhA/1u44PBxXqdzHDRHIMb8+h4dB77HGnz1D0z7waiAXL01h73jRXvKNbb&#10;RqSx6x1Y2ST+vfZ1mAAuaaLz8KDEV+CtnKxen73VbwAAAP//AwBQSwMEFAAGAAgAAAAhAH6OCMre&#10;AAAACQEAAA8AAABkcnMvZG93bnJldi54bWxMj0FLw0AQhe+C/2EZwZvdNMWkpNkUEYoiCDbR+zQ7&#10;TYLZ2ZDdpNFf73rS4/AN730v3y+mFzONrrOsYL2KQBDXVnfcKHivDndbEM4ja+wtk4IvcrAvrq9y&#10;zLS98JHm0jcihLDLUEHr/ZBJ6eqWDLqVHYgDO9vRoA/n2Eg94iWEm17GUZRIgx2HhhYHemyp/iwn&#10;o6Cbqpe0dE8zVm/N8bn+9vrj8KrU7c3ysAPhafF/z/CrH9ShCE4nO7F2olcQr5OwxStIYhCBJ5v0&#10;HsQpgM02BVnk8v+C4gcAAP//AwBQSwECLQAUAAYACAAAACEAtoM4kv4AAADhAQAAEwAAAAAAAAAA&#10;AAAAAAAAAAAAW0NvbnRlbnRfVHlwZXNdLnhtbFBLAQItABQABgAIAAAAIQA4/SH/1gAAAJQBAAAL&#10;AAAAAAAAAAAAAAAAAC8BAABfcmVscy8ucmVsc1BLAQItABQABgAIAAAAIQCL3vkgeQIAAD4FAAAO&#10;AAAAAAAAAAAAAAAAAC4CAABkcnMvZTJvRG9jLnhtbFBLAQItABQABgAIAAAAIQB+jgjK3gAAAAkB&#10;AAAPAAAAAAAAAAAAAAAAANMEAABkcnMvZG93bnJldi54bWxQSwUGAAAAAAQABADzAAAA3gUAAAAA&#10;" fillcolor="white [3201]" strokecolor="#c19859 [3209]" strokeweight="1pt">
                <v:textbox>
                  <w:txbxContent>
                    <w:p w:rsidR="00BF5C43" w:rsidRDefault="00BF5C43" w:rsidP="00BF5C43">
                      <w:r>
                        <w:t xml:space="preserve"> For each workflow</w:t>
                      </w:r>
                    </w:p>
                    <w:p w:rsidR="00674D6F" w:rsidRDefault="00674D6F" w:rsidP="00BF5C43">
                      <w:pPr>
                        <w:jc w:val="center"/>
                      </w:pPr>
                      <w:r>
                        <w:t>If (provisioning workflow != null)</w:t>
                      </w:r>
                    </w:p>
                  </w:txbxContent>
                </v:textbox>
              </v:shape>
            </w:pict>
          </mc:Fallback>
        </mc:AlternateContent>
      </w:r>
    </w:p>
    <w:p w:rsidR="00FA4383" w:rsidRDefault="00FA4383" w:rsidP="009A5887"/>
    <w:p w:rsidR="00FA4383" w:rsidRDefault="00BF5C43" w:rsidP="009A58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1C9E7" wp14:editId="78CB6D78">
                <wp:simplePos x="0" y="0"/>
                <wp:positionH relativeFrom="column">
                  <wp:posOffset>4743450</wp:posOffset>
                </wp:positionH>
                <wp:positionV relativeFrom="paragraph">
                  <wp:posOffset>29845</wp:posOffset>
                </wp:positionV>
                <wp:extent cx="952500" cy="352425"/>
                <wp:effectExtent l="0" t="0" r="19050" b="2857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E78" w:rsidRDefault="00BF5C43" w:rsidP="00674D6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674D6F" w:rsidRDefault="00674D6F" w:rsidP="00674D6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30" type="#_x0000_t116" style="position:absolute;margin-left:373.5pt;margin-top:2.35pt;width:7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s9FeQIAAEAFAAAOAAAAZHJzL2Uyb0RvYy54bWysVE1v2zAMvQ/YfxB0X514SbcGdYogRYcB&#10;RVusHXpWZKk2JksaxcTOfv0o2XG6LqdhF1sU+fj5qMurrjFspyDUzhZ8ejbhTFnpytq+FPz7082H&#10;z5wFFLYUxllV8L0K/Gr5/t1l6xcqd5UzpQJGTmxYtL7gFaJfZFmQlWpEOHNeWVJqB41AEuElK0G0&#10;5L0xWT6ZnGetg9KDkyoEur3ulXyZ/GutJN5rHRQyU3DKDdMX0ncTv9nyUixeQPiqlkMa4h+yaERt&#10;Kejo6lqgYFuo/3LV1BJccBrPpGsyp3UtVaqBqplO3lTzWAmvUi3UnODHNoX/51be7R6A1SXN7oIz&#10;Kxqa0Y1xrawE4II9KWhqK9ABIz01q/VhQZhH/wCDFOgYK+80NPFPNbEuNXg/Nlh1yCRdXszz+YTG&#10;IEn1cZ7P8nn0mR3BHgJ+Ua5h8VBwTZmsYybHPFKXxe42YI88IMhNzK3PJp1wb1RMyNhvSlOJFD9P&#10;6EQutTbAdoJoIaRUFs+HTJJ1hOnamBE4PQU0OB1Ag22EqUS6ETg5Bfwz4ohIUZ3FEUytd3DKQflj&#10;jNzbH6rva47lY7fp0lxnMcd4s3HlnmYNrl+C4OVNTV2+FQEfBBDraTC0yXhPn9j4grvhxFnl4Nep&#10;+2hPZCQtZy1tUcHDz60AxZn5aommF9PZLK5dEmbzTzkJ8Fqzea2x22btaCJTejO8TMdoj+Zw1OCa&#10;Z1r4VYxKKmElxS64RDgIa+y3m54MqVarZEar5gXe2kcvo/PY50ibp+5ZgB+ohsTRO3fYOLF4Q7He&#10;NiKtW23R6Trx79jXYQK0ponQw5MS34HXcrI6PnzL3wAAAP//AwBQSwMEFAAGAAgAAAAhAF55GGbg&#10;AAAACAEAAA8AAABkcnMvZG93bnJldi54bWxMj0FLw0AUhO+C/2F5gje7sZSmxrwULRakiNRWsMdN&#10;9pnEZN+G7KZN/73bkx6HGWa+SZejacWReldbRrifRCCIC6trLhE+9+u7BQjnFWvVWiaEMzlYZtdX&#10;qUq0PfEHHXe+FKGEXaIQKu+7REpXVGSUm9iOOHjftjfKB9mXUvfqFMpNK6dRNJdG1RwWKtXRqqKi&#10;2Q0GoXnfbM/rr8PGveaH59Ww3b+9ND+Itzfj0yMIT6P/C8MFP6BDFphyO7B2okWIZ3H44hFmMYjg&#10;Lx4uOkeYR1OQWSr/H8h+AQAA//8DAFBLAQItABQABgAIAAAAIQC2gziS/gAAAOEBAAATAAAAAAAA&#10;AAAAAAAAAAAAAABbQ29udGVudF9UeXBlc10ueG1sUEsBAi0AFAAGAAgAAAAhADj9If/WAAAAlAEA&#10;AAsAAAAAAAAAAAAAAAAALwEAAF9yZWxzLy5yZWxzUEsBAi0AFAAGAAgAAAAhAPk6z0V5AgAAQAUA&#10;AA4AAAAAAAAAAAAAAAAALgIAAGRycy9lMm9Eb2MueG1sUEsBAi0AFAAGAAgAAAAhAF55GGbgAAAA&#10;CAEAAA8AAAAAAAAAAAAAAAAA0wQAAGRycy9kb3ducmV2LnhtbFBLBQYAAAAABAAEAPMAAADgBQAA&#10;AAA=&#10;" fillcolor="white [3201]" strokecolor="#c19859 [3209]" strokeweight="1pt">
                <v:textbox>
                  <w:txbxContent>
                    <w:p w:rsidR="00B57E78" w:rsidRDefault="00BF5C43" w:rsidP="00674D6F">
                      <w:pPr>
                        <w:jc w:val="center"/>
                      </w:pPr>
                      <w:r>
                        <w:t>end</w:t>
                      </w:r>
                    </w:p>
                    <w:p w:rsidR="00674D6F" w:rsidRDefault="00674D6F" w:rsidP="00674D6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38A88" wp14:editId="675659A6">
                <wp:simplePos x="0" y="0"/>
                <wp:positionH relativeFrom="column">
                  <wp:posOffset>4048125</wp:posOffset>
                </wp:positionH>
                <wp:positionV relativeFrom="paragraph">
                  <wp:posOffset>210820</wp:posOffset>
                </wp:positionV>
                <wp:extent cx="695325" cy="1905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18.75pt;margin-top:16.6pt;width:54.75pt;height: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uM3QEAAAwEAAAOAAAAZHJzL2Uyb0RvYy54bWysU8GO0zAQvSPxD5bvNGlRFzZqukJd4IKg&#10;YoG717EbS7bHGpsm/XvGThoQICQQFyu2571573myuxudZWeF0YBv+XpVc6a8hM74U8s/f3rz7CVn&#10;MQnfCQtetfyiIr/bP32yG0KjNtCD7RQyIvGxGULL+5RCU1VR9sqJuIKgPF1qQCcSbfFUdSgGYne2&#10;2tT1TTUAdgFBqhjp9H665PvCr7WS6YPWUSVmW07aUlmxrI95rfY70ZxQhN7IWYb4BxVOGE9NF6p7&#10;kQT7iuYXKmckQgSdVhJcBVobqYoHcrOuf3Lz0IugihcKJ4Ylpvj/aOX78xGZ6ejtXnDmhaM3ekgo&#10;zKlP7BUiDOwA3lOOgIxKKK8hxIZgB3/EeRfDEbP5UaNj2prwhehKHGSQjSXty5K2GhOTdHhzu32+&#10;2XIm6Wp9W2/LY1QTS2YLGNNbBY7lj5bHWdUiZ+ogzu9iIh0EvAIy2Pq8JmHsa9+xdAnkS2Q72QHV&#10;5vsqO5m0l690sWrCflSaMiGNU48yjepgkZ0FzZGQUvm0XpioOsO0sXYB1sX+H4FzfYaqMql/A14Q&#10;pTP4tICd8YC/657Gq2Q91V8TmHznCB6hu5RXLdHQyJWs5t8jz/SP+wL//hPvvwEAAP//AwBQSwME&#10;FAAGAAgAAAAhAIuP79beAAAACQEAAA8AAABkcnMvZG93bnJldi54bWxMj8FOhDAQhu8mvkMzJt7c&#10;IigYpGw2q5t48CJqvHbpSAm0JW1Z0Kd3POlxZr788/3VdjUjO6EPvbMCrjcJMLStU73tBLy9Hq7u&#10;gIUorZKjsyjgCwNs6/OzSpbKLfYFT03sGIXYUEoBOsap5Dy0Go0MGzehpdun80ZGGn3HlZcLhZuR&#10;p0mScyN7Sx+0nHCvsR2a2Qh4+P6Yh+Rp97y42BzeV/2Iez8IcXmx7u6BRVzjHwy/+qQONTkd3WxV&#10;YKOAPCtuCRWQZSkwAoqbgsodaZGnwOuK/29Q/wAAAP//AwBQSwECLQAUAAYACAAAACEAtoM4kv4A&#10;AADhAQAAEwAAAAAAAAAAAAAAAAAAAAAAW0NvbnRlbnRfVHlwZXNdLnhtbFBLAQItABQABgAIAAAA&#10;IQA4/SH/1gAAAJQBAAALAAAAAAAAAAAAAAAAAC8BAABfcmVscy8ucmVsc1BLAQItABQABgAIAAAA&#10;IQDOTguM3QEAAAwEAAAOAAAAAAAAAAAAAAAAAC4CAABkcnMvZTJvRG9jLnhtbFBLAQItABQABgAI&#10;AAAAIQCLj+/W3gAAAAkBAAAPAAAAAAAAAAAAAAAAADcEAABkcnMvZG93bnJldi54bWxQSwUGAAAA&#10;AAQABADzAAAAQgUAAAAA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BA11C3" wp14:editId="5B486B96">
                <wp:simplePos x="0" y="0"/>
                <wp:positionH relativeFrom="column">
                  <wp:posOffset>504825</wp:posOffset>
                </wp:positionH>
                <wp:positionV relativeFrom="paragraph">
                  <wp:posOffset>229870</wp:posOffset>
                </wp:positionV>
                <wp:extent cx="86677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9.75pt;margin-top:18.1pt;width:68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OBk0gEAAP4DAAAOAAAAZHJzL2Uyb0RvYy54bWysU8GO0zAQvSPxD5bvNGklukvUdIW6wAVB&#10;xcIHeB27sWR7rLFpmr9n7KRZtCAkEJdJbM+bee95vLu7OMvOCqMB3/L1quZMeQmd8aeWf/v6/tUt&#10;ZzEJ3wkLXrV8VJHf7V++2A2hURvowXYKGRXxsRlCy/uUQlNVUfbKibiCoDwdakAnEi3xVHUoBqru&#10;bLWp6201AHYBQaoYafd+OuT7Ul9rJdNnraNKzLacuKUSscTHHKv9TjQnFKE3cqYh/oGFE8ZT06XU&#10;vUiCfUfzSylnJEIEnVYSXAVaG6mKBlKzrp+peehFUEULmRPDYlP8f2Xlp/MRmelavnnDmReO7ugh&#10;oTCnPrG3iDCwA3hPPgIySiG/hhAbgh38EedVDEfM4i8aXf6SLHYpHo+Lx+qSmKTN2+325uY1Z/J6&#10;VD3hAsb0QYFj+aflceaxEFgXi8X5Y0zUmYBXQG5qfY5JGPvOdyyNgZSILCBzptx8XmXuE9vyl0ar&#10;JuwXpckF4jf1KPOnDhbZWdDkCCmVT+ulEmVnmDbWLsC6kPsjcM7PUFVm82/AC6J0Bp8WsDMe8Hfd&#10;0+VKWU/5Vwcm3dmCR+jGco/FGhqy4tX8IPIU/7wu8Kdnu/8BAAD//wMAUEsDBBQABgAIAAAAIQDk&#10;eYq+3AAAAAgBAAAPAAAAZHJzL2Rvd25yZXYueG1sTI9BS8QwEIXvgv8hjODNTVuxurXpIsIKHhTs&#10;Cl6zzdiUbSahyW7rv3fEgx7nvceb79WbxY3ihFMcPCnIVxkIpM6bgXoF77vt1R2ImDQZPXpCBV8Y&#10;YdOcn9W6Mn6mNzy1qRdcQrHSCmxKoZIydhadjisfkNj79JPTic+pl2bSM5e7URZZVkqnB+IPVgd8&#10;tNgd2qNTsM3ap93HksJw6F+DnZ9fMMe1UpcXy8M9iIRL+gvDDz6jQ8NMe38kE8Wo4HZ9w0kF12UB&#10;gv0iL3nb/leQTS3/D2i+AQAA//8DAFBLAQItABQABgAIAAAAIQC2gziS/gAAAOEBAAATAAAAAAAA&#10;AAAAAAAAAAAAAABbQ29udGVudF9UeXBlc10ueG1sUEsBAi0AFAAGAAgAAAAhADj9If/WAAAAlAEA&#10;AAsAAAAAAAAAAAAAAAAALwEAAF9yZWxzLy5yZWxzUEsBAi0AFAAGAAgAAAAhAHmI4GTSAQAA/gMA&#10;AA4AAAAAAAAAAAAAAAAALgIAAGRycy9lMm9Eb2MueG1sUEsBAi0AFAAGAAgAAAAhAOR5ir7cAAAA&#10;CAEAAA8AAAAAAAAAAAAAAAAALA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543C2D" wp14:editId="2E95464B">
                <wp:simplePos x="0" y="0"/>
                <wp:positionH relativeFrom="column">
                  <wp:posOffset>457200</wp:posOffset>
                </wp:positionH>
                <wp:positionV relativeFrom="paragraph">
                  <wp:posOffset>229870</wp:posOffset>
                </wp:positionV>
                <wp:extent cx="47625" cy="37242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8.1pt" to="39.75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P6xgEAANMDAAAOAAAAZHJzL2Uyb0RvYy54bWysU02P0zAQvSPxHyzfadKwu0VR0z10BRcE&#10;Fbtw9zrjxpK/NDZN++8ZO2lAgJBAXCzbM+/NvOfx9v5sDTsBRu1dx9ermjNw0vfaHTv++entqzec&#10;xSRcL4x30PELRH6/e/liO4YWGj940wMyInGxHUPHh5RCW1VRDmBFXPkAjoLKoxWJjnisehQjsVtT&#10;NXV9V40e+4BeQox0+zAF+a7wKwUyfVQqQmKm49RbKiuW9Tmv1W4r2iOKMGg5tyH+oQsrtKOiC9WD&#10;SIJ9Rf0LldUSffQqraS3lVdKSygaSM26/knN4yACFC1kTgyLTfH/0coPpwMy3Xe8oZdywtIbPSYU&#10;+jgktvfOkYMeGQXJqTHElgB7d8D5FMMBs+yzQsuU0eELDUExgqSxc/H5svgM58QkXd5s7ppbziRF&#10;Xm+am2Zzm9mriSbTBYzpHXjL8qbjRrtsg2jF6X1MU+o1hXC5ramRsksXAznZuE+gSBoVnFoqQwV7&#10;g+wkaByElODSei5dsjNMaWMWYF3K/hE452colIH7G/CCKJW9SwvYaufxd9XT+dqymvKvDky6swXP&#10;vr+UJyrW0OQUc+cpz6P547nAv//F3TcAAAD//wMAUEsDBBQABgAIAAAAIQDWpQp73wAAAAgBAAAP&#10;AAAAZHJzL2Rvd25yZXYueG1sTI/BTsMwEETvSPyDtUhcEHUwIoGQTYUQcGhPLa0Et01skqjxOord&#10;NPw95gTH0Yxm3hTL2fZiMqPvHCPcLBIQhmunO24Qdu+v1/cgfCDW1Ds2CN/Gw7I8Pyso1+7EGzNt&#10;QyNiCfucENoQhlxKX7fGkl+4wXD0vtxoKUQ5NlKPdIrltpcqSVJpqeO40NJgnltTH7ZHi/DpnX/Z&#10;r6rp7bBZzXS1Duqj1oiXF/PTI4hg5vAXhl/8iA5lZKrckbUXPUKm4pWAcJsqENHPHu5AVAipUhnI&#10;spD/D5Q/AAAA//8DAFBLAQItABQABgAIAAAAIQC2gziS/gAAAOEBAAATAAAAAAAAAAAAAAAAAAAA&#10;AABbQ29udGVudF9UeXBlc10ueG1sUEsBAi0AFAAGAAgAAAAhADj9If/WAAAAlAEAAAsAAAAAAAAA&#10;AAAAAAAALwEAAF9yZWxzLy5yZWxzUEsBAi0AFAAGAAgAAAAhAOq4Q/rGAQAA0wMAAA4AAAAAAAAA&#10;AAAAAAAALgIAAGRycy9lMm9Eb2MueG1sUEsBAi0AFAAGAAgAAAAhANalCnvfAAAACAEAAA8AAAAA&#10;AAAAAAAAAAAAIAQAAGRycy9kb3ducmV2LnhtbFBLBQYAAAAABAAEAPMAAAAsBQAAAAA=&#10;" strokecolor="#f07f09 [3204]" strokeweight=".5pt">
                <v:stroke joinstyle="miter"/>
              </v:line>
            </w:pict>
          </mc:Fallback>
        </mc:AlternateContent>
      </w:r>
      <w:r w:rsidR="00C62B47">
        <w:t xml:space="preserve">                                                                                                                                  If no</w:t>
      </w:r>
    </w:p>
    <w:p w:rsidR="00FA4383" w:rsidRDefault="00FA4383" w:rsidP="009A5887"/>
    <w:p w:rsidR="00FA4383" w:rsidRDefault="00FA4383" w:rsidP="009A5887"/>
    <w:p w:rsidR="00FA4383" w:rsidRDefault="00BF5C43" w:rsidP="009A58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0B262" wp14:editId="3FF82A4D">
                <wp:simplePos x="0" y="0"/>
                <wp:positionH relativeFrom="column">
                  <wp:posOffset>1438275</wp:posOffset>
                </wp:positionH>
                <wp:positionV relativeFrom="paragraph">
                  <wp:posOffset>240030</wp:posOffset>
                </wp:positionV>
                <wp:extent cx="2609850" cy="10763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D6F" w:rsidRDefault="00674D6F" w:rsidP="00674D6F">
                            <w:pPr>
                              <w:jc w:val="center"/>
                            </w:pPr>
                            <w:r>
                              <w:t>Server.getWorfklowWit</w:t>
                            </w:r>
                            <w:r w:rsidR="00C62B47">
                              <w:t>h</w:t>
                            </w:r>
                            <w:r>
                              <w:t>ID</w:t>
                            </w:r>
                          </w:p>
                          <w:p w:rsidR="00674D6F" w:rsidRDefault="00674D6F" w:rsidP="00674D6F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B57E78">
                              <w:t>ProvisioningW</w:t>
                            </w:r>
                            <w:r>
                              <w:t xml:space="preserve">orkflowID).name and </w:t>
                            </w:r>
                            <w:r w:rsidR="00D121A4">
                              <w:t>workflowMap.</w:t>
                            </w:r>
                            <w:r>
                              <w:t>put(</w:t>
                            </w:r>
                            <w:r w:rsidR="00BF5C43">
                              <w:t xml:space="preserve">Provisioning Workflow </w:t>
                            </w:r>
                            <w:r w:rsidR="00D121A4">
                              <w:t>id, workflow name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113.25pt;margin-top:18.9pt;width:205.5pt;height:8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NmbQIAACcFAAAOAAAAZHJzL2Uyb0RvYy54bWysVN1P2zAQf5+0/8Hy+0jSQYGKFFUgpkkI&#10;EDDx7Dp2G83xeWe3SffX7+yk4WN9mvaS+Hz3u8/f+eKyawzbKvQ12JIXRzlnykqoarsq+Y/nmy9n&#10;nPkgbCUMWFXynfL8cv7500XrZmoCazCVQkZOrJ+1ruTrENwsy7xcq0b4I3DKklIDNiKQiKusQtGS&#10;98ZkkzyfZi1g5RCk8p5ur3slnyf/WisZ7rX2KjBTcsotpC+m7zJ+s/mFmK1QuHUthzTEP2TRiNpS&#10;0NHVtQiCbbD+y1VTSwQPOhxJaDLQupYq1UDVFPmHap7WwqlUCzXHu7FN/v+5lXfbB2R1RbObcGZF&#10;QzN6pK4JuzKK0R01qHV+RnZP7gEHydMxVttpbOKf6mBdaupubKrqApN0OZnm52cn1HtJuiI/nX6d&#10;nESv2SvcoQ/fFDQsHkqOFD81U2xvfehN9yaEi+n0CaRT2BkVczD2UWmqJIZM6MQhdWWQbQVNX0ip&#10;bJgOoZN1hOnamBFYHAKaUAygwTbCVOLWCMwPAd9HHBEpKtgwgpvaAh5yUP0cI/f2++r7mmP5oVt2&#10;aXypp/FmCdWORorQc907eVNTW2+FDw8Cidw0ClrYcE8fbaAtOQwnztaAvw/dR3viHGk5a2lZSu5/&#10;bQQqzsx3S2w8L46P43Yl4fjkdEICvtUs32rsprkCmkhBT4OT6Rjtg9kfNULzQnu9iFFJJayk2CWX&#10;AffCVeiXmF4GqRaLZEYb5US4tU9ORuexz5E2z92LQDdwKxAt72C/WGL2gWK9bURaWGwC6Drx77Wv&#10;wwRoGxODh5cjrvtbOVm9vm/zPwAAAP//AwBQSwMEFAAGAAgAAAAhADfsKmDeAAAACgEAAA8AAABk&#10;cnMvZG93bnJldi54bWxMj8FOwzAQRO+V+Adrkbi1ThOR0BCnakGFKxQKVzdekqjxOoqdNvw9ywmO&#10;O/M0O1OsJ9uJMw6+daRguYhAIFXOtFQreH/bze9A+KDJ6M4RKvhGD+vyalbo3LgLveJ5H2rBIeRz&#10;raAJoc+l9FWDVvuF65HY+3KD1YHPoZZm0BcOt52MoyiVVrfEHxrd40OD1Wk/WgVj9bT9rPvNy+Mu&#10;oWfplit7+DBK3VxPm3sQAafwB8Nvfa4OJXc6upGMF52COE5vGVWQZDyBgTTJWDiyE2UJyLKQ/yeU&#10;PwAAAP//AwBQSwECLQAUAAYACAAAACEAtoM4kv4AAADhAQAAEwAAAAAAAAAAAAAAAAAAAAAAW0Nv&#10;bnRlbnRfVHlwZXNdLnhtbFBLAQItABQABgAIAAAAIQA4/SH/1gAAAJQBAAALAAAAAAAAAAAAAAAA&#10;AC8BAABfcmVscy8ucmVsc1BLAQItABQABgAIAAAAIQCHwONmbQIAACcFAAAOAAAAAAAAAAAAAAAA&#10;AC4CAABkcnMvZTJvRG9jLnhtbFBLAQItABQABgAIAAAAIQA37Cpg3gAAAAoBAAAPAAAAAAAAAAAA&#10;AAAAAMcEAABkcnMvZG93bnJldi54bWxQSwUGAAAAAAQABADzAAAA0gUAAAAA&#10;" fillcolor="white [3201]" strokecolor="#c19859 [3209]" strokeweight="1pt">
                <v:textbox>
                  <w:txbxContent>
                    <w:p w:rsidR="00674D6F" w:rsidRDefault="00674D6F" w:rsidP="00674D6F">
                      <w:pPr>
                        <w:jc w:val="center"/>
                      </w:pPr>
                      <w:r>
                        <w:t>Server.getWorfklowWit</w:t>
                      </w:r>
                      <w:r w:rsidR="00C62B47">
                        <w:t>h</w:t>
                      </w:r>
                      <w:r>
                        <w:t>ID</w:t>
                      </w:r>
                    </w:p>
                    <w:p w:rsidR="00674D6F" w:rsidRDefault="00674D6F" w:rsidP="00674D6F">
                      <w:pPr>
                        <w:jc w:val="center"/>
                      </w:pPr>
                      <w:r>
                        <w:t>(</w:t>
                      </w:r>
                      <w:r w:rsidR="00B57E78">
                        <w:t>ProvisioningW</w:t>
                      </w:r>
                      <w:r>
                        <w:t xml:space="preserve">orkflowID).name and </w:t>
                      </w:r>
                      <w:r w:rsidR="00D121A4">
                        <w:t>workflowMap.</w:t>
                      </w:r>
                      <w:r>
                        <w:t>put(</w:t>
                      </w:r>
                      <w:r w:rsidR="00BF5C43">
                        <w:t xml:space="preserve">Provisioning Workflow </w:t>
                      </w:r>
                      <w:r w:rsidR="00D121A4">
                        <w:t>id, workflow name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ACEB0" wp14:editId="4A07FFE4">
                <wp:simplePos x="0" y="0"/>
                <wp:positionH relativeFrom="column">
                  <wp:posOffset>2705100</wp:posOffset>
                </wp:positionH>
                <wp:positionV relativeFrom="paragraph">
                  <wp:posOffset>87630</wp:posOffset>
                </wp:positionV>
                <wp:extent cx="0" cy="1524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13pt;margin-top:6.9pt;width:0;height:1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Ei0QEAAP4DAAAOAAAAZHJzL2Uyb0RvYy54bWysU8GO0zAQvSPxD5bvNEkFK1Q1Xa26wAVB&#10;xcIHeB27sWR7rLFpkr9n7KRZBAgJtJdJbM+bee95vL8dnWUXhdGAb3mzqTlTXkJn/Lnl376+f/WW&#10;s5iE74QFr1o+qchvDy9f7IewU1vowXYKGRXxcTeElvcphV1VRdkrJ+IGgvJ0qAGdSLTEc9WhGKi6&#10;s9W2rm+qAbALCFLFSLv38yE/lPpaK5k+ax1VYrblxC2ViCU+5lgd9mJ3RhF6Ixca4j9YOGE8NV1L&#10;3Ysk2Hc0v5VyRiJE0GkjwVWgtZGqaCA1Tf2LmodeBFW0kDkxrDbF5ysrP11OyExHd3fDmReO7ugh&#10;oTDnPrE7RBjYEbwnHwEZpZBfQ4g7gh39CZdVDCfM4keNLn9JFhuLx9PqsRoTk/OmpN3mzfZ1Xeyv&#10;nnABY/qgwLH80/K48FgJNMVicfkYE3Um4BWQm1qfYxLGvvMdS1MgJSILyJwpN59XmfvMtvylyaoZ&#10;+0VpcoH4zT3K/KmjRXYRNDlCSuVTs1ai7AzTxtoVWBdyfwUu+Rmqymz+C3hFlM7g0wp2xgP+qXsa&#10;r5T1nH91YNadLXiEbir3WKyhISteLQ8iT/HP6wJ/eraHHwAAAP//AwBQSwMEFAAGAAgAAAAhAMyz&#10;dg/dAAAACQEAAA8AAABkcnMvZG93bnJldi54bWxMj0FLw0AQhe9C/8MyBW9201baGrMpIlTwoNC0&#10;4HWbHbOh2dklu23iv3fEgx7nvceb9xXb0XXiin1sPSmYzzIQSLU3LTUKjofd3QZETJqM7jyhgi+M&#10;sC0nN4XOjR9oj9cqNYJLKOZagU0p5FLG2qLTceYDEnufvnc68dk30vR64HLXyUWWraTTLfEHqwM+&#10;W6zP1cUp2GXVy+FjTKE9N+/BDq9vOMcHpW6n49MjiIRj+gvDz3yeDiVvOvkLmSg6BfeLFbMkNpaM&#10;wIFf4aRgud6ALAv5n6D8BgAA//8DAFBLAQItABQABgAIAAAAIQC2gziS/gAAAOEBAAATAAAAAAAA&#10;AAAAAAAAAAAAAABbQ29udGVudF9UeXBlc10ueG1sUEsBAi0AFAAGAAgAAAAhADj9If/WAAAAlAEA&#10;AAsAAAAAAAAAAAAAAAAALwEAAF9yZWxzLy5yZWxzUEsBAi0AFAAGAAgAAAAhACwN0SLRAQAA/gMA&#10;AA4AAAAAAAAAAAAAAAAALgIAAGRycy9lMm9Eb2MueG1sUEsBAi0AFAAGAAgAAAAhAMyzdg/dAAAA&#10;CQ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  <w:r w:rsidR="00C62B47">
        <w:t xml:space="preserve">                                                                         If yes</w:t>
      </w:r>
    </w:p>
    <w:p w:rsidR="00FA4383" w:rsidRDefault="00FA4383" w:rsidP="009A5887"/>
    <w:p w:rsidR="00FA4383" w:rsidRDefault="00FA4383" w:rsidP="009A5887"/>
    <w:p w:rsidR="00FA4383" w:rsidRDefault="00FA4383" w:rsidP="009A5887"/>
    <w:p w:rsidR="00FA4383" w:rsidRDefault="00B57E78" w:rsidP="009A58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943CB" wp14:editId="363A8ECD">
                <wp:simplePos x="0" y="0"/>
                <wp:positionH relativeFrom="column">
                  <wp:posOffset>2705100</wp:posOffset>
                </wp:positionH>
                <wp:positionV relativeFrom="paragraph">
                  <wp:posOffset>173355</wp:posOffset>
                </wp:positionV>
                <wp:extent cx="0" cy="16192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13pt;margin-top:13.65pt;width:0;height:1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SSQzwEAAP4DAAAOAAAAZHJzL2Uyb0RvYy54bWysU9uO0zAQfUfiHyy/0zSVWEHUdLXqAi8I&#10;KhY+wOuMG0u+aWya5O8ZO2kWAUIC7csktufMnHM83t+O1rALYNTetbzebDkDJ32n3bnl376+f/WG&#10;s5iE64TxDlo+QeS3h5cv9kNoYOd7bzpARkVcbIbQ8j6l0FRVlD1YETc+gKND5dGKREs8Vx2Kgapb&#10;U+2225tq8NgF9BJipN37+ZAfSn2lQKbPSkVIzLScuKUSscTHHKvDXjRnFKHXcqEh/oOFFdpR07XU&#10;vUiCfUf9WymrJfroVdpIbyuvlJZQNJCaevuLmodeBChayJwYVpvi85WVny4nZLpr+Y7sccLSHT0k&#10;FPrcJ3aH6Ad29M6Rjx4ZpZBfQ4gNwY7uhMsqhhNm8aNCm78ki43F42n1GMbE5Lwpabe+qd/uXudy&#10;1RMuYEwfwFuWf1oeFx4rgbpYLC4fY5qBV0BualyOSWjzznUsTYGUiCxgaZLPq8x9Zlv+0mRgxn4B&#10;RS4Qv7lHmT84GmQXQZMjpASX6rUSZWeY0saswG0h91fgkp+hUGbzX8AronT2Lq1gq53HP3VP45Wy&#10;mvOvDsy6swWPvpvKPRZraMjKhSwPIk/xz+sCf3q2hx8AAAD//wMAUEsDBBQABgAIAAAAIQAd+jrl&#10;3gAAAAkBAAAPAAAAZHJzL2Rvd25yZXYueG1sTI/BTsMwEETvSPyDtUjcqNMApQ3ZVAipSByoRIrU&#10;qxsvcdR4bcVuE/4eIw5wnJ3R7JtyPdlenGkInWOE+SwDQdw43XGL8LHb3CxBhKhYq94xIXxRgHV1&#10;eVGqQruR3+lcx1akEg6FQjAx+kLK0BiyKsycJ07epxusikkOrdSDGlO57WWeZQtpVcfpg1Geng01&#10;x/pkETZZ/bLbT9F3x3brzfj6RnNaIV5fTU+PICJN8S8MP/gJHarEdHAn1kH0CHf5Im2JCPnDLYgU&#10;+D0cEO7zJciqlP8XVN8AAAD//wMAUEsBAi0AFAAGAAgAAAAhALaDOJL+AAAA4QEAABMAAAAAAAAA&#10;AAAAAAAAAAAAAFtDb250ZW50X1R5cGVzXS54bWxQSwECLQAUAAYACAAAACEAOP0h/9YAAACUAQAA&#10;CwAAAAAAAAAAAAAAAAAvAQAAX3JlbHMvLnJlbHNQSwECLQAUAAYACAAAACEA/ukkkM8BAAD+AwAA&#10;DgAAAAAAAAAAAAAAAAAuAgAAZHJzL2Uyb0RvYy54bWxQSwECLQAUAAYACAAAACEAHfo65d4AAAAJ&#10;AQAADwAAAAAAAAAAAAAAAAAp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</w:p>
    <w:p w:rsidR="00FA4383" w:rsidRDefault="00674D6F" w:rsidP="009A58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1EAB1D" wp14:editId="7B9774E3">
                <wp:simplePos x="0" y="0"/>
                <wp:positionH relativeFrom="column">
                  <wp:posOffset>1638300</wp:posOffset>
                </wp:positionH>
                <wp:positionV relativeFrom="paragraph">
                  <wp:posOffset>49530</wp:posOffset>
                </wp:positionV>
                <wp:extent cx="2219325" cy="9525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1A4" w:rsidRDefault="00D121A4" w:rsidP="00D121A4">
                            <w:pPr>
                              <w:jc w:val="center"/>
                            </w:pPr>
                            <w:r>
                              <w:t>Get linked workflow from the items of the provisioning workflow and</w:t>
                            </w:r>
                          </w:p>
                          <w:p w:rsidR="00D121A4" w:rsidRDefault="00D121A4" w:rsidP="00D121A4">
                            <w:pPr>
                              <w:jc w:val="center"/>
                            </w:pPr>
                            <w:r>
                              <w:t>workflowMap.put(linked workflow id, linked workflow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2" style="position:absolute;margin-left:129pt;margin-top:3.9pt;width:174.75pt;height: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ppbgIAACYFAAAOAAAAZHJzL2Uyb0RvYy54bWysVN9P2zAQfp+0/8Hy+0ibUTYqUlSBmCYh&#10;hoCJZ9ex22i2zzu7Tbq/fmcnDYz1adqL4/P9/O6+y8VlZw3bKQwNuIpPTyacKSehbty64t+fbj58&#10;5ixE4WphwKmK71Xgl4v37y5aP1clbMDUChkFcWHe+opvYvTzoghyo6wIJ+CVI6UGtCKSiOuiRtFS&#10;dGuKcjI5K1rA2iNIFQK9XvdKvsjxtVYyftM6qMhMxam2mE/M5yqdxeJCzNco/KaRQxniH6qwonGU&#10;dAx1LaJgW2z+CmUbiRBAxxMJtgCtG6kyBkIznbxB87gRXmUs1JzgxzaF/xdW3u3ukTV1xcspZ05Y&#10;mtEDdU24tVGM3qhBrQ9zsnv09zhIga4JbafRpi/hYF1u6n5squoik/RYltPzj+WMM0m681k5m+Su&#10;Fy/eHkP8osCydKk4UvrcS7G7DZEykunBhIRUTZ8/3+LeqFSCcQ9KE5CUMXtnCqkrg2wnaPhCSuXi&#10;WcJD8bJ1ctONMaPj9JijibkJ5DTYJjeVqTU6To45/plx9MhZwcXR2TYO8FiA+seYubc/oO8xJ/ix&#10;W3V5ehlYellBvaeJIvRUD17eNNTWWxHivUDiNm0B7Wv8Roc20FYchhtnG8Bfx96TPVGOtJy1tCsV&#10;Dz+3AhVn5qsjMp5PT0/TcmXhdPapJAFfa1avNW5rr4AmQnyj6vI12UdzuGoE+0xrvUxZSSWcpNwV&#10;lxEPwlXsd5h+DFItl9mMFsqLeOsevUzBU58TbZ66Z4F+4FYkVt7BYa/E/A3Fetvk6WC5jaCbzL+X&#10;vg4ToGXMNBp+HGnbX8vZ6uX3tvgNAAD//wMAUEsDBBQABgAIAAAAIQDglp3n3QAAAAkBAAAPAAAA&#10;ZHJzL2Rvd25yZXYueG1sTI/NTsMwEITvSLyDtUjcqNOi9CdkUxVQ4VoKhasbL0lEvI5ipw1vz3KC&#10;486MZufL16Nr1Yn60HhGmE4SUMSltw1XCG+v25slqBANW9N6JoRvCrAuLi9yk1l/5hc67WOlpIRD&#10;ZhDqGLtM61DW5EyY+I5YvE/fOxPl7Ctte3OWctfqWZLMtTMNy4fadPRQU/m1HxzCUD7df1TdZve4&#10;veVn7acrd3i3iNdX4+YOVKQx/oXhd75Mh0I2Hf3ANqgWYZYuhSUiLIRA/HmySEEdJZiKootc/yco&#10;fgAAAP//AwBQSwECLQAUAAYACAAAACEAtoM4kv4AAADhAQAAEwAAAAAAAAAAAAAAAAAAAAAAW0Nv&#10;bnRlbnRfVHlwZXNdLnhtbFBLAQItABQABgAIAAAAIQA4/SH/1gAAAJQBAAALAAAAAAAAAAAAAAAA&#10;AC8BAABfcmVscy8ucmVsc1BLAQItABQABgAIAAAAIQBbtfppbgIAACYFAAAOAAAAAAAAAAAAAAAA&#10;AC4CAABkcnMvZTJvRG9jLnhtbFBLAQItABQABgAIAAAAIQDglp3n3QAAAAkBAAAPAAAAAAAAAAAA&#10;AAAAAMgEAABkcnMvZG93bnJldi54bWxQSwUGAAAAAAQABADzAAAA0gUAAAAA&#10;" fillcolor="white [3201]" strokecolor="#c19859 [3209]" strokeweight="1pt">
                <v:textbox>
                  <w:txbxContent>
                    <w:p w:rsidR="00D121A4" w:rsidRDefault="00D121A4" w:rsidP="00D121A4">
                      <w:pPr>
                        <w:jc w:val="center"/>
                      </w:pPr>
                      <w:r>
                        <w:t>Get linked workflow from the items of the provisioning workflow and</w:t>
                      </w:r>
                    </w:p>
                    <w:p w:rsidR="00D121A4" w:rsidRDefault="00D121A4" w:rsidP="00D121A4">
                      <w:pPr>
                        <w:jc w:val="center"/>
                      </w:pPr>
                      <w:r>
                        <w:t>workflowMap.put(linked workflow id, linked workflow name)</w:t>
                      </w:r>
                    </w:p>
                  </w:txbxContent>
                </v:textbox>
              </v:rect>
            </w:pict>
          </mc:Fallback>
        </mc:AlternateContent>
      </w:r>
    </w:p>
    <w:p w:rsidR="00FA4383" w:rsidRDefault="00D121A4" w:rsidP="009A58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3A0D8" wp14:editId="45DE620C">
                <wp:simplePos x="0" y="0"/>
                <wp:positionH relativeFrom="column">
                  <wp:posOffset>2705100</wp:posOffset>
                </wp:positionH>
                <wp:positionV relativeFrom="paragraph">
                  <wp:posOffset>716915</wp:posOffset>
                </wp:positionV>
                <wp:extent cx="0" cy="2571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56.45pt" to="213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3EtgEAAMQDAAAOAAAAZHJzL2Uyb0RvYy54bWysU9uO0zAQfUfiHyy/01ykZVHUdB+6Wl4Q&#10;VCx8gNcZN5Z809g06d8zdtosYpEQaF8cjz3nzJzjyfZutoadAKP2rufNpuYMnPSDdseef//28O4D&#10;ZzEJNwjjHfT8DJHf7d6+2U6hg9aP3gyAjEhc7KbQ8zGl0FVVlCNYETc+gKNL5dGKRCEeqwHFROzW&#10;VG1dv68mj0NALyFGOr1fLvmu8CsFMn1RKkJipufUWyorlvUpr9VuK7ojijBqeWlD/EcXVmhHRVeq&#10;e5EE+4H6BZXVEn30Km2kt5VXSksoGkhNU/+m5nEUAYoWMieG1ab4erTy8+mATA89b1vOnLD0Ro8J&#10;hT6Oie29c+SgR0aX5NQUYkeAvTvgJYrhgFn2rNDmLwlic3H3vLoLc2JyOZR02t7cNrc3ma56xgWM&#10;6SN4y/Km50a7rFt04vQppiX1mkK43MdSuezS2UBONu4rKNJCtZqCLlMEe4PsJOj9hZTgUnMpXbIz&#10;TGljVmD9d+AlP0OhTNi/gFdEqexdWsFWO49/qp7ma8tqyb86sOjOFjz54VzepFhDo1LMvYx1nsVf&#10;4wJ//vl2PwEAAP//AwBQSwMEFAAGAAgAAAAhAA+SpGPhAAAACwEAAA8AAABkcnMvZG93bnJldi54&#10;bWxMj0FLw0AQhe8F/8Mygrd201iLxmxKKYi1IMUq1OM2OybR7GzY3Tbpv3fEgx7nvceb7+WLwbbi&#10;hD40jhRMJwkIpNKZhioFb68P41sQIWoyunWECs4YYFFcjHKdGdfTC552sRJcQiHTCuoYu0zKUNZo&#10;dZi4Dom9D+etjnz6Shqvey63rUyTZC6tbog/1LrDVY3l1+5oFTz79Xq13Jw/aftu+3262W+fhkel&#10;ri6H5T2IiEP8C8MPPqNDwUwHdyQTRKtgls55S2Rjmt6B4MSvcmDl5noGssjl/w3FNwAAAP//AwBQ&#10;SwECLQAUAAYACAAAACEAtoM4kv4AAADhAQAAEwAAAAAAAAAAAAAAAAAAAAAAW0NvbnRlbnRfVHlw&#10;ZXNdLnhtbFBLAQItABQABgAIAAAAIQA4/SH/1gAAAJQBAAALAAAAAAAAAAAAAAAAAC8BAABfcmVs&#10;cy8ucmVsc1BLAQItABQABgAIAAAAIQCpDB3EtgEAAMQDAAAOAAAAAAAAAAAAAAAAAC4CAABkcnMv&#10;ZTJvRG9jLnhtbFBLAQItABQABgAIAAAAIQAPkqRj4QAAAAsBAAAPAAAAAAAAAAAAAAAAABAEAABk&#10;cnMvZG93bnJldi54bWxQSwUGAAAAAAQABADzAAAAHgUAAAAA&#10;" strokecolor="#f07f09 [3204]" strokeweight=".5pt">
                <v:stroke joinstyle="miter"/>
              </v:line>
            </w:pict>
          </mc:Fallback>
        </mc:AlternateContent>
      </w:r>
    </w:p>
    <w:p w:rsidR="00FA4383" w:rsidRDefault="004C402C" w:rsidP="009A5887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0718D" wp14:editId="3D110A89">
                <wp:simplePos x="0" y="0"/>
                <wp:positionH relativeFrom="column">
                  <wp:posOffset>447675</wp:posOffset>
                </wp:positionH>
                <wp:positionV relativeFrom="paragraph">
                  <wp:posOffset>-866775</wp:posOffset>
                </wp:positionV>
                <wp:extent cx="28575" cy="1342390"/>
                <wp:effectExtent l="0" t="0" r="28575" b="101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34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-68.25pt" to="37.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FbyQEAANMDAAAOAAAAZHJzL2Uyb0RvYy54bWysU02P0zAQvSPxHyzfadIsy+5GTffQFVwQ&#10;VCzs3euMG0v+0tg06b9n7LQBAUICcbEynnlv5j1PNveTNewIGLV3HV+vas7ASd9rd+j4l89vX91y&#10;FpNwvTDeQcdPEPn99uWLzRhaaPzgTQ/IiMTFdgwdH1IKbVVFOYAVceUDOEoqj1YkCvFQ9ShGYrem&#10;aur6TTV67AN6CTHS7cOc5NvCrxTI9FGpCImZjtNsqZxYzud8VtuNaA8owqDleQzxD1NYoR01Xage&#10;RBLsK+pfqKyW6KNXaSW9rbxSWkLRQGrW9U9qHgcRoGghc2JYbIr/j1Z+OO6R6b7jzQ1nTlh6o8eE&#10;Qh+GxHbeOXLQI6MkOTWG2BJg5/Z4jmLYY5Y9KbRMGR2eaAmKESSNTcXn0+IzTIlJumxur2+uOZOU&#10;WV+9bq7uyjtUM02mCxjTO/CW5Y+OG+2yDaIVx/cxUWsqvZRQkMeaBylf6WQgFxv3CRRJo4bzSGWp&#10;YGeQHQWtg5ASXFpnYcRXqjNMaWMWYF3a/hF4rs9QKAv3N+AFUTp7lxaw1c7j77qn6TKymusvDsy6&#10;swXPvj+VJyrW0OYUhectz6v5Y1zg3//F7TcAAAD//wMAUEsDBBQABgAIAAAAIQDn6NtQ4AAAAAkB&#10;AAAPAAAAZHJzL2Rvd25yZXYueG1sTI9BT8MwDIXvSPyHyEhc0JZusA1K0wkh4DBOGyDBzW1MW61x&#10;qibryr+fOcHJtt7T8/ey9ehaNVAfGs8GZtMEFHHpbcOVgfe358ktqBCRLbaeycAPBVjn52cZptYf&#10;eUvDLlZKQjikaKCOsUu1DmVNDsPUd8SiffveYZSzr7Tt8SjhrtXzJFlqhw3Lhxo7eqyp3O8OzsBX&#10;8OHpY1MML/vtZsSr1zj/LK0xlxfjwz2oSGP8M8MvvqBDLkyFP7ANqjWwShbiNDCZXS9lE8dqIeUK&#10;mTd3oPNM/2+QnwAAAP//AwBQSwECLQAUAAYACAAAACEAtoM4kv4AAADhAQAAEwAAAAAAAAAAAAAA&#10;AAAAAAAAW0NvbnRlbnRfVHlwZXNdLnhtbFBLAQItABQABgAIAAAAIQA4/SH/1gAAAJQBAAALAAAA&#10;AAAAAAAAAAAAAC8BAABfcmVscy8ucmVsc1BLAQItABQABgAIAAAAIQDTyxFbyQEAANMDAAAOAAAA&#10;AAAAAAAAAAAAAC4CAABkcnMvZTJvRG9jLnhtbFBLAQItABQABgAIAAAAIQDn6NtQ4AAAAAkBAAAP&#10;AAAAAAAAAAAAAAAAACMEAABkcnMvZG93bnJldi54bWxQSwUGAAAAAAQABADzAAAAMAUAAAAA&#10;" strokecolor="#f07f09 [3204]" strokeweight=".5pt">
                <v:stroke joinstyle="miter"/>
              </v:line>
            </w:pict>
          </mc:Fallback>
        </mc:AlternateContent>
      </w:r>
      <w:r w:rsidR="00C62B4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283A9" wp14:editId="4A51F3BD">
                <wp:simplePos x="0" y="0"/>
                <wp:positionH relativeFrom="column">
                  <wp:posOffset>-123825</wp:posOffset>
                </wp:positionH>
                <wp:positionV relativeFrom="paragraph">
                  <wp:posOffset>-914400</wp:posOffset>
                </wp:positionV>
                <wp:extent cx="57150" cy="61531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15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-1in" to="-5.25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j6xAEAANMDAAAOAAAAZHJzL2Uyb0RvYy54bWysU02P0zAQvSPxHyzfaZJFXVDUdA9dLRwQ&#10;VCz8AK8zbiz5S2PTpP+esZMGBAgJtBcr9sx7M+/NZHc3WcPOgFF71/FmU3MGTvpeu1PHv355ePWW&#10;s5iE64XxDjp+gcjv9i9f7MbQwo0fvOkBGZG42I6h40NKoa2qKAewIm58AEdB5dGKRFc8VT2Kkdit&#10;qW7q+rYaPfYBvYQY6fV+DvJ94VcKZPqkVITETMept1ROLOdTPqv9TrQnFGHQcmlD/EcXVmhHRVeq&#10;e5EE+4b6NyqrJfroVdpIbyuvlJZQNJCapv5FzeMgAhQtZE4Mq03x+Wjlx/MRme5pdjQpJyzN6DGh&#10;0KchsYN3jhz0yChITo0htgQ4uCMutxiOmGVPCi1TRof3RFSMIGlsKj5fVp9hSkzS4/ZNs6VhSIrc&#10;NtvX+UJ81UyT6QLG9A68Zfmj40a7bINoxflDTHPqNYVwua25kfKVLgZysnGfQZE0Kji3VJYKDgbZ&#10;WdA6CCnBpWYpXbIzTGljVmBdyv4VuORnKJSF+xfwiiiVvUsr2Grn8U/V03RtWc35Vwdm3dmCJ99f&#10;yoiKNbQ5xdxly/Nq/nwv8B//4v47AAAA//8DAFBLAwQUAAYACAAAACEA0bcnhuEAAAAMAQAADwAA&#10;AGRycy9kb3ducmV2LnhtbEyPQU/DMAyF70j8h8hIXFCXtNrQKE0nhIDDOG2ABDe3MW21JqmarCv/&#10;Hu8EN9vv6fl7xWa2vZhoDJ13GtKFAkGu9qZzjYb3t+dkDSJEdAZ770jDDwXYlJcXBebGn9yOpn1s&#10;BIe4kKOGNsYhlzLULVkMCz+QY+3bjxYjr2MjzYgnDre9zJS6lRY7xx9aHOixpfqwP1oNX8GHp49t&#10;Nb0cdtsZb15j9lkbra+v5od7EJHm+GeGMz6jQ8lMlT86E0SvIUnvVmw9D8slt2JLkio+VRrW2UqB&#10;LAv5v0T5CwAA//8DAFBLAQItABQABgAIAAAAIQC2gziS/gAAAOEBAAATAAAAAAAAAAAAAAAAAAAA&#10;AABbQ29udGVudF9UeXBlc10ueG1sUEsBAi0AFAAGAAgAAAAhADj9If/WAAAAlAEAAAsAAAAAAAAA&#10;AAAAAAAALwEAAF9yZWxzLy5yZWxzUEsBAi0AFAAGAAgAAAAhAHIeyPrEAQAA0wMAAA4AAAAAAAAA&#10;AAAAAAAALgIAAGRycy9lMm9Eb2MueG1sUEsBAi0AFAAGAAgAAAAhANG3J4bhAAAADAEAAA8AAAAA&#10;AAAAAAAAAAAAHgQAAGRycy9kb3ducmV2LnhtbFBLBQYAAAAABAAEAPMAAAAsBQAAAAA=&#10;" strokecolor="#f07f09 [3204]" strokeweight=".5pt">
                <v:stroke joinstyle="miter"/>
              </v:line>
            </w:pict>
          </mc:Fallback>
        </mc:AlternateContent>
      </w:r>
      <w:r w:rsidR="00D121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18C71B" wp14:editId="799B3CA2">
                <wp:simplePos x="0" y="0"/>
                <wp:positionH relativeFrom="column">
                  <wp:posOffset>1704975</wp:posOffset>
                </wp:positionH>
                <wp:positionV relativeFrom="paragraph">
                  <wp:posOffset>-133350</wp:posOffset>
                </wp:positionV>
                <wp:extent cx="2000250" cy="1200150"/>
                <wp:effectExtent l="19050" t="19050" r="38100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200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1A4" w:rsidRDefault="00D121A4" w:rsidP="00D121A4">
                            <w:pPr>
                              <w:jc w:val="center"/>
                            </w:pPr>
                            <w:r>
                              <w:t>If (linked workflow != null)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4" o:spid="_x0000_s1033" type="#_x0000_t110" style="position:absolute;margin-left:134.25pt;margin-top:-10.5pt;width:157.5pt;height:9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nGdQIAAD4FAAAOAAAAZHJzL2Uyb0RvYy54bWysVN1P2zAQf5+0/8Hy+0hTFdgiUlQVMU1C&#10;gICJZ9exiTV/zb426f76nZ00MNanaS+Jz3e/+/ydLy57o8lOhKicrWl5MqNEWO4aZV9q+v3p+tNn&#10;SiIw2zDtrKjpXkR6ufz44aLzlZi71ulGBIJObKw6X9MWwFdFEXkrDIsnzguLSumCYYBieCmawDr0&#10;bnQxn83Ois6FxgfHRYx4ezUo6TL7l1JwuJMyCiC6ppgb5G/I3036FssLVr0E5lvFxzTYP2RhmLIY&#10;dHJ1xYCRbVB/uTKKBxedhBPuTOGkVFzkGrCacvaumseWeZFrweZEP7Up/j+3/HZ3H4hqajpfUGKZ&#10;wRlda9fxlgWoyJXgKo2WoBZb1flYIeLR34dRinhMdfcymPTHikif27uf2it6IBwvcV6z+SlOgaOu&#10;RKlEAf0Ur3AfInwVzpB0qKnETNYpk0MeucdsdxNhwB3s0UnKbcgmn2CvRUpI2wchscAUP6MztcRa&#10;B7JjSArGubBwNuaRrRNMKq0nYHkMqKEcQaNtgolMuQk4Owb8M+KEyFGdhQlslHXhmIPmxxR5sD9U&#10;P9Scyod+0+epnqcc083GNXucdHDDCkTPrxX2+IZFuGcBOY9zwT2GO/ykttfUjSdKWhd+HbtP9khF&#10;1FLS4Q7VNP7csiAo0d8skvRLuVikpcvC4vR8jkJ4q9m81ditWTucSIkvhuf5mOxBH44yOPOM675K&#10;UVHFLMfYNeUQDsIaht3GB4OL1Sqb4aJ5Bjf20fPkPPU50eapf2bBj0QD5OitO+wbq95RbLBNSOtW&#10;W3BSZf699nWcAC5ppvP4oKRX4K2crV6fveVvAAAA//8DAFBLAwQUAAYACAAAACEAz7Vts98AAAAL&#10;AQAADwAAAGRycy9kb3ducmV2LnhtbEyPwUrDQBCG74LvsIzgrd000hjSbIoIRREEm+h9mp0mwexu&#10;yG7S6NM7nvQ4Mx//fH++X0wvZhp956yCzToCQbZ2urONgvfqsEpB+IBWY+8sKfgiD/vi+irHTLuL&#10;PdJchkZwiPUZKmhDGDIpfd2SQb92A1m+nd1oMPA4NlKPeOFw08s4ihJpsLP8ocWBHluqP8vJKOim&#10;6uW+9E8zVm/N8bn+Dvrj8KrU7c3ysAMRaAl/MPzqszoU7HRyk9Ve9AriJN0yqmAVb7gUE9v0jjcn&#10;RpM0Alnk8n+H4gcAAP//AwBQSwECLQAUAAYACAAAACEAtoM4kv4AAADhAQAAEwAAAAAAAAAAAAAA&#10;AAAAAAAAW0NvbnRlbnRfVHlwZXNdLnhtbFBLAQItABQABgAIAAAAIQA4/SH/1gAAAJQBAAALAAAA&#10;AAAAAAAAAAAAAC8BAABfcmVscy8ucmVsc1BLAQItABQABgAIAAAAIQBSSEnGdQIAAD4FAAAOAAAA&#10;AAAAAAAAAAAAAC4CAABkcnMvZTJvRG9jLnhtbFBLAQItABQABgAIAAAAIQDPtW2z3wAAAAsBAAAP&#10;AAAAAAAAAAAAAAAAAM8EAABkcnMvZG93bnJldi54bWxQSwUGAAAAAAQABADzAAAA2wUAAAAA&#10;" fillcolor="white [3201]" strokecolor="#c19859 [3209]" strokeweight="1pt">
                <v:textbox>
                  <w:txbxContent>
                    <w:p w:rsidR="00D121A4" w:rsidRDefault="00D121A4" w:rsidP="00D121A4">
                      <w:pPr>
                        <w:jc w:val="center"/>
                      </w:pPr>
                      <w:r>
                        <w:t xml:space="preserve">If (linked </w:t>
                      </w:r>
                      <w:proofErr w:type="gramStart"/>
                      <w:r>
                        <w:t>workflow !</w:t>
                      </w:r>
                      <w:proofErr w:type="gramEnd"/>
                      <w:r>
                        <w:t>= null)</w:t>
                      </w:r>
                    </w:p>
                  </w:txbxContent>
                </v:textbox>
              </v:shape>
            </w:pict>
          </mc:Fallback>
        </mc:AlternateContent>
      </w:r>
      <w:r w:rsidR="00D121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20D49" wp14:editId="59747BDD">
                <wp:simplePos x="0" y="0"/>
                <wp:positionH relativeFrom="column">
                  <wp:posOffset>2714625</wp:posOffset>
                </wp:positionH>
                <wp:positionV relativeFrom="paragraph">
                  <wp:posOffset>-571500</wp:posOffset>
                </wp:positionV>
                <wp:extent cx="0" cy="43815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13.75pt;margin-top:-45pt;width:0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yM0QEAAP4DAAAOAAAAZHJzL2Uyb0RvYy54bWysU8GO0zAQvSPxD5bvNEkX0CpqukJd4IKg&#10;YuEDvI7dWLI91tg06d8zdtIsAoQE4jKJ7Xkz7z2Pd3eTs+ysMBrwHW82NWfKS+iNP3X865d3L245&#10;i0n4XljwquMXFfnd/vmz3RhatYUBbK+QUREf2zF0fEgptFUV5aCciBsIytOhBnQi0RJPVY9ipOrO&#10;Vtu6fl2NgH1AkCpG2r2fD/m+1NdayfRJ66gSsx0nbqlELPExx2q/E+0JRRiMXGiIf2DhhPHUdC11&#10;L5Jg39D8UsoZiRBBp40EV4HWRqqigdQ09U9qHgYRVNFC5sSw2hT/X1n58XxEZvqOb28488LRHT0k&#10;FOY0JPYGEUZ2AO/JR0BGKeTXGGJLsIM/4rKK4YhZ/KTR5S/JYlPx+LJ6rKbE5LwpafflzW3zqthf&#10;PeECxvRegWP5p+Nx4bESaIrF4vwhJupMwCsgN7U+xySMfet7li6BlIgsIHOm3HxeZe4z2/KXLlbN&#10;2M9KkwvEb+5R5k8dLLKzoMkRUiqfmrUSZWeYNtauwLqQ+yNwyc9QVWbzb8AronQGn1awMx7wd93T&#10;dKWs5/yrA7PubMEj9Jdyj8UaGrLi1fIg8hT/uC7wp2e7/w4AAP//AwBQSwMEFAAGAAgAAAAhAI/d&#10;j4vdAAAACwEAAA8AAABkcnMvZG93bnJldi54bWxMj01Lw0AQhu+C/2EZwVu7m+BX02yKCBU8KJgK&#10;vW6zYzY0Oxuy2yb+e0c86HHeeXg/ys3se3HGMXaBNGRLBQKpCbajVsPHbrt4ABGTIWv6QKjhCyNs&#10;qsuL0hQ2TPSO5zq1gk0oFkaDS2kopIyNQ2/iMgxI/PsMozeJz7GVdjQTm/te5krdSW864gRnBnxy&#10;2Bzrk9ewVfXzbj+noTu2b4ObXl4xw5XW11fz4xpEwjn9wfBTn6tDxZ0O4UQ2il7DTX5/y6iGxUrx&#10;KCZ+lQMreaZAVqX8v6H6BgAA//8DAFBLAQItABQABgAIAAAAIQC2gziS/gAAAOEBAAATAAAAAAAA&#10;AAAAAAAAAAAAAABbQ29udGVudF9UeXBlc10ueG1sUEsBAi0AFAAGAAgAAAAhADj9If/WAAAAlAEA&#10;AAsAAAAAAAAAAAAAAAAALwEAAF9yZWxzLy5yZWxzUEsBAi0AFAAGAAgAAAAhALFb7IzRAQAA/gMA&#10;AA4AAAAAAAAAAAAAAAAALgIAAGRycy9lMm9Eb2MueG1sUEsBAi0AFAAGAAgAAAAhAI/dj4vdAAAA&#10;CwEAAA8AAAAAAAAAAAAAAAAAKw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</w:p>
    <w:p w:rsidR="00FA4383" w:rsidRDefault="00D121A4" w:rsidP="009A58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C0BF06" wp14:editId="516D3F0B">
                <wp:simplePos x="0" y="0"/>
                <wp:positionH relativeFrom="column">
                  <wp:posOffset>476250</wp:posOffset>
                </wp:positionH>
                <wp:positionV relativeFrom="paragraph">
                  <wp:posOffset>190500</wp:posOffset>
                </wp:positionV>
                <wp:extent cx="11811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pt,15pt" to="130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3wGvwEAAM8DAAAOAAAAZHJzL2Uyb0RvYy54bWysU8GO0zAQvSPxD5bvNEkl0CpquoeugAOC&#10;ioUP8DrjxpLtscamaf+esdsGxCIhEBcr45n3Zt7zZHN/8k4cgZLFMMhu1UoBQeNow2GQX7+8fXUn&#10;RcoqjMphgEGeIcn77csXmzn2sMYJ3QgkmCSkfo6DnHKOfdMkPYFXaYURAicNkleZQzo0I6mZ2b1r&#10;1m37ppmRxkioISW+fbgk5bbyGwM6fzImQRZukDxbrifV86mczXaj+gOpOFl9HUP9wxRe2cBNF6oH&#10;lZX4RvYZlbeaMKHJK42+QWOshqqB1XTtL2oeJxWhamFzUlxsSv+PVn887knYcZDr11IE5fmNHjMp&#10;e5iy2GEI7CCS4CQ7NcfUM2AX9nSNUtxTkX0y5IVxNr7nJahGsDRxqj6fF5/hlIXmy66767qWn0Pf&#10;cs2FolBFSvkdoBflY5DOhmKB6tXxQ8rclktvJRyUkS5D1K98dlCKXfgMhmWVZhVdFwp2jsRR8Soo&#10;rSHkrohivlpdYMY6twDbPwOv9QUKddn+BrwgamcMeQF7G5B+1z2fbiObS/3NgYvuYsETjuf6PNUa&#10;3pqq8LrhZS1/jiv8x3+4/Q4AAP//AwBQSwMEFAAGAAgAAAAhANnpF+/dAAAACAEAAA8AAABkcnMv&#10;ZG93bnJldi54bWxMj09Lw0AQxe+C32EZwYu0m0ZsJWZTRNRDPbUq6G2SHZPQ7GzIbtP47R3pQU/z&#10;5w1vfi9fT65TIw2h9WxgMU9AEVfetlwbeHt9mt2CChHZYueZDHxTgHVxfpZjZv2RtzTuYq3EhEOG&#10;BpoY+0zrUDXkMMx9Tyzalx8cRhmHWtsBj2LuOp0myVI7bFk+NNjTQ0PVfndwBj6DD4/vm3J83m83&#10;E169xPSjssZcXkz3d6AiTfHvGH7xBR0KYSr9gW1QnYHVjUSJBq4TqaKny4U05Wmhi1z/D1D8AAAA&#10;//8DAFBLAQItABQABgAIAAAAIQC2gziS/gAAAOEBAAATAAAAAAAAAAAAAAAAAAAAAABbQ29udGVu&#10;dF9UeXBlc10ueG1sUEsBAi0AFAAGAAgAAAAhADj9If/WAAAAlAEAAAsAAAAAAAAAAAAAAAAALwEA&#10;AF9yZWxzLy5yZWxzUEsBAi0AFAAGAAgAAAAhADh7fAa/AQAAzwMAAA4AAAAAAAAAAAAAAAAALgIA&#10;AGRycy9lMm9Eb2MueG1sUEsBAi0AFAAGAAgAAAAhANnpF+/dAAAACAEAAA8AAAAAAAAAAAAAAAAA&#10;GQQAAGRycy9kb3ducmV2LnhtbFBLBQYAAAAABAAEAPMAAAAjBQAAAAA=&#10;" strokecolor="#f07f09 [3204]" strokeweight=".5pt">
                <v:stroke joinstyle="miter"/>
              </v:line>
            </w:pict>
          </mc:Fallback>
        </mc:AlternateContent>
      </w:r>
      <w:r w:rsidR="00187E6F">
        <w:t>if no</w:t>
      </w:r>
    </w:p>
    <w:p w:rsidR="00FA4383" w:rsidRDefault="00FA4383" w:rsidP="009A5887"/>
    <w:p w:rsidR="00FA4383" w:rsidRDefault="00D121A4" w:rsidP="009A58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18581E" wp14:editId="2BF96FE9">
                <wp:simplePos x="0" y="0"/>
                <wp:positionH relativeFrom="column">
                  <wp:posOffset>2714625</wp:posOffset>
                </wp:positionH>
                <wp:positionV relativeFrom="paragraph">
                  <wp:posOffset>210185</wp:posOffset>
                </wp:positionV>
                <wp:extent cx="0" cy="457200"/>
                <wp:effectExtent l="952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13.75pt;margin-top:16.55pt;width:0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yOzwEAAP4DAAAOAAAAZHJzL2Uyb0RvYy54bWysU9uO0zAQfUfiHyy/06TLVVHTFeoCLwiq&#10;XfYDvI7dWLI91tg0yd8zdtIsArQSiJdJfDkz55wZ765HZ9lZYTTgW77d1JwpL6Ez/tTy+28fX7zj&#10;LCbhO2HBq5ZPKvLr/fNnuyE06gp6sJ1CRkl8bIbQ8j6l0FRVlL1yIm4gKE+HGtCJREs8VR2KgbI7&#10;W13V9ZtqAOwCglQx0u7NfMj3Jb/WSqavWkeVmG05cUslYokPOVb7nWhOKEJv5EJD/AMLJ4ynomuq&#10;G5EE+47mt1TOSIQIOm0kuAq0NlIVDaRmW/+i5q4XQRUtZE4Mq03x/6WVX85HZKZr+UuyxwtHPbpL&#10;KMypT+w9IgzsAN6Tj4CMrpBfQ4gNwQ7+iMsqhiNm8aNGl78ki43F42n1WI2JyXlT0u6r12+pfTld&#10;9YgLGNMnBY7ln5bHhcdKYFssFufPMc3ACyAXtT7HJIz94DuWpkBKRBawFMnnVeY+sy1/abJqxt4q&#10;TS4Qv7lGmT91sMjOgiZHSKl82q6Z6HaGaWPtCqwLuSeBy/0MVWU2/wa8Ikpl8GkFO+MB/1Q9jRfK&#10;er5/cWDWnS14gG4qfSzW0JCVhiwPIk/xz+sCf3y2+x8AAAD//wMAUEsDBBQABgAIAAAAIQDVpjM2&#10;3gAAAAoBAAAPAAAAZHJzL2Rvd25yZXYueG1sTI/BTsMwDIbvSLxDZCRuLOnGYJSmE0IaEgcm0SHt&#10;mjWmqdY4VZOt5e0x4gBH259+f3+xnnwnzjjENpCGbKZAINXBttRo+NhtblYgYjJkTRcINXxhhHV5&#10;eVGY3IaR3vFcpUZwCMXcaHAp9bmUsXboTZyFHolvn2HwJvE4NNIOZuRw38m5UnfSm5b4gzM9Pjus&#10;j9XJa9io6mW3n1LfHptt78bXN8zwQevrq+npEUTCKf3B8KPP6lCy0yGcyEbRabid3y8Z1bBYZCAY&#10;+F0cmFTLDGRZyP8Vym8AAAD//wMAUEsBAi0AFAAGAAgAAAAhALaDOJL+AAAA4QEAABMAAAAAAAAA&#10;AAAAAAAAAAAAAFtDb250ZW50X1R5cGVzXS54bWxQSwECLQAUAAYACAAAACEAOP0h/9YAAACUAQAA&#10;CwAAAAAAAAAAAAAAAAAvAQAAX3JlbHMvLnJlbHNQSwECLQAUAAYACAAAACEAYuzcjs8BAAD+AwAA&#10;DgAAAAAAAAAAAAAAAAAuAgAAZHJzL2Uyb0RvYy54bWxQSwECLQAUAAYACAAAACEA1aYzNt4AAAAK&#10;AQAADwAAAAAAAAAAAAAAAAAp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</w:p>
    <w:p w:rsidR="00FA4383" w:rsidRDefault="00C62B47" w:rsidP="009A5887">
      <w:r>
        <w:t xml:space="preserve">                                                                            if yes</w:t>
      </w:r>
    </w:p>
    <w:p w:rsidR="00FA4383" w:rsidRDefault="00C62B47" w:rsidP="009A58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46FE89" wp14:editId="0D9F8CCA">
                <wp:simplePos x="0" y="0"/>
                <wp:positionH relativeFrom="column">
                  <wp:posOffset>4638675</wp:posOffset>
                </wp:positionH>
                <wp:positionV relativeFrom="paragraph">
                  <wp:posOffset>95885</wp:posOffset>
                </wp:positionV>
                <wp:extent cx="1733550" cy="9144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E78" w:rsidRDefault="00B57E78" w:rsidP="00B57E78">
                            <w:pPr>
                              <w:jc w:val="center"/>
                            </w:pPr>
                            <w:r>
                              <w:t>Call action”getLinkedworkflowArrayfromID”</w:t>
                            </w:r>
                          </w:p>
                          <w:p w:rsidR="00B57E78" w:rsidRDefault="00B57E78" w:rsidP="00B57E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34" style="position:absolute;margin-left:365.25pt;margin-top:7.55pt;width:136.5pt;height:1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4tDcAIAACYFAAAOAAAAZHJzL2Uyb0RvYy54bWysVEtv2zAMvg/YfxB0Xx0nTR9BnSJI0WFA&#10;0RZth54VWUqMyaJGKbGzXz9Kdtyuy2nYxSbFl/jxo66u29qwnUJfgS14fjLiTFkJZWXXBf/+cvvl&#10;gjMfhC2FAasKvleeX88/f7pq3EyNYQOmVMgoifWzxhV8E4KbZZmXG1ULfwJOWTJqwFoEUnGdlSga&#10;yl6bbDwanWUNYOkQpPKeTm86I5+n/ForGR609iowU3C6W0hfTN9V/GbzKzFbo3CbSvbXEP9wi1pU&#10;looOqW5EEGyL1V+p6koieNDhREKdgdaVVKkH6iYffejmeSOcSr0QON4NMPn/l1be7x6RVWXBJ1PO&#10;rKhpRk+EmrBroxidEUCN8zPye3aP2GuexNhtq7GOf+qDtQnU/QCqagOTdJifTybTKWEvyXaZn56O&#10;EurZW7RDH74qqFkUCo5UPmEpdnc+UEVyPbiQEm/T1U9S2BsVr2Dsk9LUCFUcp+hEIbU0yHaChi+k&#10;VDacxX4oX/KOYboyZgjMjwWakPdBvW8MU4laQ+DoWOCfFYeIVBVsGILrygIeS1D+GCp3/ofuu55j&#10;+6FdtWl6F4dBraDc00QROqp7J28rgvVO+PAokLhNk6B9DQ/00QaagkMvcbYB/HXsPPoT5cjKWUO7&#10;UnD/cytQcWa+WSJjmiotV1JOp+djqoHvLav3Frutl0ATyellcDKJ0T+Yg6gR6lda60WsSiZhJdUu&#10;uAx4UJah22F6GKRaLJIbLZQT4c4+OxmTR5wjbV7aV4Gu51YgVt7DYa/E7APFOt8YaWGxDaCrxL+I&#10;dIdrPwFaxkSj/uGI2/5eT15vz9v8NwAAAP//AwBQSwMEFAAGAAgAAAAhADYJqr/dAAAACwEAAA8A&#10;AABkcnMvZG93bnJldi54bWxMj81OwzAQhO9IfQdrkbhRO0SlNMSpCqhwhZafqxsvSdR4HcVOG96e&#10;zQmOO/NpdiZfj64VJ+xD40lDMlcgkEpvG6o0vO+313cgQjRkTesJNfxggHUxu8hNZv2Z3vC0i5Xg&#10;EAqZ0VDH2GVShrJGZ8Lcd0jsffvemchnX0nbmzOHu1beKHUrnWmIP9Smw8cay+NucBqG8vnhq+o2&#10;r0/blF6kT1bu49NqfXU5bu5BRBzjHwxTfa4OBXc6+IFsEK2GZaoWjLKxSEBMgFIpK4dJWSUgi1z+&#10;31D8AgAA//8DAFBLAQItABQABgAIAAAAIQC2gziS/gAAAOEBAAATAAAAAAAAAAAAAAAAAAAAAABb&#10;Q29udGVudF9UeXBlc10ueG1sUEsBAi0AFAAGAAgAAAAhADj9If/WAAAAlAEAAAsAAAAAAAAAAAAA&#10;AAAALwEAAF9yZWxzLy5yZWxzUEsBAi0AFAAGAAgAAAAhANLri0NwAgAAJgUAAA4AAAAAAAAAAAAA&#10;AAAALgIAAGRycy9lMm9Eb2MueG1sUEsBAi0AFAAGAAgAAAAhADYJqr/dAAAACwEAAA8AAAAAAAAA&#10;AAAAAAAAygQAAGRycy9kb3ducmV2LnhtbFBLBQYAAAAABAAEAPMAAADUBQAAAAA=&#10;" fillcolor="white [3201]" strokecolor="#c19859 [3209]" strokeweight="1pt">
                <v:textbox>
                  <w:txbxContent>
                    <w:p w:rsidR="00B57E78" w:rsidRDefault="00B57E78" w:rsidP="00B57E78">
                      <w:pPr>
                        <w:jc w:val="center"/>
                      </w:pPr>
                      <w:r>
                        <w:t>Call action”getLinkedworkflowArrayfromID”</w:t>
                      </w:r>
                    </w:p>
                    <w:p w:rsidR="00B57E78" w:rsidRDefault="00B57E78" w:rsidP="00B57E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E8CBA5" wp14:editId="49D93D80">
                <wp:simplePos x="0" y="0"/>
                <wp:positionH relativeFrom="column">
                  <wp:posOffset>1533525</wp:posOffset>
                </wp:positionH>
                <wp:positionV relativeFrom="paragraph">
                  <wp:posOffset>77470</wp:posOffset>
                </wp:positionV>
                <wp:extent cx="2590800" cy="9144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12D" w:rsidRDefault="005C712D" w:rsidP="005C712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C62B47">
                              <w:t xml:space="preserve">linked’s </w:t>
                            </w:r>
                            <w:r>
                              <w:t>linked workflow among items != null</w:t>
                            </w:r>
                          </w:p>
                          <w:p w:rsidR="005C712D" w:rsidRDefault="00C62B47" w:rsidP="005C712D">
                            <w:pPr>
                              <w:jc w:val="center"/>
                            </w:pPr>
                            <w:r>
                              <w:t>array.push(name,id)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35" style="position:absolute;margin-left:120.75pt;margin-top:6.1pt;width:204pt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eyagIAACYFAAAOAAAAZHJzL2Uyb0RvYy54bWysVEtv2zAMvg/YfxB0X+1kfQZ1iqBFhwFF&#10;V7QdelZkKTEmiRqlxM5+/SjZcbsup2EXmxL58flRl1edNWyrMDTgKj45KjlTTkLduFXFvz/ffjrn&#10;LEThamHAqYrvVOBX848fLls/U1NYg6kVMnLiwqz1FV/H6GdFEeRaWRGOwCtHSg1oRaQjrooaRUve&#10;rSmmZXlatIC1R5AqBLq96ZV8nv1rrWT8pnVQkZmKU24xfzF/l+lbzC/FbIXCrxs5pCH+IQsrGkdB&#10;R1c3Igq2weYvV7aRCAF0PJJgC9C6kSrXQNVMynfVPK2FV7kWak7wY5vC/3Mr77cPyJq64p/POHPC&#10;0oweqWvCrYxidEcNan2Ykd2Tf8DhFEhM1XYabfpTHazLTd2NTVVdZJIupycX5XlJvZeku5gcH5NM&#10;bopXtMcQvyiwLAkVRwqfeym2dyH2pnsTwqVs+vhZijujUgrGPSpNhaSIGZ0ppK4Nsq2g4QsplYun&#10;Q+hsnWC6MWYETg4BTZwMoME2wVSm1ggsDwH/jDgiclRwcQTbxgEeclD/GCP39vvq+5pT+bFbdnl6&#10;FynHdLOEekcTReipHry8baitdyLEB4HEbZoE7Wv8Rh9toK04DBJna8Bfh+6TPVGOtJy1tCsVDz83&#10;AhVn5qsjMuap0nLlw/HJ2ZRi4FvN8q3Gbew10EQm9DJ4mcVkH81e1Aj2hdZ6kaKSSjhJsSsuI+4P&#10;17HfYXoYpFosshktlBfxzj15mZynPifaPHcvAv3ArUisvIf9XonZO4r1tgnpYLGJoJvMv9e+DhOg&#10;ZcwMHh6OtO1vz9nq9Xmb/wYAAP//AwBQSwMEFAAGAAgAAAAhABKqHKndAAAACgEAAA8AAABkcnMv&#10;ZG93bnJldi54bWxMj8FOwzAQRO9I/IO1SNyoE9NGNMSpCqhwLaWFqxsvSUS8jmKnDX/PcoLjzjzN&#10;zhSryXXihENoPWlIZwkIpMrblmoN+7fNzR2IEA1Z03lCDd8YYFVeXhQmt/5Mr3jaxVpwCIXcaGhi&#10;7HMpQ9WgM2HmeyT2Pv3gTORzqKUdzJnDXSdVkmTSmZb4Q2N6fGyw+tqNTsNYPT981P16+7S5pRfp&#10;06U7vFutr6+m9T2IiFP8g+G3PleHkjsd/Ug2iE6DmqcLRtlQCgQD2XzJwpGFRaZAloX8P6H8AQAA&#10;//8DAFBLAQItABQABgAIAAAAIQC2gziS/gAAAOEBAAATAAAAAAAAAAAAAAAAAAAAAABbQ29udGVu&#10;dF9UeXBlc10ueG1sUEsBAi0AFAAGAAgAAAAhADj9If/WAAAAlAEAAAsAAAAAAAAAAAAAAAAALwEA&#10;AF9yZWxzLy5yZWxzUEsBAi0AFAAGAAgAAAAhAI/ml7JqAgAAJgUAAA4AAAAAAAAAAAAAAAAALgIA&#10;AGRycy9lMm9Eb2MueG1sUEsBAi0AFAAGAAgAAAAhABKqHKndAAAACgEAAA8AAAAAAAAAAAAAAAAA&#10;xAQAAGRycy9kb3ducmV2LnhtbFBLBQYAAAAABAAEAPMAAADOBQAAAAA=&#10;" fillcolor="white [3201]" strokecolor="#c19859 [3209]" strokeweight="1pt">
                <v:textbox>
                  <w:txbxContent>
                    <w:p w:rsidR="005C712D" w:rsidRDefault="005C712D" w:rsidP="005C712D">
                      <w:pPr>
                        <w:jc w:val="center"/>
                      </w:pPr>
                      <w:r>
                        <w:t xml:space="preserve">If </w:t>
                      </w:r>
                      <w:r w:rsidR="00C62B47">
                        <w:t xml:space="preserve">linked’s </w:t>
                      </w:r>
                      <w:r>
                        <w:t>linked workflow among items != null</w:t>
                      </w:r>
                    </w:p>
                    <w:p w:rsidR="005C712D" w:rsidRDefault="00C62B47" w:rsidP="005C712D">
                      <w:pPr>
                        <w:jc w:val="center"/>
                      </w:pPr>
                      <w:r>
                        <w:t>array.push(name,id)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</w:t>
      </w:r>
    </w:p>
    <w:p w:rsidR="00FA4383" w:rsidRDefault="00C62B47" w:rsidP="009A58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19390F" wp14:editId="18AEBAF6">
                <wp:simplePos x="0" y="0"/>
                <wp:positionH relativeFrom="column">
                  <wp:posOffset>4124325</wp:posOffset>
                </wp:positionH>
                <wp:positionV relativeFrom="paragraph">
                  <wp:posOffset>191135</wp:posOffset>
                </wp:positionV>
                <wp:extent cx="514350" cy="0"/>
                <wp:effectExtent l="38100" t="76200" r="1905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24.75pt;margin-top:15.05pt;width:40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s/2QEAABcEAAAOAAAAZHJzL2Uyb0RvYy54bWysU9uO0zAQfUfiHyy/0yR7QShqukJd4AVB&#10;xcIHeJ1xY8k3jU2T/j1jJ80iWCGBeJnEHp8zc47H27vJGnYCjNq7jjebmjNw0vfaHTv+7ev7V284&#10;i0m4XhjvoONniPxu9/LFdgwtXPnBmx6QEYmL7Rg6PqQU2qqKcgAr4sYHcJRUHq1ItMRj1aMYid2a&#10;6qquX1ejxz6glxAj7d7PSb4r/EqBTJ+VipCY6Tj1lkrEEh9zrHZb0R5RhEHLpQ3xD11YoR0VXanu&#10;RRLsO+rfqKyW6KNXaSO9rbxSWkLRQGqa+hc1D4MIULSQOTGsNsX/Rys/nQ7IdN/x6xvOnLB0Rw8J&#10;hT4Oib1F9CPbe+fIR4+MjpBfY4gtwfbugMsqhgNm8ZNCm78ki03F4/PqMUyJSdq8bW6ub+km5CVV&#10;PeECxvQBvGX5p+Nx6WNtoCkWi9PHmKgyAS+AXNS4HAcQ/TvXs3QOpERkAfMdJ6HNMwkiycAqi5pl&#10;lL90NjCTfgFF9lDjc/EymLA3yE6CRkpICS41uURhotMZprQxK7AuXf8RuJzPUChD+zfgFVEqe5dW&#10;sNXO43PV03RpWc3nLw7MurMFj74/lwsu1tD0FYXLS8nj/fO6wJ/e8+4HAAAA//8DAFBLAwQUAAYA&#10;CAAAACEA3IHxI94AAAAJAQAADwAAAGRycy9kb3ducmV2LnhtbEyPwU7DMAyG70i8Q2QkLoglZbCx&#10;0nRCSEiInugQ4pg1pi00Tmiyrbw9Rhzg6N+ffn8u1pMbxB7H2HvSkM0UCKTG255aDc+b+/NrEDEZ&#10;smbwhBq+MMK6PD4qTG79gZ5wX6dWcAnF3GjoUgq5lLHp0Jk48wGJd29+dCbxOLbSjubA5W6QF0ot&#10;pDM98YXOBLzrsPmod05DqF8Vfb6sHh8q977chLqasrNK69OT6fYGRMIp/cHwo8/qULLT1u/IRjFo&#10;WFyurhjVMFcZCAaWc8XB9jeQZSH/f1B+AwAA//8DAFBLAQItABQABgAIAAAAIQC2gziS/gAAAOEB&#10;AAATAAAAAAAAAAAAAAAAAAAAAABbQ29udGVudF9UeXBlc10ueG1sUEsBAi0AFAAGAAgAAAAhADj9&#10;If/WAAAAlAEAAAsAAAAAAAAAAAAAAAAALwEAAF9yZWxzLy5yZWxzUEsBAi0AFAAGAAgAAAAhAIay&#10;2z/ZAQAAFwQAAA4AAAAAAAAAAAAAAAAALgIAAGRycy9lMm9Eb2MueG1sUEsBAi0AFAAGAAgAAAAh&#10;ANyB8SPeAAAACQEAAA8AAAAAAAAAAAAAAAAAMwQAAGRycy9kb3ducmV2LnhtbFBLBQYAAAAABAAE&#10;APMAAAA+BQAAAAA=&#10;" strokecolor="#f07f09 [3204]" strokeweight=".5pt">
                <v:stroke startarrow="open" endarrow="open" joinstyle="miter"/>
              </v:shape>
            </w:pict>
          </mc:Fallback>
        </mc:AlternateContent>
      </w:r>
    </w:p>
    <w:p w:rsidR="00FA4383" w:rsidRDefault="00FA4383" w:rsidP="009A5887"/>
    <w:p w:rsidR="00FA4383" w:rsidRDefault="00C62B47" w:rsidP="009A58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2953385</wp:posOffset>
                </wp:positionV>
                <wp:extent cx="15525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32.55pt" to="112.5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AEtQEAAMMDAAAOAAAAZHJzL2Uyb0RvYy54bWysU8GOEzEMvSPxD1HudKaVCmjU6R662r0g&#10;qFj4gGzG6URK4sgJnfbvcdJ2FgESAnHxxImf7ffs2dydvBNHoGQx9HK5aKWAoHGw4dDLr18e3ryX&#10;ImUVBuUwQC/PkOTd9vWrzRQ7WOGIbgASnCSkboq9HHOOXdMkPYJXaYERAj8aJK8yu3RoBlITZ/eu&#10;WbXt22ZCGiKhhpT49v7yKLc1vzGg8ydjEmThesm95Wqp2udim+1GdQdScbT62ob6hy68soGLzqnu&#10;VVbiG9lfUnmrCROavNDoGzTGaqgcmM2y/YnN06giVC4sToqzTOn/pdUfj3sSduDZSRGU5xE9ZVL2&#10;MGaxwxBYQCSxLDpNMXUcvgt7unop7qmQPhny5ct0xKlqe561hVMWmi+X6/Vq/W4thb69NS/ASCk/&#10;AnpRDr10NhTaqlPHDylzMQ69hbBTGrmUrqd8dlCCXfgMhqmUYhVdlwh2jsRR8fiV1hBypcL5anSB&#10;GevcDGz/DLzGFyjUBfsb8IyolTHkGextQPpd9Xy6tWwu8TcFLryLBM84nOtQqjS8KVWx61aXVfzR&#10;r/CXf2/7HQAA//8DAFBLAwQUAAYACAAAACEAR2JPfuAAAAALAQAADwAAAGRycy9kb3ducmV2Lnht&#10;bEyP0UrDQBBF3wX/YRnBt3aTYIrGbEopiLUgxVpoH7fZMYlmZ0N226R/7wiCPs7M4c65+Xy0rThj&#10;7xtHCuJpBAKpdKahSsHu/WlyD8IHTUa3jlDBBT3Mi+urXGfGDfSG522oBIeQz7SCOoQuk9KXNVrt&#10;p65D4tuH660OPPaVNL0eONy2MomimbS6If5Q6w6XNZZf25NV8NqvVsvF+vJJm4Md9sl6v3kZn5W6&#10;vRkXjyACjuEPhh99VoeCnY7uRMaLVsEkfkgZVXA3S2MQTCRJyu2OvxtZ5PJ/h+IbAAD//wMAUEsB&#10;Ai0AFAAGAAgAAAAhALaDOJL+AAAA4QEAABMAAAAAAAAAAAAAAAAAAAAAAFtDb250ZW50X1R5cGVz&#10;XS54bWxQSwECLQAUAAYACAAAACEAOP0h/9YAAACUAQAACwAAAAAAAAAAAAAAAAAvAQAAX3JlbHMv&#10;LnJlbHNQSwECLQAUAAYACAAAACEAQcHwBLUBAADDAwAADgAAAAAAAAAAAAAAAAAuAgAAZHJzL2Uy&#10;b0RvYy54bWxQSwECLQAUAAYACAAAACEAR2JPfuAAAAALAQAADwAAAAAAAAAAAAAAAAAPBAAAZHJz&#10;L2Rvd25yZXYueG1sUEsFBgAAAAAEAAQA8wAAABwFAAAAAA==&#10;" strokecolor="#f07f09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30FFF6" wp14:editId="45D8643F">
                <wp:simplePos x="0" y="0"/>
                <wp:positionH relativeFrom="column">
                  <wp:posOffset>2714625</wp:posOffset>
                </wp:positionH>
                <wp:positionV relativeFrom="paragraph">
                  <wp:posOffset>153035</wp:posOffset>
                </wp:positionV>
                <wp:extent cx="0" cy="1000125"/>
                <wp:effectExtent l="95250" t="0" r="114300" b="666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13.75pt;margin-top:12.05pt;width:0;height:78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vCzwEAAP8DAAAOAAAAZHJzL2Uyb0RvYy54bWysU9uO0zAQfUfiHyy/0yRFIFQ1XaEu8IKg&#10;YpcP8DrjxpJvGpsm+XvGTppFgJBY7cskvpyZc86M9zejNewCGLV3LW82NWfgpO+0O7f8+/3HV+84&#10;i0m4ThjvoOUTRH5zePliP4QdbH3vTQfIKImLuyG0vE8p7Koqyh6siBsfwNGh8mhFoiWeqw7FQNmt&#10;qbZ1/bYaPHYBvYQYafd2PuSHkl8pkOmrUhESMy0nbqlELPEhx+qwF7szitBrudAQT2BhhXZUdE11&#10;K5JgP1D/kcpqiT56lTbS28orpSUUDaSmqX9Tc9eLAEULmRPDalN8vrTyy+WETHctf02dcsJSj+4S&#10;Cn3uE3uP6Ad29M6Rjx4ZXSG/hhB3BDu6Ey6rGE6YxY8Kbf6SLDYWj6fVYxgTk/OmpN2mrutm+ybn&#10;qx6BAWP6BN6y/NPyuBBZGTTFY3H5HNMMvAJyVeNyTEKbD65jaQokRWQFS5F8XmXyM93ylyYDM/Yb&#10;KLKBCM41ygDC0SC7CBodISW41KyZ6HaGKW3MCqwLuX8Cl/sZCmU4/we8Ikpl79IKttp5/Fv1NF4p&#10;q/n+1YFZd7bgwXdTaWSxhqasNGR5EXmMf10X+OO7PfwEAAD//wMAUEsDBBQABgAIAAAAIQA0OcNP&#10;3QAAAAoBAAAPAAAAZHJzL2Rvd25yZXYueG1sTI/BSsNAEIbvgu+wjODNbhJqrTGbIkIFDwpNBa/b&#10;7JgNzc4u2W0T394RD3qcmY9/vr/azG4QZxxj70lBvshAILXe9NQpeN9vb9YgYtJk9OAJFXxhhE19&#10;eVHp0viJdnhuUic4hGKpFdiUQillbC06HRc+IPHt049OJx7HTppRTxzuBllk2Uo63RN/sDrgk8X2&#10;2Jycgm3WPO8/5hT6Y/cW7PTyijneK3V9NT8+gEg4pz8YfvRZHWp2OvgTmSgGBcvi7pZRBcUyB8HA&#10;7+LA5Dpfgawr+b9C/Q0AAP//AwBQSwECLQAUAAYACAAAACEAtoM4kv4AAADhAQAAEwAAAAAAAAAA&#10;AAAAAAAAAAAAW0NvbnRlbnRfVHlwZXNdLnhtbFBLAQItABQABgAIAAAAIQA4/SH/1gAAAJQBAAAL&#10;AAAAAAAAAAAAAAAAAC8BAABfcmVscy8ucmVsc1BLAQItABQABgAIAAAAIQCwsEvCzwEAAP8DAAAO&#10;AAAAAAAAAAAAAAAAAC4CAABkcnMvZTJvRG9jLnhtbFBLAQItABQABgAIAAAAIQA0OcNP3QAAAAoB&#10;AAAPAAAAAAAAAAAAAAAAACkEAABkcnMvZG93bnJldi54bWxQSwUGAAAAAAQABADzAAAAMwUAAAAA&#10;" strokecolor="#f07f09 [3204]" strokeweight=".5pt">
                <v:stroke endarrow="open" joinstyle="miter"/>
              </v:shape>
            </w:pict>
          </mc:Fallback>
        </mc:AlternateContent>
      </w:r>
      <w:r w:rsidR="001811E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C002C2" wp14:editId="6E36BB4B">
                <wp:simplePos x="0" y="0"/>
                <wp:positionH relativeFrom="column">
                  <wp:posOffset>2714625</wp:posOffset>
                </wp:positionH>
                <wp:positionV relativeFrom="paragraph">
                  <wp:posOffset>4658995</wp:posOffset>
                </wp:positionV>
                <wp:extent cx="0" cy="3048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366.85pt" to="213.75pt,3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8twEAAMQDAAAOAAAAZHJzL2Uyb0RvYy54bWysU8GO0zAQvSPxD5bvNOmyoFXUdA9dwQVB&#10;xcIHeJ1xY8n2WGPTpH/P2G2zCJAQiIvjsee9mfc82dzP3okjULIYerletVJA0DjYcOjl1y/vXt1J&#10;kbIKg3IYoJcnSPJ++/LFZood3OCIbgASTBJSN8VejjnHrmmSHsGrtMIIgS8NkleZQzo0A6mJ2b1r&#10;btr2bTMhDZFQQ0p8+nC+lNvKbwzo/MmYBFm4XnJvua5U16eyNtuN6g6k4mj1pQ31D114ZQMXXage&#10;VFbiG9lfqLzVhAlNXmn0DRpjNVQNrGbd/qTmcVQRqhY2J8XFpvT/aPXH456EHXp5+0aKoDy/0WMm&#10;ZQ9jFjsMgR1EEnzJTk0xdQzYhT1dohT3VGTPhnz5siAxV3dPi7swZ6HPh5pPX7e3d201vnnGRUr5&#10;PaAXZdNLZ0PRrTp1/JAy1+LUawoHpY9z5brLJwcl2YXPYFgL11pXdJ0i2DkSR8Xvr7SGkNdFCfPV&#10;7AIz1rkF2P4ZeMkvUKgT9jfgBVErY8gL2NuA9Lvqeb62bM75VwfOuosFTzic6ptUa3hUqsLLWJdZ&#10;/DGu8Oefb/sdAAD//wMAUEsDBBQABgAIAAAAIQBRxhmr4QAAAAsBAAAPAAAAZHJzL2Rvd25yZXYu&#10;eG1sTI/BSsNAEIbvgu+wjODNbpqqKTGbUgpiLZTSVqjHbXZMotnZkN026ds74kGP88/HP99ks8E2&#10;4oydrx0pGI8iEEiFMzWVCt72z3dTED5oMrpxhAou6GGWX19lOjWupy2ed6EUXEI+1QqqENpUSl9U&#10;aLUfuRaJdx+uszrw2JXSdLrnctvIOIoepdU18YVKt7iosPjanayCdbdcLuaryydt3m1/iFeHzevw&#10;otTtzTB/AhFwCH8w/OizOuTsdHQnMl40Cu7j5IFRBclkkoBg4jc5cjIdJyDzTP7/If8GAAD//wMA&#10;UEsBAi0AFAAGAAgAAAAhALaDOJL+AAAA4QEAABMAAAAAAAAAAAAAAAAAAAAAAFtDb250ZW50X1R5&#10;cGVzXS54bWxQSwECLQAUAAYACAAAACEAOP0h/9YAAACUAQAACwAAAAAAAAAAAAAAAAAvAQAAX3Jl&#10;bHMvLnJlbHNQSwECLQAUAAYACAAAACEA//Ky/LcBAADEAwAADgAAAAAAAAAAAAAAAAAuAgAAZHJz&#10;L2Uyb0RvYy54bWxQSwECLQAUAAYACAAAACEAUcYZq+EAAAALAQAADwAAAAAAAAAAAAAAAAARBAAA&#10;ZHJzL2Rvd25yZXYueG1sUEsFBgAAAAAEAAQA8wAAAB8FAAAAAA==&#10;" strokecolor="#f07f09 [3204]" strokeweight=".5pt">
                <v:stroke joinstyle="miter"/>
              </v:line>
            </w:pict>
          </mc:Fallback>
        </mc:AlternateContent>
      </w:r>
      <w:r w:rsidR="001811E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BC1EF6" wp14:editId="7FFCA0CD">
                <wp:simplePos x="0" y="0"/>
                <wp:positionH relativeFrom="column">
                  <wp:posOffset>1428750</wp:posOffset>
                </wp:positionH>
                <wp:positionV relativeFrom="paragraph">
                  <wp:posOffset>3744595</wp:posOffset>
                </wp:positionV>
                <wp:extent cx="2590800" cy="9144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1E0" w:rsidRDefault="001811E0" w:rsidP="001811E0">
                            <w:pPr>
                              <w:jc w:val="center"/>
                            </w:pPr>
                            <w:r>
                              <w:t>Fetch all the parent folder</w:t>
                            </w:r>
                            <w:r w:rsidR="004C402C">
                              <w:t>s</w:t>
                            </w:r>
                            <w:r>
                              <w:t xml:space="preserve"> of a VRO and get all the workflows exists in these folders</w:t>
                            </w:r>
                            <w:r w:rsidR="008B3CE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36" style="position:absolute;margin-left:112.5pt;margin-top:294.85pt;width:204pt;height:1in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EbawIAACcFAAAOAAAAZHJzL2Uyb0RvYy54bWysVMFu2zAMvQ/YPwi6r7aztGuDOkXQosOA&#10;og3aDj0rspQYk0WNUmJnXz9Kdtyuy2nYRaJEPlJ8JHV51TWG7RT6GmzJi5OcM2UlVLVdl/z78+2n&#10;c858ELYSBqwq+V55fjX/+OGydTM1gQ2YSiEjJ9bPWlfyTQhulmVeblQj/Ak4ZUmpARsR6IjrrELR&#10;kvfGZJM8P8tawMohSOU93d70Sj5P/rVWMjxo7VVgpuT0tpBWTOsqrtn8UszWKNymlsMzxD+8ohG1&#10;paCjqxsRBNti/ZerppYIHnQ4kdBkoHUtVcqBsinyd9k8bYRTKRcix7uRJv//3Mr73RJZXZV8+pkz&#10;Kxqq0SOxJuzaKEZ3RFDr/IzsntwSh5MnMWbbaWziTnmwLpG6H0lVXWCSLienF/l5TtxL0l0U0ynJ&#10;5CZ7RTv04auChkWh5EjhE5did+dDb3owIVx8TR8/SWFvVHyCsY9KUyIxYkKnFlLXBtlOUPGFlMqG&#10;syF0so4wXRszAotjQBOKATTYRphKrTUC82PAPyOOiBQVbBjBTW0BjzmofoyRe/tD9n3OMf3QrbpU&#10;vSKRGq9WUO2ppAh9r3snb2vi9U74sBRIzU2loIEND7RoA23JYZA42wD+OnYf7annSMtZS8NScv9z&#10;K1BxZr5Z6sZUVpqudJiefplQDHyrWb3V2G1zDVSSgr4GJ5MY7YM5iBqheaG5XsSopBJWUuySy4CH&#10;w3Xoh5h+BqkWi2RGE+VEuLNPTkbnkejYN8/di0A3NFegtryHw2CJ2bse620j0sJiG0DXqQFfeR1K&#10;QNOYWnj4OeK4vz0nq9f/bf4bAAD//wMAUEsDBBQABgAIAAAAIQCwSBIO4AAAAAsBAAAPAAAAZHJz&#10;L2Rvd25yZXYueG1sTI/NTsMwEITvSLyDtUjcqNNYbdqQTVVAhWspf1c3XpKIeB3FThveHnOC4+yM&#10;Zr8pNpPtxIkG3zpGmM8SEMSVMy3XCK8vu5sVCB80G905JoRv8rApLy8KnRt35mc6HUItYgn7XCM0&#10;IfS5lL5qyGo/cz1x9D7dYHWIcqilGfQ5lttOpkmylFa3HD80uqf7hqqvw2gRxurx7qPut/uHneIn&#10;6eZr+/ZuEK+vpu0tiEBT+AvDL35EhzIyHd3IxosOIU0XcUtAWKzWGYiYWCoVL0eETKkMZFnI/xvK&#10;HwAAAP//AwBQSwECLQAUAAYACAAAACEAtoM4kv4AAADhAQAAEwAAAAAAAAAAAAAAAAAAAAAAW0Nv&#10;bnRlbnRfVHlwZXNdLnhtbFBLAQItABQABgAIAAAAIQA4/SH/1gAAAJQBAAALAAAAAAAAAAAAAAAA&#10;AC8BAABfcmVscy8ucmVsc1BLAQItABQABgAIAAAAIQBOEmEbawIAACcFAAAOAAAAAAAAAAAAAAAA&#10;AC4CAABkcnMvZTJvRG9jLnhtbFBLAQItABQABgAIAAAAIQCwSBIO4AAAAAsBAAAPAAAAAAAAAAAA&#10;AAAAAMUEAABkcnMvZG93bnJldi54bWxQSwUGAAAAAAQABADzAAAA0gUAAAAA&#10;" fillcolor="white [3201]" strokecolor="#c19859 [3209]" strokeweight="1pt">
                <v:textbox>
                  <w:txbxContent>
                    <w:p w:rsidR="001811E0" w:rsidRDefault="001811E0" w:rsidP="001811E0">
                      <w:pPr>
                        <w:jc w:val="center"/>
                      </w:pPr>
                      <w:r>
                        <w:t>Fetch all the parent folder</w:t>
                      </w:r>
                      <w:r w:rsidR="004C402C">
                        <w:t>s</w:t>
                      </w:r>
                      <w:r>
                        <w:t xml:space="preserve"> of a VRO and get all the workflows exists in these folders</w:t>
                      </w:r>
                      <w:r w:rsidR="008B3CED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C712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B1C5B9" wp14:editId="53FAF763">
                <wp:simplePos x="0" y="0"/>
                <wp:positionH relativeFrom="column">
                  <wp:posOffset>2714625</wp:posOffset>
                </wp:positionH>
                <wp:positionV relativeFrom="paragraph">
                  <wp:posOffset>3401695</wp:posOffset>
                </wp:positionV>
                <wp:extent cx="0" cy="342900"/>
                <wp:effectExtent l="95250" t="0" r="952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13.75pt;margin-top:267.85pt;width:0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zX0QEAAP4DAAAOAAAAZHJzL2Uyb0RvYy54bWysU9uO0zAQfUfiHyy/06RlhSBqukJd4AVB&#10;xcIHeJ1xY8k3jU2T/D1jJ82iBSGBeJnE9pyZc47H+9vRGnYBjNq7lm83NWfgpO+0O7f829f3L15z&#10;FpNwnTDeQcsniPz28PzZfggN7HzvTQfIqIiLzRBa3qcUmqqKsgcr4sYHcHSoPFqRaInnqkMxUHVr&#10;ql1dv6oGj11ALyFG2r2bD/mh1FcKZPqsVITETMuJWyoRS3zIsTrsRXNGEXotFxriH1hYoR01XUvd&#10;iSTYd9S/lLJaoo9epY30tvJKaQlFA6nZ1k/U3PciQNFC5sSw2hT/X1n56XJCpruW3+w4c8LSHd0n&#10;FPrcJ/YW0Q/s6J0jHz0ySiG/hhAbgh3dCZdVDCfM4keFNn9JFhuLx9PqMYyJyXlT0u7Lm92buthf&#10;PeICxvQBvGX5p+Vx4bES2BaLxeVjTNSZgFdAbmpcjklo8851LE2BlIgsIHOm3HxeZe4z2/KXJgMz&#10;9gsocoH4zT3K/MHRILsImhwhJbi0XStRdoYpbcwKrAu5PwKX/AyFMpt/A14RpbN3aQVb7Tz+rnsa&#10;r5TVnH91YNadLXjw3VTusVhDQ1a8Wh5EnuKf1wX++GwPPwAAAP//AwBQSwMEFAAGAAgAAAAhAJJP&#10;v2XfAAAACwEAAA8AAABkcnMvZG93bnJldi54bWxMj8FKw0AQhu+C77CM4M1uWo1pYzZFhAoeLJgK&#10;vW6z02xodjZkt018e0c86HH++fjnm2I9uU5ccAitJwXzWQICqfampUbB525ztwQRoiajO0+o4AsD&#10;rMvrq0Lnxo/0gZcqNoJLKORagY2xz6UMtUWnw8z3SLw7+sHpyOPQSDPokctdJxdJ8iidbokvWN3j&#10;i8X6VJ2dgk1Sve72U+zbU7Pt7fj2jnNcKXV7Mz0/gYg4xT8YfvRZHUp2OvgzmSA6BQ+LLGVUQXqf&#10;ZiCY+E0OnCxXGciykP9/KL8BAAD//wMAUEsBAi0AFAAGAAgAAAAhALaDOJL+AAAA4QEAABMAAAAA&#10;AAAAAAAAAAAAAAAAAFtDb250ZW50X1R5cGVzXS54bWxQSwECLQAUAAYACAAAACEAOP0h/9YAAACU&#10;AQAACwAAAAAAAAAAAAAAAAAvAQAAX3JlbHMvLnJlbHNQSwECLQAUAAYACAAAACEASSZc19EBAAD+&#10;AwAADgAAAAAAAAAAAAAAAAAuAgAAZHJzL2Uyb0RvYy54bWxQSwECLQAUAAYACAAAACEAkk+/Zd8A&#10;AAALAQAADwAAAAAAAAAAAAAAAAArBAAAZHJzL2Rvd25yZXYueG1sUEsFBgAAAAAEAAQA8wAAADcF&#10;AAAAAA==&#10;" strokecolor="#f07f09 [3204]" strokeweight=".5pt">
                <v:stroke endarrow="open" joinstyle="miter"/>
              </v:shape>
            </w:pict>
          </mc:Fallback>
        </mc:AlternateContent>
      </w:r>
      <w:r w:rsidR="005C712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F17F1C" wp14:editId="14A62F77">
                <wp:simplePos x="0" y="0"/>
                <wp:positionH relativeFrom="column">
                  <wp:posOffset>1428750</wp:posOffset>
                </wp:positionH>
                <wp:positionV relativeFrom="paragraph">
                  <wp:posOffset>2487295</wp:posOffset>
                </wp:positionV>
                <wp:extent cx="2590800" cy="9144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12D" w:rsidRDefault="005C712D" w:rsidP="005C712D">
                            <w:pPr>
                              <w:jc w:val="center"/>
                            </w:pPr>
                            <w:r>
                              <w:t>FETCH</w:t>
                            </w:r>
                            <w:r w:rsidR="00C62B47">
                              <w:t xml:space="preserve"> resource actions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37" style="position:absolute;margin-left:112.5pt;margin-top:195.85pt;width:204pt;height:1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LhagIAACcFAAAOAAAAZHJzL2Uyb0RvYy54bWysVN9P2zAQfp+0/8Hy+0haFTYqUlSBmCYh&#10;QMDEs+vYbTTb553dJt1fv7OTBsb6NO3FOft+f/ddLi47a9hOYWjAVXxyUnKmnIS6ceuKf3+++fSF&#10;sxCFq4UBpyq+V4FfLj5+uGj9XE1hA6ZWyCiIC/PWV3wTo58XRZAbZUU4Aa8cKTWgFZGuuC5qFC1F&#10;t6aYluVZ0QLWHkGqEOj1ulfyRY6vtZLxXuugIjMVp9piPjGfq3QWiwsxX6Pwm0YOZYh/qMKKxlHS&#10;MdS1iIJtsfkrlG0kQgAdTyTYArRupMo9UDeT8l03TxvhVe6FwAl+hCn8v7DybveArKkrPptw5oSl&#10;GT0SasKtjWL0RgC1PszJ7sk/4HALJKZuO402fakP1mVQ9yOoqotM0uP09Lz8UhL2knTnk9mMZApT&#10;vHp7DPGrAsuSUHGk9BlLsbsNsTc9mJBfqqbPn6W4NyqVYNyj0tRIypi9M4XUlUG2EzR8IaVy8WxI&#10;na2Tm26MGR0nxxxNzCBQvYNtclOZWqNjeczxz4yjR84KLo7OtnGAxwLUP8bMvf2h+77n1H7sVl2e&#10;3mSc1ArqPY0Uoed68PKmIVxvRYgPAoncNApa2HhPhzbQVhwGibMN4K9j78meOEdazlpaloqHn1uB&#10;ijPzzREb81hpu/Jldvp5SjnwrWb1VuO29gpoJEQ4qi6LyT6ag6gR7Avt9TJlJZVwknJXXEY8XK5i&#10;v8T0Z5BqucxmtFFexFv35GUKnoBOvHnuXgT6gVyRaHkHh8US83cc622Tp4PlNoJuMgET1D2uwwho&#10;GzOFhz9HWve392z1+n9b/AYAAP//AwBQSwMEFAAGAAgAAAAhAMqM8AjfAAAACwEAAA8AAABkcnMv&#10;ZG93bnJldi54bWxMj81OwzAQhO9IvIO1SNyok1hpacimKqDCFcrf1Y2XJCJeR7HThrfHnOA4O6PZ&#10;b8rNbHtxpNF3jhHSRQKCuHam4wbh9WV3dQ3CB81G944J4Zs8bKrzs1IXxp34mY770IhYwr7QCG0I&#10;QyGlr1uy2i/cQBy9TzdaHaIcG2lGfYrltpdZkiyl1R3HD60e6K6l+ms/WYSpfrj9aIbt0/1O8aN0&#10;6dq+vRvEy4t5ewMi0Bz+wvCLH9GhikwHN7HxokfIsjxuCQhqna5AxMRSqXg5IOQqX4GsSvl/Q/UD&#10;AAD//wMAUEsBAi0AFAAGAAgAAAAhALaDOJL+AAAA4QEAABMAAAAAAAAAAAAAAAAAAAAAAFtDb250&#10;ZW50X1R5cGVzXS54bWxQSwECLQAUAAYACAAAACEAOP0h/9YAAACUAQAACwAAAAAAAAAAAAAAAAAv&#10;AQAAX3JlbHMvLnJlbHNQSwECLQAUAAYACAAAACEAjv7C4WoCAAAnBQAADgAAAAAAAAAAAAAAAAAu&#10;AgAAZHJzL2Uyb0RvYy54bWxQSwECLQAUAAYACAAAACEAyozwCN8AAAALAQAADwAAAAAAAAAAAAAA&#10;AADEBAAAZHJzL2Rvd25yZXYueG1sUEsFBgAAAAAEAAQA8wAAANAFAAAAAA==&#10;" fillcolor="white [3201]" strokecolor="#c19859 [3209]" strokeweight="1pt">
                <v:textbox>
                  <w:txbxContent>
                    <w:p w:rsidR="005C712D" w:rsidRDefault="005C712D" w:rsidP="005C712D">
                      <w:pPr>
                        <w:jc w:val="center"/>
                      </w:pPr>
                      <w:r>
                        <w:t>FETCH</w:t>
                      </w:r>
                      <w:r w:rsidR="00C62B47">
                        <w:t xml:space="preserve"> resource actions </w:t>
                      </w:r>
                    </w:p>
                  </w:txbxContent>
                </v:textbox>
              </v:rect>
            </w:pict>
          </mc:Fallback>
        </mc:AlternateContent>
      </w:r>
      <w:r w:rsidR="005C712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7796FC" wp14:editId="74E82892">
                <wp:simplePos x="0" y="0"/>
                <wp:positionH relativeFrom="column">
                  <wp:posOffset>2714625</wp:posOffset>
                </wp:positionH>
                <wp:positionV relativeFrom="paragraph">
                  <wp:posOffset>2068195</wp:posOffset>
                </wp:positionV>
                <wp:extent cx="0" cy="419100"/>
                <wp:effectExtent l="952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13.75pt;margin-top:162.85pt;width:0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Ej0AEAAP4DAAAOAAAAZHJzL2Uyb0RvYy54bWysU8uO1DAQvCPxD5bvTJLVCkE0mRWaBS4I&#10;Rix8gNdpTyz5pbaZJH9P28lkESAkEJdObHd1V5Xb+7vJGnYBjNq7jje7mjNw0vfanTv+9cu7F684&#10;i0m4XhjvoOMzRH53eP5sP4YWbvzgTQ/IqIiL7Rg6PqQU2qqKcgAr4s4HcHSoPFqRaInnqkcxUnVr&#10;qpu6flmNHvuAXkKMtHu/HPJDqa8UyPRJqQiJmY4Tt1QilviYY3XYi/aMIgxarjTEP7CwQjtqupW6&#10;F0mwb6h/KWW1RB+9SjvpbeWV0hKKBlLT1D+peRhEgKKFzIlhsyn+v7Ly4+WETPcdvyV7nLB0Rw8J&#10;hT4Pib1B9CM7eufIR4+MUsivMcSWYEd3wnUVwwmz+EmhzV+Sxabi8bx5DFNictmUtHvbvG7qUq56&#10;wgWM6T14y/JPx+PKYyPQFIvF5UNM1JmAV0BualyOSWjz1vUszYGUiCwgc6bcfF5l7gvb8pdmAwv2&#10;MyhygfgtPcr8wdEguwiaHCEluNRslSg7w5Q2ZgPWhdwfgWt+hkKZzb8Bb4jS2bu0ga12Hn/XPU1X&#10;ymrJvzqw6M4WPPp+LvdYrKEhK16tDyJP8Y/rAn96tofvAAAA//8DAFBLAwQUAAYACAAAACEAhyq/&#10;Dt8AAAALAQAADwAAAGRycy9kb3ducmV2LnhtbEyPwUrDQBCG74LvsIzgzW4SrbExmyJCBQ8KpoVe&#10;t9kxG5qdDdltE9/eEQ96nH8+/vmmXM+uF2ccQ+dJQbpIQCA13nTUKthtNzcPIELUZHTvCRV8YYB1&#10;dXlR6sL4iT7wXMdWcAmFQiuwMQ6FlKGx6HRY+AGJd59+dDryOLbSjHrictfLLEnupdMd8QWrB3y2&#10;2Bzrk1OwSeqX7X6OQ3ds3wc7vb5hiiulrq/mp0cQEef4B8OPPqtDxU4HfyITRK/gLsuXjCq4zZY5&#10;CCZ+kwMnqzQHWZXy/w/VNwAAAP//AwBQSwECLQAUAAYACAAAACEAtoM4kv4AAADhAQAAEwAAAAAA&#10;AAAAAAAAAAAAAAAAW0NvbnRlbnRfVHlwZXNdLnhtbFBLAQItABQABgAIAAAAIQA4/SH/1gAAAJQB&#10;AAALAAAAAAAAAAAAAAAAAC8BAABfcmVscy8ucmVsc1BLAQItABQABgAIAAAAIQBZHEEj0AEAAP4D&#10;AAAOAAAAAAAAAAAAAAAAAC4CAABkcnMvZTJvRG9jLnhtbFBLAQItABQABgAIAAAAIQCHKr8O3wAA&#10;AAsBAAAPAAAAAAAAAAAAAAAAACoEAABkcnMvZG93bnJldi54bWxQSwUGAAAAAAQABADzAAAANgUA&#10;AAAA&#10;" strokecolor="#f07f09 [3204]" strokeweight=".5pt">
                <v:stroke endarrow="open" joinstyle="miter"/>
              </v:shape>
            </w:pict>
          </mc:Fallback>
        </mc:AlternateContent>
      </w:r>
      <w:r w:rsidR="005C712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695FE1" wp14:editId="2A8FF183">
                <wp:simplePos x="0" y="0"/>
                <wp:positionH relativeFrom="column">
                  <wp:posOffset>1428750</wp:posOffset>
                </wp:positionH>
                <wp:positionV relativeFrom="paragraph">
                  <wp:posOffset>1153795</wp:posOffset>
                </wp:positionV>
                <wp:extent cx="2590800" cy="9144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12D" w:rsidRDefault="005C712D" w:rsidP="005C712D">
                            <w:pPr>
                              <w:jc w:val="center"/>
                            </w:pPr>
                            <w:r>
                              <w:t>Split the array and</w:t>
                            </w:r>
                          </w:p>
                          <w:p w:rsidR="005C712D" w:rsidRDefault="005C712D" w:rsidP="005C712D">
                            <w:pPr>
                              <w:jc w:val="center"/>
                            </w:pPr>
                            <w:r>
                              <w:t>workflowMap.put(linkedLinkedWorkflow</w:t>
                            </w:r>
                            <w:r w:rsidR="00C62B47">
                              <w:t xml:space="preserve"> name</w:t>
                            </w:r>
                            <w:r>
                              <w:t>,linkedLinkedWorkflow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38" style="position:absolute;margin-left:112.5pt;margin-top:90.85pt;width:204pt;height:1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j7awIAACcFAAAOAAAAZHJzL2Uyb0RvYy54bWysVN9P2zAQfp+0/8Hy+0jSAYOqKapATJMQ&#10;IGDi2XXsNprj885uk+6v39lJQ8f6NO0lOfvuu5/feXbVNYZtFfoabMmLk5wzZSVUtV2V/PvL7acL&#10;znwQthIGrCr5Tnl+Nf/4Yda6qZrAGkylkJET66etK/k6BDfNMi/XqhH+BJyypNSAjQh0xFVWoWjJ&#10;e2OySZ6fZy1g5RCk8p5ub3olnyf/WisZHrT2KjBTcsotpC+m7zJ+s/lMTFco3LqWQxriH7JoRG0p&#10;6OjqRgTBNlj/5aqpJYIHHU4kNBloXUuVaqBqivxdNc9r4VSqhZrj3dgm///cyvvtI7K6KvnnS86s&#10;aGhGT9Q1YVdGMbqjBrXOT8nu2T3icPIkxmo7jU38Ux2sS03djU1VXWCSLidnl/lFTr2XpLssTk9J&#10;JjfZG9qhD18VNCwKJUcKn3optnc+9KZ7E8LFbPr4SQo7o2IKxj4pTYXEiAmdKKSuDbKtoOELKZUN&#10;50PoZB1hujZmBBbHgCYUA2iwjTCVqDUC82PAPyOOiBQVbBjBTW0BjzmofoyRe/t99X3NsfzQLbs0&#10;vWISk4xXS6h2NFKEnuveydua+nonfHgUSOSmUdDChgf6aANtyWGQOFsD/jp2H+2Jc6TlrKVlKbn/&#10;uRGoODPfLLExjZW2Kx1Oz75MKAYeapaHGrtproFGUtDT4GQSo30we1EjNK+014sYlVTCSopdchlw&#10;f7gO/RLTyyDVYpHMaKOcCHf22cnoPDY68ualexXoBnIFouU97BdLTN9xrLeNSAuLTQBdJwK+9XUY&#10;AW1jovDwcsR1Pzwnq7f3bf4bAAD//wMAUEsDBBQABgAIAAAAIQCyfKou3wAAAAsBAAAPAAAAZHJz&#10;L2Rvd25yZXYueG1sTI9LT8MwEITvSP0P1iJxo85DfaVxqgIqXKFAe3XjJYkar6PYacO/ZznBcWdG&#10;s9/km9G24oK9bxwpiKcRCKTSmYYqBR/vu/slCB80Gd06QgXf6GFTTG5ynRl3pTe87EMluIR8phXU&#10;IXSZlL6s0Wo/dR0Se1+utzrw2VfS9PrK5baVSRTNpdUN8Ydad/hYY3neD1bBUD4/HKtu+/q0S+lF&#10;unhlPw9GqbvbcbsGEXAMf2H4xWd0KJjp5AYyXrQKkmTGWwIby3gBghPzNGXlpCBNZguQRS7/byh+&#10;AAAA//8DAFBLAQItABQABgAIAAAAIQC2gziS/gAAAOEBAAATAAAAAAAAAAAAAAAAAAAAAABbQ29u&#10;dGVudF9UeXBlc10ueG1sUEsBAi0AFAAGAAgAAAAhADj9If/WAAAAlAEAAAsAAAAAAAAAAAAAAAAA&#10;LwEAAF9yZWxzLy5yZWxzUEsBAi0AFAAGAAgAAAAhAMNoSPtrAgAAJwUAAA4AAAAAAAAAAAAAAAAA&#10;LgIAAGRycy9lMm9Eb2MueG1sUEsBAi0AFAAGAAgAAAAhALJ8qi7fAAAACwEAAA8AAAAAAAAAAAAA&#10;AAAAxQQAAGRycy9kb3ducmV2LnhtbFBLBQYAAAAABAAEAPMAAADRBQAAAAA=&#10;" fillcolor="white [3201]" strokecolor="#c19859 [3209]" strokeweight="1pt">
                <v:textbox>
                  <w:txbxContent>
                    <w:p w:rsidR="005C712D" w:rsidRDefault="005C712D" w:rsidP="005C712D">
                      <w:pPr>
                        <w:jc w:val="center"/>
                      </w:pPr>
                      <w:r>
                        <w:t>Split the array and</w:t>
                      </w:r>
                    </w:p>
                    <w:p w:rsidR="005C712D" w:rsidRDefault="005C712D" w:rsidP="005C712D">
                      <w:pPr>
                        <w:jc w:val="center"/>
                      </w:pPr>
                      <w:r>
                        <w:t>workflowMap.put(linkedLinkedWorkflow</w:t>
                      </w:r>
                      <w:r w:rsidR="00C62B47">
                        <w:t xml:space="preserve"> name</w:t>
                      </w:r>
                      <w:r>
                        <w:t>,linkedLinkedWorkflow ID)</w:t>
                      </w:r>
                    </w:p>
                  </w:txbxContent>
                </v:textbox>
              </v:rect>
            </w:pict>
          </mc:Fallback>
        </mc:AlternateContent>
      </w:r>
    </w:p>
    <w:p w:rsidR="005C712D" w:rsidRDefault="001811E0" w:rsidP="00531A53">
      <w:pPr>
        <w:pStyle w:val="Heading1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-200026</wp:posOffset>
                </wp:positionV>
                <wp:extent cx="2981325" cy="1647825"/>
                <wp:effectExtent l="19050" t="19050" r="47625" b="47625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647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CED" w:rsidRDefault="008B3CED" w:rsidP="001811E0">
                            <w:pPr>
                              <w:jc w:val="center"/>
                            </w:pPr>
                            <w:r>
                              <w:t xml:space="preserve">For each workflow </w:t>
                            </w:r>
                          </w:p>
                          <w:p w:rsidR="001811E0" w:rsidRDefault="008B3CED" w:rsidP="001811E0">
                            <w:pPr>
                              <w:jc w:val="center"/>
                            </w:pPr>
                            <w:r>
                              <w:t>If it exist in workflowMap</w:t>
                            </w:r>
                            <w:r w:rsidR="001811E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8" o:spid="_x0000_s1040" type="#_x0000_t110" style="position:absolute;margin-left:97.5pt;margin-top:-15.75pt;width:234.75pt;height:12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BareAIAAD8FAAAOAAAAZHJzL2Uyb0RvYy54bWysVMlu2zAQvRfoPxC8N7JcZxMiB4aDFAWC&#10;xGhS5ExTpCWUW4e0JffrO6RkOU19KnqROJx5s77hzW2nFdkJ8I01Jc3PJpQIw23VmE1Jv7/cf7qi&#10;xAdmKqasESXdC09v5x8/3LSuEFNbW1UJIOjE+KJ1Ja1DcEWWeV4LzfyZdcKgUlrQLKAIm6wC1qJ3&#10;rbLpZHKRtRYqB5YL7/H2rlfSefIvpeDhSUovAlElxdxC+kL6ruM3m9+wYgPM1Q0f0mD/kIVmjcGg&#10;o6s7FhjZQvOXK91wsN7KcMatzqyUDRepBqwmn7yr5rlmTqRasDnejW3y/88tf9ytgDRVSWc4KcM0&#10;zuhe2ZbXDEJB7gRv4mgJarFVrfMFIp7dCgbJ4zHW3UnQ8Y8VkS61dz+2V3SBcLycXl/ln6fnlHDU&#10;5RezyysU0E92hDvw4YuwmsRDSSVmsoyZHPJIPWa7Bx963MEencTc+mzSKeyViAkp801ILDDGT+hE&#10;LbFUQHYMScE4FyZcDHkk6wiTjVIjMD8FVCEfQINthIlEuRE4OQX8M+KISFGtCSNYN8bCKQfVjzFy&#10;b3+ovq85lh+6dZemms9ikvFqbas9jhpsvwPe8fsGm/zAfFgxQNLjeuAihyf8xL6X1A4nSmoLv07d&#10;R3vkImopaXGJSup/bhkIStRXgyy9zmezuHVJmJ1fTlGAt5r1W43Z6qXFkeT4ZDiejtE+qMNRgtWv&#10;uO+LGBVVzHCMXVIe4CAsQ7/c+GJwsVgkM9w0x8KDeXY8Oo+Njrx56V4ZuIFpAUn6aA8Lx4p3HOtt&#10;I9LYxTZY2SQCHvs6jAC3NPF5eFHiM/BWTlbHd2/+GwAA//8DAFBLAwQUAAYACAAAACEAhyeWFeEA&#10;AAALAQAADwAAAGRycy9kb3ducmV2LnhtbEyPQUvDQBCF74L/YRnBW7tptLFNsykiFEUQbKL3aXZN&#10;gtnZkN2k0V/veNLbPObx3vey/Ww7MZnBt44UrJYRCEOV0y3VCt7Kw2IDwgckjZ0jo+DLeNjnlxcZ&#10;ptqd6WimItSCQ8inqKAJoU+l9FVjLPql6w3x78MNFgPLoZZ6wDOH207GUZRIiy1xQ4O9eWhM9VmM&#10;VkE7ls93hX+csHytj0/Vd9Dvhxelrq/m+x2IYObwZ4ZffEaHnJlObiTtRcd6u+YtQcHiZrUGwY4k&#10;ueXjpCCONxHIPJP/N+Q/AAAA//8DAFBLAQItABQABgAIAAAAIQC2gziS/gAAAOEBAAATAAAAAAAA&#10;AAAAAAAAAAAAAABbQ29udGVudF9UeXBlc10ueG1sUEsBAi0AFAAGAAgAAAAhADj9If/WAAAAlAEA&#10;AAsAAAAAAAAAAAAAAAAALwEAAF9yZWxzLy5yZWxzUEsBAi0AFAAGAAgAAAAhAIbQFqt4AgAAPwUA&#10;AA4AAAAAAAAAAAAAAAAALgIAAGRycy9lMm9Eb2MueG1sUEsBAi0AFAAGAAgAAAAhAIcnlhXhAAAA&#10;CwEAAA8AAAAAAAAAAAAAAAAA0gQAAGRycy9kb3ducmV2LnhtbFBLBQYAAAAABAAEAPMAAADgBQAA&#10;AAA=&#10;" fillcolor="white [3201]" strokecolor="#c19859 [3209]" strokeweight="1pt">
                <v:textbox>
                  <w:txbxContent>
                    <w:p w:rsidR="008B3CED" w:rsidRDefault="008B3CED" w:rsidP="001811E0">
                      <w:pPr>
                        <w:jc w:val="center"/>
                      </w:pPr>
                      <w:r>
                        <w:t xml:space="preserve">For each workflow </w:t>
                      </w:r>
                    </w:p>
                    <w:p w:rsidR="001811E0" w:rsidRDefault="008B3CED" w:rsidP="001811E0">
                      <w:pPr>
                        <w:jc w:val="center"/>
                      </w:pPr>
                      <w:r>
                        <w:t xml:space="preserve">If it exist in </w:t>
                      </w:r>
                      <w:proofErr w:type="spellStart"/>
                      <w:r>
                        <w:t>workflowMap</w:t>
                      </w:r>
                      <w:proofErr w:type="spellEnd"/>
                      <w:r w:rsidR="001811E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-647700</wp:posOffset>
                </wp:positionV>
                <wp:extent cx="0" cy="447675"/>
                <wp:effectExtent l="95250" t="0" r="5715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12.25pt;margin-top:-51pt;width:0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sS0AEAAP4DAAAOAAAAZHJzL2Uyb0RvYy54bWysU9uO0zAQfUfiHyy/06Sr0kVV0xXqAi8I&#10;KhY+wOuMG0u+aWya5O8ZO2kWLQgJxMsktufMnHM83t8N1rALYNTeNXy9qjkDJ32r3bnh376+f/WG&#10;s5iEa4XxDho+QuR3h5cv9n3YwY3vvGkBGRVxcdeHhncphV1VRdmBFXHlAzg6VB6tSLTEc9Wi6Km6&#10;NdVNXW+r3mMb0EuIkXbvp0N+KPWVApk+KxUhMdNw4pZKxBIfc6wOe7E7owidljMN8Q8srNCOmi6l&#10;7kUS7DvqX0pZLdFHr9JKelt5pbSEooHUrOtnah46EaBoIXNiWGyK/6+s/HQ5IdNtwzdbzpywdEcP&#10;CYU+d4m9RfQ9O3rnyEePjFLIrz7EHcGO7oTzKoYTZvGDQpu/JIsNxeNx8RiGxOS0KWl3s7nd3r7O&#10;5aonXMCYPoC3LP80PM48FgLrYrG4fIxpAl4BualxOSahzTvXsjQGUiKygLlJPq8y94lt+UujgQn7&#10;BRS5QPymHmX+4GiQXQRNjpASXFovlSg7w5Q2ZgHWhdwfgXN+hkKZzb8BL4jS2bu0gK12Hn/XPQ1X&#10;ymrKvzow6c4WPPp2LPdYrKEhKxcyP4g8xT+vC/zp2R5+AAAA//8DAFBLAwQUAAYACAAAACEA5jng&#10;ct4AAAAMAQAADwAAAGRycy9kb3ducmV2LnhtbEyPTUvDQBCG74L/YRnBW7ub2IrGbIoIFTwoNBW8&#10;brNjNjQ7G7LbJv57Rzzocd55eD/Kzex7ccYxdoE0ZEsFAqkJtqNWw/t+u7gDEZMha/pAqOELI2yq&#10;y4vSFDZMtMNznVrBJhQLo8GlNBRSxsahN3EZBiT+fYbRm8Tn2Eo7monNfS9zpW6lNx1xgjMDPjls&#10;jvXJa9iq+nn/MaehO7Zvg5teXjHDe62vr+bHBxAJ5/QHw099rg4VdzqEE9koeg2rfLVmVMMiUzmv&#10;YuRXOrB0k61BVqX8P6L6BgAA//8DAFBLAQItABQABgAIAAAAIQC2gziS/gAAAOEBAAATAAAAAAAA&#10;AAAAAAAAAAAAAABbQ29udGVudF9UeXBlc10ueG1sUEsBAi0AFAAGAAgAAAAhADj9If/WAAAAlAEA&#10;AAsAAAAAAAAAAAAAAAAALwEAAF9yZWxzLy5yZWxzUEsBAi0AFAAGAAgAAAAhAFJgCxLQAQAA/gMA&#10;AA4AAAAAAAAAAAAAAAAALgIAAGRycy9lMm9Eb2MueG1sUEsBAi0AFAAGAAgAAAAhAOY54HLeAAAA&#10;DAEAAA8AAAAAAAAAAAAAAAAAKgQAAGRycy9kb3ducmV2LnhtbFBLBQYAAAAABAAEAPMAAAA1BQAA&#10;AAA=&#10;" strokecolor="#f07f09 [3204]" strokeweight=".5pt">
                <v:stroke endarrow="open" joinstyle="miter"/>
              </v:shape>
            </w:pict>
          </mc:Fallback>
        </mc:AlternateContent>
      </w:r>
    </w:p>
    <w:p w:rsidR="005C712D" w:rsidRDefault="008B3CED" w:rsidP="00531A53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226059</wp:posOffset>
                </wp:positionV>
                <wp:extent cx="0" cy="1343025"/>
                <wp:effectExtent l="95250" t="0" r="57150" b="666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2.5pt;margin-top:17.8pt;width:0;height:10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/K0gEAAP8DAAAOAAAAZHJzL2Uyb0RvYy54bWysU9uO0zAQfUfiHyy/0yRdFqGo6Qp1gRcE&#10;FQsf4HXsxpJvGg9N+veMnTSLACGBeJnE9pyZc47Hu7vJWXZWkEzwHW82NWfKy9Abf+r41y/vXrzm&#10;LKHwvbDBq45fVOJ3++fPdmNs1TYMwfYKGBXxqR1jxwfE2FZVkoNyIm1CVJ4OdQAnkJZwqnoQI1V3&#10;ttrW9atqDNBHCFKlRLv38yHfl/paK4mftE4Kme04ccMSocTHHKv9TrQnEHEwcqEh/oGFE8ZT07XU&#10;vUDBvoH5pZQzEkIKGjcyuCpobaQqGkhNU/+k5mEQURUtZE6Kq03p/5WVH89HYKbv+G3DmReO7ugB&#10;QZjTgOwNQBjZIXhPPgZglEJ+jTG1BDv4IyyrFI+QxU8aXP6SLDYVjy+rx2pCJudNSbvNzcubenub&#10;61VPwAgJ36vgWP7peFqIrAya4rE4f0g4A6+A3NX6HFEY+9b3DC+RpIisYGmSz6tMfqZb/vBi1Yz9&#10;rDTZQATnHmUA1cECOwsaHSGl8ljkE13rKTvDtLF2BdaF3B+BS36GqjKcfwNeEaVz8LiCnfEBftcd&#10;pytlPedfHZh1ZwseQ38pF1msoSkrF7K8iDzGP64L/Ond7r8DAAD//wMAUEsDBBQABgAIAAAAIQDY&#10;fkiM3QAAAAgBAAAPAAAAZHJzL2Rvd25yZXYueG1sTI9BS8NAFITvgv9heYI3u0ltq8a8FBEqeFAw&#10;LfS6zT6zodm3S3bbxH/v6kWPwwwz35TryfbiTEPoHCPkswwEceN0xy3Cbru5uQcRomKteseE8EUB&#10;1tXlRakK7Ub+oHMdW5FKOBQKwcToCylDY8iqMHOeOHmfbrAqJjm0Ug9qTOW2l/MsW0mrOk4LRnl6&#10;NtQc65NF2GT1y3Y/Rd8d23dvxtc3yukB8fpqenoEEWmKf2H4wU/oUCWmgzuxDqJHWCzTlYhwu1yB&#10;SP6vPiDMF3c5yKqU/w9U3wAAAP//AwBQSwECLQAUAAYACAAAACEAtoM4kv4AAADhAQAAEwAAAAAA&#10;AAAAAAAAAAAAAAAAW0NvbnRlbnRfVHlwZXNdLnhtbFBLAQItABQABgAIAAAAIQA4/SH/1gAAAJQB&#10;AAALAAAAAAAAAAAAAAAAAC8BAABfcmVscy8ucmVsc1BLAQItABQABgAIAAAAIQD0sR/K0gEAAP8D&#10;AAAOAAAAAAAAAAAAAAAAAC4CAABkcnMvZTJvRG9jLnhtbFBLAQItABQABgAIAAAAIQDYfkiM3QAA&#10;AAgBAAAPAAAAAAAAAAAAAAAAACwEAABkcnMvZG93bnJldi54bWxQSwUGAAAAAAQABADzAAAANgUA&#10;AAAA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226060</wp:posOffset>
                </wp:positionV>
                <wp:extent cx="95250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7.8pt" to="97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4swQEAAM4DAAAOAAAAZHJzL2Uyb0RvYy54bWysU02P0zAQvSPxHyzfadJKRRA13UNXCwcE&#10;FQs/wOuMG0u2xxqbfvx7xk4bECAk0F4sj2fem3kvk83d2TtxBEoWQy+Xi1YKCBoHGw69/Prl4dUb&#10;KVJWYVAOA/TyAknebV++2JxiBysc0Q1AgklC6k6xl2POsWuapEfwKi0wQuCkQfIqc0iHZiB1Ynbv&#10;mlXbvm5OSEMk1JASv95PSbmt/MaAzp+MSZCF6yXPlutJ9XwqZ7PdqO5AKo5WX8dQ/zGFVzZw05nq&#10;XmUlvpH9jcpbTZjQ5IVG36AxVkPVwGqW7S9qHkcVoWphc1KcbUrPR6s/Hvck7NDLNdsTlOdv9JhJ&#10;2cOYxQ5DYAeRBCfZqVNMHQN2YU/XKMU9FdlnQ14YZ+N7XoJqBEsT5+rzZfYZzllofny7Xq1bbqdv&#10;qWZiKEyRUn4H6EW59NLZUBxQnTp+SJm7cumthIMy0TRDveWLg1LswmcwrIp7TdPUfYKdI3FUvAlK&#10;awh5WTQxX60uMGOdm4FtbftX4LW+QKHu2r+AZ0TtjCHPYG8D0p+65/NtZDPV3xyYdBcLnnC41K9T&#10;reGlqQqvC1628ue4wn/8htvvAAAA//8DAFBLAwQUAAYACAAAACEATzW04NwAAAAIAQAADwAAAGRy&#10;cy9kb3ducmV2LnhtbEyPwU7DMBBE70j8g7VIXBB1KLSCEKdCCDi0pxaQ4LaJlyRqvI6ybhr+Hkcc&#10;4Lgzo9k32Wp0rRqol8azgatZAoq49LbhysDb6/PlLSgJyBZbz2TgmwRW+elJhqn1R97SsAuViiUs&#10;KRqoQ+hSraWsyaHMfEccvS/fOwzx7CttezzGctfqeZIstcOG44caO3qsqdzvDs7Ap3h5el8Xw8t+&#10;ux7xYhPmH6U15vxsfLgHFWgMf2GY8CM65JGp8Ae2oloDN4s4JRi4XixBTf7dJBS/gs4z/X9A/gMA&#10;AP//AwBQSwECLQAUAAYACAAAACEAtoM4kv4AAADhAQAAEwAAAAAAAAAAAAAAAAAAAAAAW0NvbnRl&#10;bnRfVHlwZXNdLnhtbFBLAQItABQABgAIAAAAIQA4/SH/1gAAAJQBAAALAAAAAAAAAAAAAAAAAC8B&#10;AABfcmVscy8ucmVsc1BLAQItABQABgAIAAAAIQBzzl4swQEAAM4DAAAOAAAAAAAAAAAAAAAAAC4C&#10;AABkcnMvZTJvRG9jLnhtbFBLAQItABQABgAIAAAAIQBPNbTg3AAAAAgBAAAPAAAAAAAAAAAAAAAA&#10;ABsEAABkcnMvZG93bnJldi54bWxQSwUGAAAAAAQABADzAAAAJAUAAAAA&#10;" strokecolor="#f07f09 [3204]" strokeweight=".5pt">
                <v:stroke joinstyle="miter"/>
              </v:line>
            </w:pict>
          </mc:Fallback>
        </mc:AlternateContent>
      </w:r>
    </w:p>
    <w:p w:rsidR="005C712D" w:rsidRDefault="008B3CED" w:rsidP="00531A53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515620</wp:posOffset>
                </wp:positionV>
                <wp:extent cx="0" cy="523875"/>
                <wp:effectExtent l="95250" t="0" r="57150" b="666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17.5pt;margin-top:40.6pt;width:0;height:4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VV0QEAAP4DAAAOAAAAZHJzL2Uyb0RvYy54bWysU8GO0zAQvSPxD5bvNGlhYbdqukJd4IKg&#10;YuEDvI7dWLI91tg0yd8zdtIsAoS0iMsktufNvPc83t0OzrKzwmjAN3y9qjlTXkJr/Knh376+f3HN&#10;WUzCt8KCVw0fVeS3++fPdn3Yqg10YFuFjIr4uO1Dw7uUwraqouyUE3EFQXk61IBOJFriqWpR9FTd&#10;2WpT16+rHrANCFLFSLt30yHfl/paK5k+ax1VYrbhxC2ViCU+5Fjtd2J7QhE6I2ca4h9YOGE8NV1K&#10;3Ykk2Hc0v5VyRiJE0GklwVWgtZGqaCA16/oXNfedCKpoIXNiWGyK/6+s/HQ+IjNtw1/dcOaFozu6&#10;TyjMqUvsLSL07ADek4+AjFLIrz7ELcEO/ojzKoYjZvGDRpe/JIsNxeNx8VgNiclpU9Lu1ebl9Zur&#10;XK56xAWM6YMCx/JPw+PMYyGwLhaL88eYJuAFkJtan2MSxr7zLUtjICUiC5ib5PMqc5/Ylr80WjVh&#10;vyhNLhC/qUeZP3WwyM6CJkdIqXxaL5UoO8O0sXYB1oXcX4FzfoaqMptPAS+I0hl8WsDOeMA/dU/D&#10;hbKe8i8OTLqzBQ/QjuUeizU0ZOVC5geRp/jndYE/Ptv9DwAAAP//AwBQSwMEFAAGAAgAAAAhAJVb&#10;CqLeAAAACgEAAA8AAABkcnMvZG93bnJldi54bWxMj8FOwzAMhu9IvENkpN1Y2g3GKE0nNGlIHECi&#10;Q+KaNaap1jhRk63l7THiAEfbn35/f7mZXC/OOMTOk4J8noFAarzpqFXwvt9dr0HEpMno3hMq+MII&#10;m+ryotSF8SO94blOreAQioVWYFMKhZSxseh0nPuAxLdPPzideBxaaQY9crjr5SLLVtLpjviD1QG3&#10;FptjfXIKdln9tP+YUuiO7Wuw4/ML5niv1OxqenwAkXBKfzD86LM6VOx08CcyUfQKbpa33CUpWOcL&#10;EAz8Lg5MrpZ3IKtS/q9QfQMAAP//AwBQSwECLQAUAAYACAAAACEAtoM4kv4AAADhAQAAEwAAAAAA&#10;AAAAAAAAAAAAAAAAW0NvbnRlbnRfVHlwZXNdLnhtbFBLAQItABQABgAIAAAAIQA4/SH/1gAAAJQB&#10;AAALAAAAAAAAAAAAAAAAAC8BAABfcmVscy8ucmVsc1BLAQItABQABgAIAAAAIQDqEuVV0QEAAP4D&#10;AAAOAAAAAAAAAAAAAAAAAC4CAABkcnMvZTJvRG9jLnhtbFBLAQItABQABgAIAAAAIQCVWwqi3gAA&#10;AAoBAAAPAAAAAAAAAAAAAAAAACsEAABkcnMvZG93bnJldi54bWxQSwUGAAAAAAQABADzAAAANgUA&#10;AAAA&#10;" strokecolor="#f07f09 [3204]" strokeweight=".5pt">
                <v:stroke endarrow="open" joinstyle="miter"/>
              </v:shape>
            </w:pict>
          </mc:Fallback>
        </mc:AlternateContent>
      </w:r>
    </w:p>
    <w:p w:rsidR="005C712D" w:rsidRPr="00952E64" w:rsidRDefault="00952E64" w:rsidP="00531A53">
      <w:pPr>
        <w:pStyle w:val="Heading1"/>
        <w:rPr>
          <w:b w:val="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1DCC34" wp14:editId="4F2FD3C3">
                <wp:simplePos x="0" y="0"/>
                <wp:positionH relativeFrom="column">
                  <wp:posOffset>-123825</wp:posOffset>
                </wp:positionH>
                <wp:positionV relativeFrom="paragraph">
                  <wp:posOffset>509270</wp:posOffset>
                </wp:positionV>
                <wp:extent cx="914400" cy="6286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CED" w:rsidRDefault="008B3CED" w:rsidP="00952E64"/>
                          <w:p w:rsidR="008B3CED" w:rsidRDefault="008B3CED" w:rsidP="008B3CED">
                            <w:pPr>
                              <w:jc w:val="center"/>
                            </w:pPr>
                            <w:r>
                              <w:t>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40" style="position:absolute;margin-left:-9.75pt;margin-top:40.1pt;width:1in;height:4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fNQbwIAACYFAAAOAAAAZHJzL2Uyb0RvYy54bWysVE1v2zAMvQ/YfxB0Xx0HSdYFdYogRYcB&#10;RVs0HXpWZCkxJosapcTOfv0o2XG7LqdhF5sUv8THR11dt7VhB4W+Alvw/GLEmbISyspuC/79+fbT&#10;JWc+CFsKA1YV/Kg8v158/HDVuLkaww5MqZBREuvnjSv4LgQ3zzIvd6oW/gKcsmTUgLUIpOI2K1E0&#10;lL022Xg0mmUNYOkQpPKeTm86I1+k/ForGR609iowU3C6W0hfTN9N/GaLKzHfonC7SvbXEP9wi1pU&#10;looOqW5EEGyP1V+p6koieNDhQkKdgdaVVKkH6iYfvetmvRNOpV4IHO8GmPz/SyvvD4/IqrLg0zFn&#10;VtQ0oydCTditUYzOCKDG+Tn5rd0j9ponMXbbaqzjn/pgbQL1OICq2sAkHX7JJ5MRQS/JNBtfzqYJ&#10;9Ow12KEPXxXULAoFR6qeoBSHOx+oILmeXEiJl+nKJykcjYo3MPZJaeqDCo5TdGKQWhlkB0GzF1Iq&#10;G2axHcqXvGOYrowZAvNzgSbkfVDvG8NUYtYQODoX+GfFISJVBRuG4LqygOcSlD+Gyp3/qfuu59h+&#10;aDdtGl4+OQ1qA+WRJorQUd07eVsRrnfCh0eBxG0aBe1reKCPNtAUHHqJsx3gr3Pn0Z8oR1bOGtqV&#10;gvufe4GKM/PNEhnTiGm5kjKZfh5TDXxr2by12H29AhpJTi+Dk0mM/sGcRI1Qv9BaL2NVMgkrqXbB&#10;ZcCTsgrdDtPDINVymdxooZwId3btZEwegY68eW5fBLqeXIFYeQ+nvRLzdxzrfGOkheU+gK4SASPU&#10;Ha79CGgZE4/6hyNu+1s9eb0+b4vfAAAA//8DAFBLAwQUAAYACAAAACEA5ANgKd4AAAAKAQAADwAA&#10;AGRycy9kb3ducmV2LnhtbEyPTU/CQBCG7yb8h82YeINtix+0dktAg14VUK9Ld2wburNNdwv13zuc&#10;9DYfT955Jl+OthUn7H3jSEE8i0Aglc40VCnY7zbTBQgfNBndOkIFP+hhWUyucp0Zd6Z3PG1DJTiE&#10;fKYV1CF0mZS+rNFqP3MdEu++XW914LavpOn1mcNtK5MoupdWN8QXat3hU43lcTtYBUP5sv6qutXb&#10;82ZOr9LFqf34NErdXI+rRxABx/AHw0Wf1aFgp4MbyHjRKpjG6R2jChZRAuICJLc8OHDxkCYgi1z+&#10;f6H4BQAA//8DAFBLAQItABQABgAIAAAAIQC2gziS/gAAAOEBAAATAAAAAAAAAAAAAAAAAAAAAABb&#10;Q29udGVudF9UeXBlc10ueG1sUEsBAi0AFAAGAAgAAAAhADj9If/WAAAAlAEAAAsAAAAAAAAAAAAA&#10;AAAALwEAAF9yZWxzLy5yZWxzUEsBAi0AFAAGAAgAAAAhAHfl81BvAgAAJgUAAA4AAAAAAAAAAAAA&#10;AAAALgIAAGRycy9lMm9Eb2MueG1sUEsBAi0AFAAGAAgAAAAhAOQDYCneAAAACgEAAA8AAAAAAAAA&#10;AAAAAAAAyQQAAGRycy9kb3ducmV2LnhtbFBLBQYAAAAABAAEAPMAAADUBQAAAAA=&#10;" fillcolor="white [3201]" strokecolor="#c19859 [3209]" strokeweight="1pt">
                <v:textbox>
                  <w:txbxContent>
                    <w:p w:rsidR="008B3CED" w:rsidRDefault="008B3CED" w:rsidP="00952E64"/>
                    <w:p w:rsidR="008B3CED" w:rsidRDefault="008B3CED" w:rsidP="008B3CED">
                      <w:pPr>
                        <w:jc w:val="center"/>
                      </w:pPr>
                      <w:r>
                        <w:t>Do nothing</w:t>
                      </w:r>
                    </w:p>
                  </w:txbxContent>
                </v:textbox>
              </v:rect>
            </w:pict>
          </mc:Fallback>
        </mc:AlternateContent>
      </w:r>
      <w:r w:rsidR="008B3CE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95609B" wp14:editId="36A7DEDE">
                <wp:simplePos x="0" y="0"/>
                <wp:positionH relativeFrom="column">
                  <wp:posOffset>1419225</wp:posOffset>
                </wp:positionH>
                <wp:positionV relativeFrom="paragraph">
                  <wp:posOffset>509270</wp:posOffset>
                </wp:positionV>
                <wp:extent cx="2762250" cy="9144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CED" w:rsidRDefault="008B3CED" w:rsidP="008B3CED">
                            <w:pPr>
                              <w:jc w:val="center"/>
                            </w:pPr>
                          </w:p>
                          <w:p w:rsidR="008B3CED" w:rsidRDefault="008B3CED" w:rsidP="008B3CED">
                            <w:pPr>
                              <w:jc w:val="center"/>
                            </w:pPr>
                            <w:r>
                              <w:t>unusedWorkflowMap.put(workflow id,workflow details(contains name and path of the workflow))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" o:spid="_x0000_s1041" style="position:absolute;margin-left:111.75pt;margin-top:40.1pt;width:217.5pt;height:1in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WQbwIAACcFAAAOAAAAZHJzL2Uyb0RvYy54bWysVE1v2zAMvQ/YfxB0Xx1nT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1d89pEz&#10;JyzN6IFQE25tFKMzAqj1YU5+j/4eBy2QmLrtNNr0pz5Yl0Hdj6CqLjJJh9Pzs+l0RthLsn0uT08n&#10;GfXiJdpjiF8UWJaEiiOVz1iK3W2IVJFcDy6kpNv09bMU90alKxj3oDQ1kirm6EwhdWWQ7QQNX0ip&#10;XDxL/VC+7J3CdGPMGFgeCzSxHIIG3xSmMrXGwMmxwD8rjhG5Krg4BtvGAR5LUP8YK/f+h+77nlP7&#10;sVt1eXrl7DCpFdR7GilCz/Xg5U1DuN6KEO8FErlpFLSw8Rt9tIG24jBInG0Afx07T/7EObJy1tKy&#10;VDz83ApUnJmvjtiYx0rblZXT2fmUauBry+q1xW3tFdBISnoavMxi8o/mIGoE+0x7vUxVySScpNoV&#10;lxEPylXsl5heBqmWy+xGG+VFvHWPXqbkCejEm6fuWaAfyBWJlndwWCwxf8Ox3jdFOlhuI+gmEzBB&#10;3eM6jIC2MfNoeDnSur/Ws9fL+7b4DQAA//8DAFBLAwQUAAYACAAAACEANGbsqN4AAAAKAQAADwAA&#10;AGRycy9kb3ducmV2LnhtbEyPTU/DMAyG70j8h8iTuLF0GZtK13QaoMEVxseuWeO1FY1TNelW/j3e&#10;CY72++j143w9ulacsA+NJw2zaQICqfS2oUrDx/v2NgURoiFrWk+o4QcDrIvrq9xk1p/pDU+7WAku&#10;oZAZDXWMXSZlKGt0Jkx9h8TZ0ffORB77StrenLnctVIlyVI60xBfqE2HjzWW37vBaRjK54d91W1e&#10;n7ZzepF+du8+v6zWN5NxswIRcYx/MFz0WR0Kdjr4gWwQrQal5gtGNaSJAsHAcpHy4nBJ7hTIIpf/&#10;Xyh+AQAA//8DAFBLAQItABQABgAIAAAAIQC2gziS/gAAAOEBAAATAAAAAAAAAAAAAAAAAAAAAABb&#10;Q29udGVudF9UeXBlc10ueG1sUEsBAi0AFAAGAAgAAAAhADj9If/WAAAAlAEAAAsAAAAAAAAAAAAA&#10;AAAALwEAAF9yZWxzLy5yZWxzUEsBAi0AFAAGAAgAAAAhAOgKVZBvAgAAJwUAAA4AAAAAAAAAAAAA&#10;AAAALgIAAGRycy9lMm9Eb2MueG1sUEsBAi0AFAAGAAgAAAAhADRm7KjeAAAACgEAAA8AAAAAAAAA&#10;AAAAAAAAyQQAAGRycy9kb3ducmV2LnhtbFBLBQYAAAAABAAEAPMAAADUBQAAAAA=&#10;" fillcolor="white [3201]" strokecolor="#c19859 [3209]" strokeweight="1pt">
                <v:textbox>
                  <w:txbxContent>
                    <w:p w:rsidR="008B3CED" w:rsidRDefault="008B3CED" w:rsidP="008B3CED">
                      <w:pPr>
                        <w:jc w:val="center"/>
                      </w:pPr>
                    </w:p>
                    <w:p w:rsidR="008B3CED" w:rsidRDefault="008B3CED" w:rsidP="008B3CED">
                      <w:pPr>
                        <w:jc w:val="center"/>
                      </w:pPr>
                      <w:r>
                        <w:t>unusedWorkflowMap.put(workflow id,workflow details(contains name and path of the workflow))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sz w:val="24"/>
          <w:szCs w:val="24"/>
        </w:rPr>
        <w:t>if yes                                                                               if no</w:t>
      </w:r>
    </w:p>
    <w:p w:rsidR="005C712D" w:rsidRDefault="005C712D" w:rsidP="00531A53">
      <w:pPr>
        <w:pStyle w:val="Heading1"/>
      </w:pPr>
    </w:p>
    <w:p w:rsidR="005C712D" w:rsidRDefault="008B3CED" w:rsidP="00531A53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364490</wp:posOffset>
                </wp:positionV>
                <wp:extent cx="0" cy="438150"/>
                <wp:effectExtent l="9525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17.5pt;margin-top:28.7pt;width:0;height:3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8cP0gEAAP4DAAAOAAAAZHJzL2Uyb0RvYy54bWysU8Fu1DAQvSPxD5bvbJLSoirabIW2wAXB&#10;isIHuI69sWR7rLHZZP+esZNNUUFIIC6T2J43897zeHs3OctOCqMB3/FmU3OmvITe+GPHv319/+qW&#10;s5iE74UFrzp+VpHf7V6+2I6hVVcwgO0VMiriYzuGjg8phbaqohyUE3EDQXk61IBOJFrisepRjFTd&#10;2eqqrt9UI2AfEKSKkXbv50O+K/W1VjJ91jqqxGzHiVsqEUt8zLHabUV7RBEGIxca4h9YOGE8NV1L&#10;3Ysk2Hc0v5RyRiJE0GkjwVWgtZGqaCA1Tf1MzcMggipayJwYVpvi/ysrP50OyEzf8ZtrzrxwdEcP&#10;CYU5Dom9RYSR7cF78hGQUQr5NYbYEmzvD7isYjhgFj9pdPlLsthUPD6vHqspMTlvStq9fn3b3BT7&#10;qydcwJg+KHAs/3Q8LjxWAk2xWJw+xkSdCXgB5KbW55iEse98z9I5kBKRBWTOlJvPq8x9Zlv+0tmq&#10;GftFaXKB+M09yvypvUV2EjQ5QkrlU7NWouwM08baFVgXcn8ELvkZqsps/g14RZTO4NMKdsYD/q57&#10;mi6U9Zx/cWDWnS14hP5c7rFYQ0NWvFoeRJ7in9cF/vRsdz8AAAD//wMAUEsDBBQABgAIAAAAIQBR&#10;Azqh3gAAAAoBAAAPAAAAZHJzL2Rvd25yZXYueG1sTI/BTsMwDIbvSLxDZCRuLN3oBpSmE0IaEgeQ&#10;6CbtmjWmqdY4UZOt5e0x4gBH259+f3+5nlwvzjjEzpOC+SwDgdR401GrYLfd3NyDiEmT0b0nVPCF&#10;EdbV5UWpC+NH+sBznVrBIRQLrcCmFAopY2PR6TjzAYlvn35wOvE4tNIMeuRw18tFlq2k0x3xB6sD&#10;PltsjvXJKdhk9ct2P6XQHdv3YMfXN5zjg1LXV9PTI4iEU/qD4Uef1aFip4M/kYmiV5DfLrlLUrC8&#10;y0Ew8Ls4MLlY5SCrUv6vUH0DAAD//wMAUEsBAi0AFAAGAAgAAAAhALaDOJL+AAAA4QEAABMAAAAA&#10;AAAAAAAAAAAAAAAAAFtDb250ZW50X1R5cGVzXS54bWxQSwECLQAUAAYACAAAACEAOP0h/9YAAACU&#10;AQAACwAAAAAAAAAAAAAAAAAvAQAAX3JlbHMvLnJlbHNQSwECLQAUAAYACAAAACEAfKPHD9IBAAD+&#10;AwAADgAAAAAAAAAAAAAAAAAuAgAAZHJzL2Uyb0RvYy54bWxQSwECLQAUAAYACAAAACEAUQM6od4A&#10;AAAKAQAADwAAAAAAAAAAAAAAAAAsBAAAZHJzL2Rvd25yZXYueG1sUEsFBgAAAAAEAAQA8wAAADcF&#10;AAAAAA==&#10;" strokecolor="#f07f09 [3204]" strokeweight=".5pt">
                <v:stroke endarrow="open" joinstyle="miter"/>
              </v:shape>
            </w:pict>
          </mc:Fallback>
        </mc:AlternateContent>
      </w:r>
    </w:p>
    <w:p w:rsidR="005C712D" w:rsidRDefault="008B3CED" w:rsidP="00531A53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E3050D" wp14:editId="3B45A488">
                <wp:simplePos x="0" y="0"/>
                <wp:positionH relativeFrom="column">
                  <wp:posOffset>1419225</wp:posOffset>
                </wp:positionH>
                <wp:positionV relativeFrom="paragraph">
                  <wp:posOffset>273050</wp:posOffset>
                </wp:positionV>
                <wp:extent cx="2800350" cy="9144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CED" w:rsidRDefault="008B3CED" w:rsidP="008B3CED">
                            <w:pPr>
                              <w:jc w:val="center"/>
                            </w:pPr>
                            <w:r>
                              <w:t>Iterate the</w:t>
                            </w:r>
                            <w:r w:rsidR="004C402C">
                              <w:t xml:space="preserve"> unusedworkflow map </w:t>
                            </w:r>
                            <w:r w:rsidR="0066550C">
                              <w:t>and push the name,id and path o</w:t>
                            </w:r>
                            <w:r>
                              <w:t>f the workflow into a</w:t>
                            </w:r>
                            <w:r w:rsidR="0066550C">
                              <w:t>n</w:t>
                            </w:r>
                            <w:r>
                              <w:t xml:space="preserve">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" o:spid="_x0000_s1042" style="position:absolute;margin-left:111.75pt;margin-top:21.5pt;width:220.5pt;height:1in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JNbgIAACcFAAAOAAAAZHJzL2Uyb0RvYy54bWysVN9P2zAQfp+0/8Hy+0jSUQYVKapATJMQ&#10;VMDEs+vYbTTH553dJt1fv7OTBsb6NO0lufP98vfdnS+vusawnUJfgy15cZJzpqyEqrbrkn9/vv10&#10;zpkPwlbCgFUl3yvPr+YfP1y2bqYmsAFTKWSUxPpZ60q+CcHNsszLjWqEPwGnLBk1YCMCqbjOKhQt&#10;ZW9MNsnzs6wFrByCVN7T6U1v5POUX2slw4PWXgVmSk53C+mL6buK32x+KWZrFG5Ty+Ea4h9u0Yja&#10;UtEx1Y0Igm2x/itVU0sEDzqcSGgy0LqWKmEgNEX+Ds3TRjiVsBA53o00+f+XVt7vlsjqquTTKWdW&#10;NNSjR2JN2LVRjM6IoNb5Gfk9uSUOmicxou00NvFPOFiXSN2PpKouMEmHk/M8/zwl7iXZLorT0zyx&#10;nr1GO/Thq4KGRaHkSOUTl2J35wNVJNeDCynxNn39JIW9UfEKxj4qTUBixRSdRkhdG2Q7Qc0XUiob&#10;ziIeype8Y5iujRkDi2OBJhRD0OAbw1QarTEwPxb4Z8UxIlUFG8bgpraAxxJUP8bKvf8BfY85wg/d&#10;qkvdKxKyeLSCak8tRehn3Tt5WxOvd8KHpUAabmoFLWx4oI820JYcBomzDeCvY+fRn2aOrJy1tCwl&#10;9z+3AhVn5pulaUxtpe1Kyun0y4Rq4FvL6q3FbptroJYU9DQ4mcToH8xB1AjNC+31IlYlk7CSapdc&#10;Bjwo16FfYnoZpFoskhttlBPhzj45GZNHouPcPHcvAt0wXIHG8h4OiyVm72as942RFhbbALpOA/jK&#10;69AC2sY0R8PLEdf9rZ68Xt+3+W8AAAD//wMAUEsDBBQABgAIAAAAIQBZXVtZ3gAAAAoBAAAPAAAA&#10;ZHJzL2Rvd25yZXYueG1sTI/BTsMwDIbvSHuHyJO4sXTtKKM0nQZocB3bgGvWmLaicaom3crbY07s&#10;aPvT7+/PV6NtxQl73zhSMJ9FIJBKZxqqFBz2m5slCB80Gd06QgU/6GFVTK5ynRl3pjc87UIlOIR8&#10;phXUIXSZlL6s0Wo/cx0S375cb3Xgsa+k6fWZw20r4yhKpdUN8Ydad/hUY/m9G6yCoXx5/Ky69fZ5&#10;k9CrdPN7+/5hlLqejusHEAHH8A/Dnz6rQ8FORzeQ8aJVEMfJLaMKFgl3YiBNF7w4Mrm8i0AWubys&#10;UPwCAAD//wMAUEsBAi0AFAAGAAgAAAAhALaDOJL+AAAA4QEAABMAAAAAAAAAAAAAAAAAAAAAAFtD&#10;b250ZW50X1R5cGVzXS54bWxQSwECLQAUAAYACAAAACEAOP0h/9YAAACUAQAACwAAAAAAAAAAAAAA&#10;AAAvAQAAX3JlbHMvLnJlbHNQSwECLQAUAAYACAAAACEAKQRCTW4CAAAnBQAADgAAAAAAAAAAAAAA&#10;AAAuAgAAZHJzL2Uyb0RvYy54bWxQSwECLQAUAAYACAAAACEAWV1bWd4AAAAKAQAADwAAAAAAAAAA&#10;AAAAAADIBAAAZHJzL2Rvd25yZXYueG1sUEsFBgAAAAAEAAQA8wAAANMFAAAAAA==&#10;" fillcolor="white [3201]" strokecolor="#c19859 [3209]" strokeweight="1pt">
                <v:textbox>
                  <w:txbxContent>
                    <w:p w:rsidR="008B3CED" w:rsidRDefault="008B3CED" w:rsidP="008B3CED">
                      <w:pPr>
                        <w:jc w:val="center"/>
                      </w:pPr>
                      <w:r>
                        <w:t>Iterate the</w:t>
                      </w:r>
                      <w:r w:rsidR="004C402C">
                        <w:t xml:space="preserve"> unusedworkflow map </w:t>
                      </w:r>
                      <w:r w:rsidR="0066550C">
                        <w:t>and push the name,id and path o</w:t>
                      </w:r>
                      <w:r>
                        <w:t>f the workflow into a</w:t>
                      </w:r>
                      <w:r w:rsidR="0066550C">
                        <w:t>n</w:t>
                      </w:r>
                      <w:r>
                        <w:t xml:space="preserve"> array</w:t>
                      </w:r>
                    </w:p>
                  </w:txbxContent>
                </v:textbox>
              </v:rect>
            </w:pict>
          </mc:Fallback>
        </mc:AlternateContent>
      </w:r>
    </w:p>
    <w:p w:rsidR="008B3CED" w:rsidRDefault="008B3CED" w:rsidP="00531A53">
      <w:pPr>
        <w:pStyle w:val="Heading1"/>
      </w:pPr>
    </w:p>
    <w:p w:rsidR="005C712D" w:rsidRDefault="008B3CED" w:rsidP="00531A53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38F136" wp14:editId="568A96F5">
                <wp:simplePos x="0" y="0"/>
                <wp:positionH relativeFrom="column">
                  <wp:posOffset>1485900</wp:posOffset>
                </wp:positionH>
                <wp:positionV relativeFrom="paragraph">
                  <wp:posOffset>518160</wp:posOffset>
                </wp:positionV>
                <wp:extent cx="2733675" cy="9144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CED" w:rsidRDefault="008B3CED" w:rsidP="008B3CED">
                            <w:pPr>
                              <w:jc w:val="center"/>
                            </w:pPr>
                            <w:r>
                              <w:t>Write the data to the file through action “writeDataToFile”,attach it with the mail and send the mail</w:t>
                            </w:r>
                            <w:r w:rsidR="00AD194B">
                              <w:t xml:space="preserve"> through “Send mail”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044" style="position:absolute;margin-left:117pt;margin-top:40.8pt;width:215.25pt;height:1in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wWcAIAACcFAAAOAAAAZHJzL2Uyb0RvYy54bWysVN9P2zAQfp+0/8Hy+0hTCoWKFFVFTJMQ&#10;IGDi2XXsNprj885uk+6v39lJA2N9mvaS3Pl++b77zlfXbW3YTqGvwBY8PxlxpqyEsrLrgn9/uf1y&#10;wZkPwpbCgFUF3yvPr+efP101bqbGsAFTKmSUxPpZ4wq+CcHNsszLjaqFPwGnLBk1YC0CqbjOShQN&#10;Za9NNh6NzrMGsHQIUnlPpzedkc9Tfq2VDA9aexWYKTjdLaQvpu8qfrP5lZitUbhNJftriH+4RS0q&#10;S0WHVDciCLbF6q9UdSURPOhwIqHOQOtKqtQDdZOPPnTzvBFOpV4IHO8GmPz/Syvvd4/IqrLgZ1PO&#10;rKhpRk+EmrBroxidEUCN8zPye3aP2GuexNhtq7GOf+qDtQnU/QCqagOTdDienp6eT884k2S7zCeT&#10;UUI9e4t26MNXBTWLQsGRyicsxe7OB6pIrgcXUuJtuvpJCnuj4hWMfVKaGokVU3SikFoaZDtBwxdS&#10;KhvOYz+UL3nHMF0ZMwTmxwJNyPug3jeGqUStIXB0LPDPikNEqgo2DMF1ZQGPJSh/DJU7/0P3Xc+x&#10;/dCu2jS9/OIwqRWUexopQsd17+RtRbjeCR8eBRK5aQ1oYcMDfbSBpuDQS5xtAH8dO4/+xDmyctbQ&#10;shTc/9wKVJyZb5bYmMZK25WUydl0TDXwvWX13mK39RJoJDk9DU4mMfoHcxA1Qv1Ke72IVckkrKTa&#10;BZcBD8oydEtML4NUi0Vyo41yItzZZydj8gh05M1L+yrQ9eQKRMt7OCyWmH3gWOcbIy0stgF0lQgY&#10;oe5w7UdA25h41L8ccd3f68nr7X2b/wYAAP//AwBQSwMEFAAGAAgAAAAhAMQ1AvfeAAAACgEAAA8A&#10;AABkcnMvZG93bnJldi54bWxMj8FOwzAQRO9I/IO1SNyok7S12hCnKqDCFQqUqxsvSUS8jmKnDX/P&#10;coLjaEYzb4rN5DpxwiG0njSkswQEUuVtS7WGt9fdzQpEiIas6Tyhhm8MsCkvLwqTW3+mFzztYy24&#10;hEJuNDQx9rmUoWrQmTDzPRJ7n35wJrIcamkHc+Zy18ksSZR0piVeaEyP9w1WX/vRaRirx7uPut8+&#10;P+zm9CR9unbvB6v19dW0vQURcYp/YfjFZ3QomenoR7JBdBqy+YK/RA2rVIHggFKLJYgjO9lSgSwL&#10;+f9C+QMAAP//AwBQSwECLQAUAAYACAAAACEAtoM4kv4AAADhAQAAEwAAAAAAAAAAAAAAAAAAAAAA&#10;W0NvbnRlbnRfVHlwZXNdLnhtbFBLAQItABQABgAIAAAAIQA4/SH/1gAAAJQBAAALAAAAAAAAAAAA&#10;AAAAAC8BAABfcmVscy8ucmVsc1BLAQItABQABgAIAAAAIQDGypwWcAIAACcFAAAOAAAAAAAAAAAA&#10;AAAAAC4CAABkcnMvZTJvRG9jLnhtbFBLAQItABQABgAIAAAAIQDENQL33gAAAAoBAAAPAAAAAAAA&#10;AAAAAAAAAMoEAABkcnMvZG93bnJldi54bWxQSwUGAAAAAAQABADzAAAA1QUAAAAA&#10;" fillcolor="white [3201]" strokecolor="#c19859 [3209]" strokeweight="1pt">
                <v:textbox>
                  <w:txbxContent>
                    <w:p w:rsidR="008B3CED" w:rsidRDefault="008B3CED" w:rsidP="008B3CED">
                      <w:pPr>
                        <w:jc w:val="center"/>
                      </w:pPr>
                      <w:r>
                        <w:t>Write the data to the file through action “</w:t>
                      </w:r>
                      <w:proofErr w:type="spellStart"/>
                      <w:r>
                        <w:t>writeDataToFile</w:t>
                      </w:r>
                      <w:proofErr w:type="spellEnd"/>
                      <w:r>
                        <w:t>”</w:t>
                      </w:r>
                      <w:proofErr w:type="gramStart"/>
                      <w:r>
                        <w:t>,attach</w:t>
                      </w:r>
                      <w:proofErr w:type="gramEnd"/>
                      <w:r>
                        <w:t xml:space="preserve"> it with the mail and send the mail</w:t>
                      </w:r>
                      <w:r w:rsidR="00AD194B">
                        <w:t xml:space="preserve"> through “Send mail”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1F0D43" wp14:editId="394CB7EE">
                <wp:simplePos x="0" y="0"/>
                <wp:positionH relativeFrom="column">
                  <wp:posOffset>2819400</wp:posOffset>
                </wp:positionH>
                <wp:positionV relativeFrom="paragraph">
                  <wp:posOffset>127635</wp:posOffset>
                </wp:positionV>
                <wp:extent cx="0" cy="390525"/>
                <wp:effectExtent l="95250" t="0" r="114300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6" o:spid="_x0000_s1026" type="#_x0000_t32" style="position:absolute;margin-left:222pt;margin-top:10.05pt;width:0;height:30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Xo0AEAAP4DAAAOAAAAZHJzL2Uyb0RvYy54bWysU9uO0zAQfUfiHyy/06RFXUHUdIW6wAuC&#10;ioUP8Dp2Y8k3jYcm/XvGTppFgJB2xcsktufMnHM83t2OzrKzgmSCb/l6VXOmvAyd8aeWf//24dUb&#10;zhIK3wkbvGr5RSV+u3/5YjfERm1CH2yngFERn5ohtrxHjE1VJdkrJ9IqROXpUAdwAmkJp6oDMVB1&#10;Z6tNXd9UQ4AuQpAqJdq9mw75vtTXWkn8onVSyGzLiRuWCCU+5Fjtd6I5gYi9kTMN8QwWThhPTZdS&#10;dwIF+wHmj1LOSAgpaFzJ4KqgtZGqaCA16/o3Nfe9iKpoIXNSXGxK/6+s/Hw+AjNdy7c3nHnh6I7u&#10;EYQ59cjeAYSBHYL35GMARink1xBTQ7CDP8K8SvEIWfyoweUvyWJj8fiyeKxGZHLalLT7+m293Wxz&#10;ueoRFyHhRxUcyz8tTzOPhcC6WCzOnxJOwCsgN7U+RxTGvvcdw0skJSILmJvk8ypzn9iWP7xYNWG/&#10;Kk0uEL+pR5k/dbDAzoImR0ipPK6XSpSdYdpYuwDrQu6fwDk/Q1WZzaeAF0TpHDwuYGd8gL91x/FK&#10;WU/5Vwcm3dmCh9Bdyj0Wa2jIyoXMDyJP8a/rAn98tvufAAAA//8DAFBLAwQUAAYACAAAACEA98oO&#10;Zt0AAAAJAQAADwAAAGRycy9kb3ducmV2LnhtbEyPQUvDQBCF74L/YZmCN7tJCaXGTEoRKnhQMC14&#10;3WbHbGh2dslum/jvXfGgxzfv8eZ71Xa2g7jSGHrHCPkyA0HcOt1zh3A87O83IEJUrNXgmBC+KMC2&#10;vr2pVKndxO90bWInUgmHUiGYGH0pZWgNWRWWzhMn79ONVsUkx07qUU2p3A5ylWVraVXP6YNRnp4M&#10;tefmYhH2WfN8+Jij78/dmzfTyyvl9IB4t5h3jyAizfEvDD/4CR3qxHRyF9ZBDAhFUaQtEWGV5SBS&#10;4PdwQtjka5B1Jf8vqL8BAAD//wMAUEsBAi0AFAAGAAgAAAAhALaDOJL+AAAA4QEAABMAAAAAAAAA&#10;AAAAAAAAAAAAAFtDb250ZW50X1R5cGVzXS54bWxQSwECLQAUAAYACAAAACEAOP0h/9YAAACUAQAA&#10;CwAAAAAAAAAAAAAAAAAvAQAAX3JlbHMvLnJlbHNQSwECLQAUAAYACAAAACEA95h16NABAAD+AwAA&#10;DgAAAAAAAAAAAAAAAAAuAgAAZHJzL2Uyb0RvYy54bWxQSwECLQAUAAYACAAAACEA98oOZt0AAAAJ&#10;AQAADwAAAAAAAAAAAAAAAAAq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</w:p>
    <w:p w:rsidR="008B3CED" w:rsidRDefault="008B3CED" w:rsidP="00531A53">
      <w:pPr>
        <w:pStyle w:val="Heading1"/>
      </w:pPr>
    </w:p>
    <w:p w:rsidR="008B3CED" w:rsidRDefault="00AD194B" w:rsidP="00531A53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373380</wp:posOffset>
                </wp:positionV>
                <wp:extent cx="0" cy="285750"/>
                <wp:effectExtent l="9525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222pt;margin-top:29.4pt;width:0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v/r0gEAAP4DAAAOAAAAZHJzL2Uyb0RvYy54bWysU9uO0zAQfUfiHyy/06SVCquq6Qp1gRcE&#10;Fbt8gNexG0u+aTw0yd8zdtIsAoTEal8msT1n5pzj8f52cJZdFCQTfMPXq5oz5WVojT83/PvDxzc3&#10;nCUUvhU2eNXwUSV+e3j9at/HndqELthWAaMiPu362PAOMe6qKslOOZFWISpPhzqAE0hLOFctiJ6q&#10;O1tt6vpt1QdoIwSpUqLdu+mQH0p9rZXEr1onhcw2nLhhiVDiY47VYS92ZxCxM3KmIZ7BwgnjqelS&#10;6k6gYD/A/FHKGQkhBY0rGVwVtDZSFQ2kZl3/pua+E1EVLWROiotN6eXKyi+XEzDTNnxLN+WFozu6&#10;RxDm3CF7DxB6dgzek48BGKWQX31MO4Id/QnmVYonyOIHDS5/SRYbisfj4rEakMlpU9Lu5mb7blvs&#10;r55wERJ+UsGx/NPwNPNYCKyLxeLyOSF1JuAVkJtanyMKYz/4luEYSYnIAjJnys3nVeY+sS1/OFo1&#10;Yb8pTS4Qv6lHmT91tMAugiZHSKk8rpdKlJ1h2li7AOtC7p/AOT9DVZnN/wEviNI5eFzAzvgAf+uO&#10;w5WynvKvDky6swWPoR3LPRZraMiKV/ODyFP867rAn57t4ScAAAD//wMAUEsDBBQABgAIAAAAIQDa&#10;44Px3QAAAAoBAAAPAAAAZHJzL2Rvd25yZXYueG1sTI/BSsNAEIbvgu+wjODN7lajxDSbIkIFDwpN&#10;Ba/b7DQJzc4u2W0T394RD3qcmY9/vr9cz24QZxxj70nDcqFAIDXe9tRq+NhtbnIQMRmyZvCEGr4w&#10;wrq6vChNYf1EWzzXqRUcQrEwGrqUQiFlbDp0Ji58QOLbwY/OJB7HVtrRTBzuBnmr1IN0pif+0JmA&#10;zx02x/rkNGxU/bL7nFPoj+176KbXN1zio9bXV/PTCkTCOf3B8KPP6lCx096fyEYxaMiyjLskDfc5&#10;V2Dgd7FnUt3lIKtS/q9QfQMAAP//AwBQSwECLQAUAAYACAAAACEAtoM4kv4AAADhAQAAEwAAAAAA&#10;AAAAAAAAAAAAAAAAW0NvbnRlbnRfVHlwZXNdLnhtbFBLAQItABQABgAIAAAAIQA4/SH/1gAAAJQB&#10;AAALAAAAAAAAAAAAAAAAAC8BAABfcmVscy8ucmVsc1BLAQItABQABgAIAAAAIQA90v/r0gEAAP4D&#10;AAAOAAAAAAAAAAAAAAAAAC4CAABkcnMvZTJvRG9jLnhtbFBLAQItABQABgAIAAAAIQDa44Px3QAA&#10;AAoBAAAPAAAAAAAAAAAAAAAAACwEAABkcnMvZG93bnJldi54bWxQSwUGAAAAAAQABADzAAAANgUA&#10;AAAA&#10;" strokecolor="#f07f09 [3204]" strokeweight=".5pt">
                <v:stroke endarrow="open" joinstyle="miter"/>
              </v:shape>
            </w:pict>
          </mc:Fallback>
        </mc:AlternateContent>
      </w:r>
    </w:p>
    <w:p w:rsidR="008B3CED" w:rsidRDefault="00AD194B" w:rsidP="00531A53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128905</wp:posOffset>
                </wp:positionV>
                <wp:extent cx="914400" cy="381000"/>
                <wp:effectExtent l="0" t="0" r="19050" b="19050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4B" w:rsidRDefault="00AD194B" w:rsidP="00AD194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59" o:spid="_x0000_s1045" type="#_x0000_t116" style="position:absolute;margin-left:186.75pt;margin-top:10.15pt;width:1in;height:30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hvVeAIAAEEFAAAOAAAAZHJzL2Uyb0RvYy54bWysVN9P2zAQfp+0/8Hy+0jSAYOIFFVFTJMQ&#10;IGDi2XVsEs2xvfO1affX7+ykgbE+TXtxzrn77sd3d7643HaGbRSE1tmKF0c5Z8pKV7f2peLfn64/&#10;nXEWUNhaGGdVxXcq8Mv5xw8XvS/VzDXO1AoYObGh7H3FG0RfZlmQjepEOHJeWVJqB51AusJLVoPo&#10;yXtnslmen2a9g9qDkyoE+ns1KPk8+ddaSbzTOihkpuKUG6YT0rmKZza/EOULCN+0ckxD/EMWnWgt&#10;BZ1cXQkUbA3tX666VoILTuORdF3mtG6lSjVQNUX+rprHRniVaiFygp9oCv/Prbzd3ANr64qfnHNm&#10;RUc9ujaul40ALNmTgq61Ah0w0hNZvQ8lYR79PYy3QGKsfKuhi1+qiW0TwbuJYLVFJunneXF8nFMb&#10;JKk+nxU5yeQlewV7CPhVuY5FoeKaMlnGTF7zSCyLzU3AAblHkJuY25BNknBnVEzI2AelqUSKP0vo&#10;NFxqaYBtBI2FkFJZPB0zSdYRpltjJmBxCGiwGEGjbYSpNHQTMD8E/DPihEhRncUJTNQ7OOSg/jFF&#10;Huz31Q81x/Jxu9qmvhZT31au3lGzwQ1bELy8bonmGxHwXgCNPXWGVhnv6IjMV9yNEmeNg1+H/kd7&#10;mkbSctbTGlU8/FwLUJyZb5bmNHWc9i5djk++zCgGvNWs3mrsuls6aklBj4aXSYz2aPaiBtc908Yv&#10;YlRSCSspdsUlwv6yxGG96c2QarFIZrRrXuCNffQyOo9Ex7l52j4L8OOsIQ3prduvnCjfzdhgG5HW&#10;LdbodJsGMFI98Dq2gPY0TfT4psSH4O09Wb2+fPPfAAAA//8DAFBLAwQUAAYACAAAACEABzLjC+EA&#10;AAAJAQAADwAAAGRycy9kb3ducmV2LnhtbEyPwUrDQBCG74LvsIzgzW7aUFtiJkWLBSkitRXscZNd&#10;k5jsbMhu2vTtHU96nH8+/vkmXY22FSfT+9oRwnQSgTBUOF1TifBx2NwtQfigSKvWkUG4GA+r7Poq&#10;VYl2Z3o3p30oBZeQTxRCFUKXSOmLyljlJ64zxLsv11sVeOxLqXt15nLbylkU3UurauILlerMujJF&#10;sx8sQvO23V02n8etf8mPT+thd3h9br4Rb2/GxwcQwYzhD4ZffVaHjJ1yN5D2okWIF/GcUYRZFINg&#10;YD5dcJAjLDmQWSr/f5D9AAAA//8DAFBLAQItABQABgAIAAAAIQC2gziS/gAAAOEBAAATAAAAAAAA&#10;AAAAAAAAAAAAAABbQ29udGVudF9UeXBlc10ueG1sUEsBAi0AFAAGAAgAAAAhADj9If/WAAAAlAEA&#10;AAsAAAAAAAAAAAAAAAAALwEAAF9yZWxzLy5yZWxzUEsBAi0AFAAGAAgAAAAhAGXmG9V4AgAAQQUA&#10;AA4AAAAAAAAAAAAAAAAALgIAAGRycy9lMm9Eb2MueG1sUEsBAi0AFAAGAAgAAAAhAAcy4wvhAAAA&#10;CQEAAA8AAAAAAAAAAAAAAAAA0gQAAGRycy9kb3ducmV2LnhtbFBLBQYAAAAABAAEAPMAAADgBQAA&#10;AAA=&#10;" fillcolor="white [3201]" strokecolor="#c19859 [3209]" strokeweight="1pt">
                <v:textbox>
                  <w:txbxContent>
                    <w:p w:rsidR="00AD194B" w:rsidRDefault="00AD194B" w:rsidP="00AD194B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A5887" w:rsidRDefault="00792C6C" w:rsidP="00531A53">
      <w:pPr>
        <w:pStyle w:val="Heading1"/>
      </w:pPr>
      <w:r>
        <w:t xml:space="preserve">Unused Workflow Properties </w:t>
      </w:r>
    </w:p>
    <w:p w:rsidR="00792C6C" w:rsidRDefault="00792C6C" w:rsidP="00792C6C">
      <w:pPr>
        <w:pStyle w:val="ListParagraph"/>
        <w:numPr>
          <w:ilvl w:val="0"/>
          <w:numId w:val="30"/>
        </w:numPr>
      </w:pPr>
      <w:r>
        <w:t>Workflow Name</w:t>
      </w:r>
      <w:r w:rsidR="00531A53">
        <w:t xml:space="preserve"> – Name of the workflow which are not being used</w:t>
      </w:r>
    </w:p>
    <w:p w:rsidR="00531A53" w:rsidRDefault="00531A53" w:rsidP="00531A53">
      <w:pPr>
        <w:pStyle w:val="ListParagraph"/>
        <w:numPr>
          <w:ilvl w:val="0"/>
          <w:numId w:val="30"/>
        </w:numPr>
      </w:pPr>
      <w:r>
        <w:t xml:space="preserve">Workflow Id – ID of the corresponding workflow as there could be workflows with the same name so id would be the </w:t>
      </w:r>
      <w:r w:rsidR="00306923">
        <w:t xml:space="preserve">unique </w:t>
      </w:r>
      <w:bookmarkStart w:id="0" w:name="_GoBack"/>
      <w:bookmarkEnd w:id="0"/>
      <w:r>
        <w:t>parameter which will tell whether a workflow is being used or not.</w:t>
      </w:r>
    </w:p>
    <w:p w:rsidR="00531A53" w:rsidRDefault="00531A53" w:rsidP="00531A53">
      <w:pPr>
        <w:pStyle w:val="ListParagraph"/>
        <w:numPr>
          <w:ilvl w:val="0"/>
          <w:numId w:val="30"/>
        </w:numPr>
      </w:pPr>
      <w:r>
        <w:t>Path of the workflow – location of the workflow at VRO.</w:t>
      </w:r>
    </w:p>
    <w:p w:rsidR="004C402C" w:rsidRDefault="004C402C" w:rsidP="009A5887">
      <w:pPr>
        <w:pStyle w:val="Title"/>
      </w:pPr>
    </w:p>
    <w:p w:rsidR="009A5887" w:rsidRDefault="009A5887" w:rsidP="009A5887">
      <w:pPr>
        <w:pStyle w:val="Title"/>
      </w:pPr>
      <w:r>
        <w:lastRenderedPageBreak/>
        <w:t>Dependencies</w:t>
      </w:r>
    </w:p>
    <w:p w:rsidR="009A5887" w:rsidRPr="00BE26F1" w:rsidRDefault="009A5887" w:rsidP="009A5887">
      <w:pPr>
        <w:pStyle w:val="Heading1"/>
      </w:pPr>
      <w:r>
        <w:t>Related Actions</w:t>
      </w:r>
    </w:p>
    <w:p w:rsidR="009A5887" w:rsidRDefault="009A5887" w:rsidP="009A5887">
      <w:pPr>
        <w:pStyle w:val="ListParagraph"/>
        <w:numPr>
          <w:ilvl w:val="0"/>
          <w:numId w:val="31"/>
        </w:numPr>
      </w:pPr>
      <w:bookmarkStart w:id="1" w:name="_Hlk514148139"/>
      <w:r>
        <w:t>WriteDataToTheFile – It writes the requested data to the file.</w:t>
      </w:r>
    </w:p>
    <w:p w:rsidR="009A5887" w:rsidRDefault="009A5887" w:rsidP="009A5887">
      <w:pPr>
        <w:pStyle w:val="ListParagraph"/>
        <w:numPr>
          <w:ilvl w:val="0"/>
          <w:numId w:val="31"/>
        </w:numPr>
      </w:pPr>
      <w:r>
        <w:t>ValidateEmail – It validates the email address.</w:t>
      </w:r>
    </w:p>
    <w:p w:rsidR="00531A53" w:rsidRDefault="00531A53" w:rsidP="00531A53">
      <w:pPr>
        <w:pStyle w:val="ListParagraph"/>
        <w:numPr>
          <w:ilvl w:val="0"/>
          <w:numId w:val="31"/>
        </w:numPr>
      </w:pPr>
      <w:r w:rsidRPr="00531A53">
        <w:t>GetLinkedWorkflowArrayWithId</w:t>
      </w:r>
      <w:r>
        <w:t xml:space="preserve"> – </w:t>
      </w:r>
      <w:r w:rsidR="004B6CB4">
        <w:t xml:space="preserve"> it is getting the linked workflow of a workflow with the help of the workflow id.</w:t>
      </w:r>
    </w:p>
    <w:p w:rsidR="00531A53" w:rsidRDefault="00531A53" w:rsidP="00531A53">
      <w:pPr>
        <w:pStyle w:val="ListParagraph"/>
        <w:numPr>
          <w:ilvl w:val="0"/>
          <w:numId w:val="31"/>
        </w:numPr>
      </w:pPr>
      <w:r w:rsidRPr="00531A53">
        <w:t>GetParentFolders</w:t>
      </w:r>
      <w:r>
        <w:t xml:space="preserve"> </w:t>
      </w:r>
      <w:r w:rsidR="004B6CB4">
        <w:t>– This action let one choose the number of folders in which one has to get unused workflows.</w:t>
      </w:r>
      <w:r>
        <w:t xml:space="preserve"> </w:t>
      </w:r>
    </w:p>
    <w:bookmarkEnd w:id="1"/>
    <w:p w:rsidR="009A5887" w:rsidRDefault="009A5887" w:rsidP="009A5887"/>
    <w:p w:rsidR="009A5887" w:rsidRDefault="009A5887" w:rsidP="009A5887">
      <w:pPr>
        <w:pStyle w:val="Heading1"/>
      </w:pPr>
      <w:r>
        <w:t>Related Workflows</w:t>
      </w:r>
    </w:p>
    <w:p w:rsidR="009A5887" w:rsidRDefault="009A5887" w:rsidP="009A5887">
      <w:pPr>
        <w:pStyle w:val="ListParagraph"/>
        <w:numPr>
          <w:ilvl w:val="0"/>
          <w:numId w:val="32"/>
        </w:numPr>
      </w:pPr>
      <w:bookmarkStart w:id="2" w:name="_Hlk514148171"/>
      <w:r>
        <w:t>Send Mail – It attaches the file to the mail and send it to the specified requester.</w:t>
      </w:r>
    </w:p>
    <w:bookmarkEnd w:id="2"/>
    <w:p w:rsidR="009A5887" w:rsidRDefault="009A5887" w:rsidP="009A5887">
      <w:pPr>
        <w:pStyle w:val="Heading1"/>
      </w:pPr>
      <w:r>
        <w:t>Related Configuration Elements</w:t>
      </w:r>
    </w:p>
    <w:p w:rsidR="009A5887" w:rsidRDefault="009A5887" w:rsidP="009A5887">
      <w:pPr>
        <w:pStyle w:val="ListParagraph"/>
        <w:numPr>
          <w:ilvl w:val="0"/>
          <w:numId w:val="32"/>
        </w:numPr>
      </w:pPr>
      <w:bookmarkStart w:id="3" w:name="_Hlk514148206"/>
      <w:r>
        <w:t>fromName – Sender’s Name</w:t>
      </w:r>
    </w:p>
    <w:p w:rsidR="009A5887" w:rsidRDefault="009A5887" w:rsidP="009A5887">
      <w:pPr>
        <w:pStyle w:val="ListParagraph"/>
        <w:numPr>
          <w:ilvl w:val="0"/>
          <w:numId w:val="32"/>
        </w:numPr>
      </w:pPr>
      <w:r>
        <w:t>fromAddress – Sender’s Address</w:t>
      </w:r>
    </w:p>
    <w:p w:rsidR="009A5887" w:rsidRDefault="009A5887" w:rsidP="009A5887">
      <w:pPr>
        <w:pStyle w:val="ListParagraph"/>
        <w:numPr>
          <w:ilvl w:val="0"/>
          <w:numId w:val="32"/>
        </w:numPr>
      </w:pPr>
      <w:r>
        <w:t>vcaccafeHost – It is the host through which VRO connect with VRA to fetch the required data.</w:t>
      </w:r>
    </w:p>
    <w:p w:rsidR="009A5887" w:rsidRDefault="009A5887" w:rsidP="009A5887">
      <w:pPr>
        <w:pStyle w:val="ListParagraph"/>
        <w:numPr>
          <w:ilvl w:val="0"/>
          <w:numId w:val="32"/>
        </w:numPr>
      </w:pPr>
      <w:r>
        <w:t>smtpHost – with which one will be able to connect to the server to send the mail.</w:t>
      </w:r>
    </w:p>
    <w:p w:rsidR="009A5887" w:rsidRDefault="009A5887" w:rsidP="009A5887">
      <w:pPr>
        <w:pStyle w:val="ListParagraph"/>
        <w:numPr>
          <w:ilvl w:val="0"/>
          <w:numId w:val="32"/>
        </w:numPr>
      </w:pPr>
      <w:r>
        <w:t>CcAddress – it includes other member’s mail address to whom requester wants to send the mail.</w:t>
      </w:r>
    </w:p>
    <w:p w:rsidR="009A5887" w:rsidRDefault="009A5887" w:rsidP="009A5887">
      <w:pPr>
        <w:pStyle w:val="ListParagraph"/>
        <w:numPr>
          <w:ilvl w:val="0"/>
          <w:numId w:val="32"/>
        </w:numPr>
      </w:pPr>
      <w:r>
        <w:t>smtpPort  - with which one will be able to connect to the server to send the mail.</w:t>
      </w:r>
    </w:p>
    <w:p w:rsidR="009A5887" w:rsidRDefault="009A5887" w:rsidP="009A5887">
      <w:pPr>
        <w:pStyle w:val="ListParagraph"/>
      </w:pPr>
    </w:p>
    <w:bookmarkEnd w:id="3"/>
    <w:p w:rsidR="009A5887" w:rsidRDefault="009A5887" w:rsidP="009A5887">
      <w:pPr>
        <w:pStyle w:val="Heading1"/>
      </w:pPr>
      <w:r>
        <w:lastRenderedPageBreak/>
        <w:t>Attributes</w:t>
      </w:r>
    </w:p>
    <w:p w:rsidR="009A5887" w:rsidRDefault="004B6CB4" w:rsidP="009A5887">
      <w:r>
        <w:rPr>
          <w:noProof/>
          <w:lang w:eastAsia="en-US"/>
        </w:rPr>
        <w:drawing>
          <wp:inline distT="0" distB="0" distL="0" distR="0">
            <wp:extent cx="638175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sed attr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94" cy="318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87" w:rsidRDefault="009A5887" w:rsidP="009A5887"/>
    <w:p w:rsidR="004B6CB4" w:rsidRDefault="004B6CB4" w:rsidP="009A5887"/>
    <w:p w:rsidR="004B6CB4" w:rsidRDefault="004B6CB4" w:rsidP="009A5887"/>
    <w:p w:rsidR="004B6CB4" w:rsidRDefault="004B6CB4" w:rsidP="009A5887"/>
    <w:p w:rsidR="009A5887" w:rsidRDefault="009A5887" w:rsidP="009A5887">
      <w:pPr>
        <w:pStyle w:val="Heading1"/>
      </w:pPr>
      <w:r>
        <w:t>Inputs</w:t>
      </w:r>
    </w:p>
    <w:p w:rsidR="009A5887" w:rsidRPr="00DD6B88" w:rsidRDefault="004B6CB4" w:rsidP="009A5887">
      <w:r>
        <w:rPr>
          <w:noProof/>
          <w:lang w:eastAsia="en-US"/>
        </w:rPr>
        <w:drawing>
          <wp:inline distT="0" distB="0" distL="0" distR="0">
            <wp:extent cx="62865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sed inp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87" w:rsidRDefault="009A5887" w:rsidP="009A5887"/>
    <w:p w:rsidR="009A5887" w:rsidRDefault="009A5887" w:rsidP="009A5887">
      <w:pPr>
        <w:pStyle w:val="Heading1"/>
      </w:pPr>
      <w:r>
        <w:t>Future Scope</w:t>
      </w:r>
    </w:p>
    <w:p w:rsidR="009A5887" w:rsidRDefault="004B6CB4" w:rsidP="004B6CB4">
      <w:r>
        <w:t>The workflow can to extended to:</w:t>
      </w:r>
    </w:p>
    <w:p w:rsidR="004B6CB4" w:rsidRPr="00DD6B88" w:rsidRDefault="004B6CB4" w:rsidP="004B6CB4">
      <w:pPr>
        <w:pStyle w:val="ListParagraph"/>
        <w:numPr>
          <w:ilvl w:val="0"/>
          <w:numId w:val="34"/>
        </w:numPr>
      </w:pPr>
      <w:r>
        <w:t>to fetch more linked workflows to get more and more unused workflows.</w:t>
      </w:r>
    </w:p>
    <w:p w:rsidR="00855982" w:rsidRPr="009A5887" w:rsidRDefault="00855982" w:rsidP="009A5887"/>
    <w:sectPr w:rsidR="00855982" w:rsidRPr="009A5887" w:rsidSect="00855982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851" w:rsidRDefault="00266851" w:rsidP="00855982">
      <w:pPr>
        <w:spacing w:after="0" w:line="240" w:lineRule="auto"/>
      </w:pPr>
      <w:r>
        <w:separator/>
      </w:r>
    </w:p>
  </w:endnote>
  <w:endnote w:type="continuationSeparator" w:id="0">
    <w:p w:rsidR="00266851" w:rsidRDefault="0026685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9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C43" w:rsidRDefault="00BF5C43" w:rsidP="00BF5C43">
    <w:pPr>
      <w:pStyle w:val="Footer"/>
      <w:tabs>
        <w:tab w:val="left" w:pos="421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851" w:rsidRDefault="00266851" w:rsidP="00855982">
      <w:pPr>
        <w:spacing w:after="0" w:line="240" w:lineRule="auto"/>
      </w:pPr>
      <w:r>
        <w:separator/>
      </w:r>
    </w:p>
  </w:footnote>
  <w:footnote w:type="continuationSeparator" w:id="0">
    <w:p w:rsidR="00266851" w:rsidRDefault="0026685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5E026F"/>
    <w:multiLevelType w:val="hybridMultilevel"/>
    <w:tmpl w:val="283C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10E092D"/>
    <w:multiLevelType w:val="hybridMultilevel"/>
    <w:tmpl w:val="73DC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03370E8"/>
    <w:multiLevelType w:val="hybridMultilevel"/>
    <w:tmpl w:val="EF28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86C349C"/>
    <w:multiLevelType w:val="hybridMultilevel"/>
    <w:tmpl w:val="EB2A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8A7241"/>
    <w:multiLevelType w:val="hybridMultilevel"/>
    <w:tmpl w:val="5A2A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19"/>
  </w:num>
  <w:num w:numId="30">
    <w:abstractNumId w:val="18"/>
  </w:num>
  <w:num w:numId="31">
    <w:abstractNumId w:val="21"/>
  </w:num>
  <w:num w:numId="32">
    <w:abstractNumId w:val="22"/>
  </w:num>
  <w:num w:numId="33">
    <w:abstractNumId w:val="1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887"/>
    <w:rsid w:val="001811E0"/>
    <w:rsid w:val="00187E6F"/>
    <w:rsid w:val="001D4362"/>
    <w:rsid w:val="00266851"/>
    <w:rsid w:val="00306923"/>
    <w:rsid w:val="004B6CB4"/>
    <w:rsid w:val="004C402C"/>
    <w:rsid w:val="00531A53"/>
    <w:rsid w:val="005C712D"/>
    <w:rsid w:val="0066550C"/>
    <w:rsid w:val="00674D6F"/>
    <w:rsid w:val="007831D1"/>
    <w:rsid w:val="007833A7"/>
    <w:rsid w:val="00792C6C"/>
    <w:rsid w:val="00855982"/>
    <w:rsid w:val="008B3CED"/>
    <w:rsid w:val="00952E64"/>
    <w:rsid w:val="009A5887"/>
    <w:rsid w:val="00A10484"/>
    <w:rsid w:val="00AD194B"/>
    <w:rsid w:val="00AF7BE8"/>
    <w:rsid w:val="00B57E78"/>
    <w:rsid w:val="00BF5C43"/>
    <w:rsid w:val="00C62B47"/>
    <w:rsid w:val="00CB521A"/>
    <w:rsid w:val="00D121A4"/>
    <w:rsid w:val="00D20271"/>
    <w:rsid w:val="00E341C6"/>
    <w:rsid w:val="00FA438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887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A5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887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A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200</TotalTime>
  <Pages>6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13</cp:revision>
  <dcterms:created xsi:type="dcterms:W3CDTF">2018-08-16T07:19:00Z</dcterms:created>
  <dcterms:modified xsi:type="dcterms:W3CDTF">2018-08-29T07:22:00Z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