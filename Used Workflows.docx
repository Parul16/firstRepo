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A4" w:rsidRDefault="00032FA4" w:rsidP="00032FA4">
      <w:pPr>
        <w:pStyle w:val="Title"/>
      </w:pPr>
      <w:r>
        <w:t>Used Workflows</w:t>
      </w:r>
    </w:p>
    <w:p w:rsidR="00032FA4" w:rsidRPr="00855982" w:rsidRDefault="00032FA4" w:rsidP="00032FA4">
      <w:pPr>
        <w:pStyle w:val="Heading1"/>
      </w:pPr>
      <w:r>
        <w:t>Overview</w:t>
      </w:r>
    </w:p>
    <w:p w:rsidR="00032FA4" w:rsidRDefault="00032FA4" w:rsidP="00032FA4">
      <w:r>
        <w:t>It fetches all the workflows which</w:t>
      </w:r>
      <w:r w:rsidR="00A731E5">
        <w:t xml:space="preserve"> are </w:t>
      </w:r>
      <w:r>
        <w:t>mapped on VRA</w:t>
      </w:r>
      <w:r w:rsidR="00A731E5">
        <w:t xml:space="preserve"> as a </w:t>
      </w:r>
      <w:proofErr w:type="spellStart"/>
      <w:r w:rsidR="00A731E5">
        <w:t>XaaS</w:t>
      </w:r>
      <w:proofErr w:type="spellEnd"/>
      <w:r w:rsidR="00A731E5">
        <w:t xml:space="preserve"> blueprints</w:t>
      </w:r>
      <w:r>
        <w:t>.</w:t>
      </w:r>
    </w:p>
    <w:p w:rsidR="00032FA4" w:rsidRDefault="00032FA4" w:rsidP="00032FA4">
      <w:pPr>
        <w:pStyle w:val="Heading1"/>
      </w:pPr>
      <w:r>
        <w:t>Goal</w:t>
      </w:r>
    </w:p>
    <w:p w:rsidR="00032FA4" w:rsidRDefault="00032FA4" w:rsidP="00032FA4">
      <w:pPr>
        <w:spacing w:line="240" w:lineRule="auto"/>
      </w:pPr>
      <w:r>
        <w:t xml:space="preserve">It is prepared to systemize the VRO as one can distinguish between used and unused workflow. </w:t>
      </w:r>
    </w:p>
    <w:p w:rsidR="00032FA4" w:rsidRDefault="00032FA4" w:rsidP="00032FA4">
      <w:pPr>
        <w:pStyle w:val="Heading1"/>
      </w:pPr>
      <w:r>
        <w:t>Solution/Logic Design</w:t>
      </w:r>
    </w:p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B8D8" wp14:editId="387AF423">
                <wp:simplePos x="0" y="0"/>
                <wp:positionH relativeFrom="column">
                  <wp:posOffset>2038350</wp:posOffset>
                </wp:positionH>
                <wp:positionV relativeFrom="paragraph">
                  <wp:posOffset>41275</wp:posOffset>
                </wp:positionV>
                <wp:extent cx="134302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032FA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60.5pt;margin-top:3.25pt;width:105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" fillcolor="white [3201]" strokecolor="#c19859 [3209]" strokeweight="1pt">
                <v:stroke joinstyle="miter"/>
                <v:textbox>
                  <w:txbxContent>
                    <w:p w:rsidR="00032FA4" w:rsidRDefault="00032FA4" w:rsidP="00032FA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</w:t>
      </w:r>
    </w:p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4B47F" wp14:editId="49BD631F">
                <wp:simplePos x="0" y="0"/>
                <wp:positionH relativeFrom="column">
                  <wp:posOffset>2705100</wp:posOffset>
                </wp:positionH>
                <wp:positionV relativeFrom="paragraph">
                  <wp:posOffset>117475</wp:posOffset>
                </wp:positionV>
                <wp:extent cx="0" cy="5334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3pt;margin-top:9.25pt;width:0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DB6758" w:rsidRDefault="0087034E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4DBA00" wp14:editId="33E53B70">
                <wp:simplePos x="0" y="0"/>
                <wp:positionH relativeFrom="column">
                  <wp:posOffset>1876425</wp:posOffset>
                </wp:positionH>
                <wp:positionV relativeFrom="paragraph">
                  <wp:posOffset>194310</wp:posOffset>
                </wp:positionV>
                <wp:extent cx="1676400" cy="876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0A8" w:rsidRDefault="006E40A8" w:rsidP="006E40A8">
                            <w:pPr>
                              <w:jc w:val="center"/>
                            </w:pPr>
                            <w:r>
                              <w:t xml:space="preserve">Fetch </w:t>
                            </w:r>
                            <w:r w:rsidR="001E4FB9">
                              <w:t xml:space="preserve">all the </w:t>
                            </w:r>
                            <w:proofErr w:type="spellStart"/>
                            <w:r>
                              <w:t>XaaS</w:t>
                            </w:r>
                            <w:proofErr w:type="spellEnd"/>
                            <w:r>
                              <w:t xml:space="preserve"> blueprints,</w:t>
                            </w:r>
                            <w:r w:rsidR="001E4FB9">
                              <w:t xml:space="preserve"> </w:t>
                            </w:r>
                            <w:r w:rsidR="00DB6758">
                              <w:t>get their name and set the type to “</w:t>
                            </w:r>
                            <w:proofErr w:type="spellStart"/>
                            <w:r w:rsidR="00DB6758">
                              <w:t>XaaS</w:t>
                            </w:r>
                            <w:proofErr w:type="spellEnd"/>
                            <w:r w:rsidR="00DB6758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47.75pt;margin-top:15.3pt;width:132pt;height:6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" fillcolor="white [3201]" strokecolor="#c19859 [3209]" strokeweight="1pt">
                <v:textbox>
                  <w:txbxContent>
                    <w:p w:rsidR="006E40A8" w:rsidRDefault="006E40A8" w:rsidP="006E40A8">
                      <w:pPr>
                        <w:jc w:val="center"/>
                      </w:pPr>
                      <w:r>
                        <w:t xml:space="preserve">Fetch </w:t>
                      </w:r>
                      <w:r w:rsidR="001E4FB9">
                        <w:t xml:space="preserve">all the </w:t>
                      </w:r>
                      <w:r>
                        <w:t>XaaS blueprints,</w:t>
                      </w:r>
                      <w:r w:rsidR="001E4FB9">
                        <w:t xml:space="preserve"> </w:t>
                      </w:r>
                      <w:r w:rsidR="00DB6758">
                        <w:t>get their name and set the type to “XaaS”</w:t>
                      </w:r>
                    </w:p>
                  </w:txbxContent>
                </v:textbox>
              </v:rect>
            </w:pict>
          </mc:Fallback>
        </mc:AlternateContent>
      </w:r>
    </w:p>
    <w:p w:rsidR="006E40A8" w:rsidRDefault="00DB6758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78C83" wp14:editId="06064646">
                <wp:simplePos x="0" y="0"/>
                <wp:positionH relativeFrom="column">
                  <wp:posOffset>133350</wp:posOffset>
                </wp:positionH>
                <wp:positionV relativeFrom="paragraph">
                  <wp:posOffset>102870</wp:posOffset>
                </wp:positionV>
                <wp:extent cx="1238250" cy="612140"/>
                <wp:effectExtent l="19050" t="0" r="38100" b="1651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032FA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vcacCafeHost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8" type="#_x0000_t111" style="position:absolute;margin-left:10.5pt;margin-top:8.1pt;width:97.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" fillcolor="white [3201]" strokecolor="#c19859 [3209]" strokeweight="1pt">
                <v:textbox>
                  <w:txbxContent>
                    <w:p w:rsidR="00032FA4" w:rsidRDefault="00032FA4" w:rsidP="00032FA4">
                      <w:pPr>
                        <w:jc w:val="center"/>
                      </w:pPr>
                      <w:r>
                        <w:t>vcacCafeHost</w:t>
                      </w:r>
                    </w:p>
                  </w:txbxContent>
                </v:textbox>
              </v:shape>
            </w:pict>
          </mc:Fallback>
        </mc:AlternateContent>
      </w:r>
    </w:p>
    <w:p w:rsidR="006E40A8" w:rsidRDefault="00DB6758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09188" wp14:editId="452BBD63">
                <wp:simplePos x="0" y="0"/>
                <wp:positionH relativeFrom="column">
                  <wp:posOffset>1238250</wp:posOffset>
                </wp:positionH>
                <wp:positionV relativeFrom="paragraph">
                  <wp:posOffset>142875</wp:posOffset>
                </wp:positionV>
                <wp:extent cx="5334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97.5pt;margin-top:11.25pt;width:4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SgJ0gEAAP4DAAAOAAAAZHJzL2Uyb0RvYy54bWysU9tu1DAQfUfiHyy/s8m2gFC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6E40A8" w:rsidRDefault="006E40A8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8C6A79" wp14:editId="44DD782D">
                <wp:simplePos x="0" y="0"/>
                <wp:positionH relativeFrom="column">
                  <wp:posOffset>2705100</wp:posOffset>
                </wp:positionH>
                <wp:positionV relativeFrom="paragraph">
                  <wp:posOffset>270510</wp:posOffset>
                </wp:positionV>
                <wp:extent cx="0" cy="1905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3pt;margin-top:21.3pt;width:0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</w:p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8367A" wp14:editId="762EE83E">
                <wp:simplePos x="0" y="0"/>
                <wp:positionH relativeFrom="column">
                  <wp:posOffset>1828799</wp:posOffset>
                </wp:positionH>
                <wp:positionV relativeFrom="paragraph">
                  <wp:posOffset>172085</wp:posOffset>
                </wp:positionV>
                <wp:extent cx="1724025" cy="800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032FA4">
                            <w:pPr>
                              <w:jc w:val="center"/>
                            </w:pPr>
                            <w:r>
                              <w:t xml:space="preserve">Fetch </w:t>
                            </w:r>
                            <w:proofErr w:type="gramStart"/>
                            <w:r>
                              <w:t>IDs(</w:t>
                            </w:r>
                            <w:proofErr w:type="spellStart"/>
                            <w:proofErr w:type="gramEnd"/>
                            <w:r>
                              <w:t>workflowID</w:t>
                            </w:r>
                            <w:proofErr w:type="spellEnd"/>
                            <w:r>
                              <w:t>) of the provisio</w:t>
                            </w:r>
                            <w:r w:rsidR="00FD0F82">
                              <w:t>ning workflow of the blueprint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2in;margin-top:13.55pt;width:135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" fillcolor="white [3201]" strokecolor="#c19859 [3209]" strokeweight="1pt">
                <v:textbox>
                  <w:txbxContent>
                    <w:p w:rsidR="00032FA4" w:rsidRDefault="00032FA4" w:rsidP="00032FA4">
                      <w:pPr>
                        <w:jc w:val="center"/>
                      </w:pPr>
                      <w:r>
                        <w:t xml:space="preserve">Fetch </w:t>
                      </w:r>
                      <w:proofErr w:type="gramStart"/>
                      <w:r>
                        <w:t>IDs(</w:t>
                      </w:r>
                      <w:proofErr w:type="spellStart"/>
                      <w:proofErr w:type="gramEnd"/>
                      <w:r>
                        <w:t>workflowID</w:t>
                      </w:r>
                      <w:proofErr w:type="spellEnd"/>
                      <w:r>
                        <w:t>) of the provisio</w:t>
                      </w:r>
                      <w:r w:rsidR="00FD0F82">
                        <w:t>ning workflow of the blueprint</w:t>
                      </w:r>
                    </w:p>
                  </w:txbxContent>
                </v:textbox>
              </v:rect>
            </w:pict>
          </mc:Fallback>
        </mc:AlternateContent>
      </w:r>
    </w:p>
    <w:p w:rsidR="00032FA4" w:rsidRDefault="0009158A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109220</wp:posOffset>
                </wp:positionV>
                <wp:extent cx="206692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18.75pt;margin-top:8.6pt;width:162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3DCB49" wp14:editId="2CAC6D90">
                <wp:simplePos x="0" y="0"/>
                <wp:positionH relativeFrom="column">
                  <wp:posOffset>-295910</wp:posOffset>
                </wp:positionH>
                <wp:positionV relativeFrom="paragraph">
                  <wp:posOffset>109220</wp:posOffset>
                </wp:positionV>
                <wp:extent cx="57785" cy="4266565"/>
                <wp:effectExtent l="0" t="0" r="3746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426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pt,8.6pt" to="-18.75pt,3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" strokecolor="#f07f09 [3204]" strokeweight=".5pt">
                <v:stroke joinstyle="miter"/>
              </v:line>
            </w:pict>
          </mc:Fallback>
        </mc:AlternateContent>
      </w:r>
    </w:p>
    <w:p w:rsidR="00032FA4" w:rsidRDefault="00032FA4" w:rsidP="00032FA4"/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93829" wp14:editId="45BC6DF6">
                <wp:simplePos x="0" y="0"/>
                <wp:positionH relativeFrom="column">
                  <wp:posOffset>2705100</wp:posOffset>
                </wp:positionH>
                <wp:positionV relativeFrom="paragraph">
                  <wp:posOffset>114935</wp:posOffset>
                </wp:positionV>
                <wp:extent cx="0" cy="2095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3pt;margin-top:9.05pt;width:0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032FA4" w:rsidRDefault="00EB0CCE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D353E0" wp14:editId="0E45AC98">
                <wp:simplePos x="0" y="0"/>
                <wp:positionH relativeFrom="column">
                  <wp:posOffset>4743450</wp:posOffset>
                </wp:positionH>
                <wp:positionV relativeFrom="paragraph">
                  <wp:posOffset>175895</wp:posOffset>
                </wp:positionV>
                <wp:extent cx="17526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CCE" w:rsidRDefault="00EB0CCE" w:rsidP="00EB0C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Array.push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blueprintname,type</w:t>
                            </w:r>
                            <w:proofErr w:type="spellEnd"/>
                            <w:r>
                              <w:t>)rest values would be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margin-left:373.5pt;margin-top:13.85pt;width:138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" fillcolor="white [3201]" strokecolor="#c19859 [3209]" strokeweight="1pt">
                <v:textbox>
                  <w:txbxContent>
                    <w:p w:rsidR="00EB0CCE" w:rsidRDefault="00EB0CCE" w:rsidP="00EB0C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Array.push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blueprintname,type</w:t>
                      </w:r>
                      <w:proofErr w:type="spellEnd"/>
                      <w:r>
                        <w:t>)rest values would be null</w:t>
                      </w:r>
                    </w:p>
                  </w:txbxContent>
                </v:textbox>
              </v:rect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AEC22" wp14:editId="32418E92">
                <wp:simplePos x="0" y="0"/>
                <wp:positionH relativeFrom="column">
                  <wp:posOffset>1371600</wp:posOffset>
                </wp:positionH>
                <wp:positionV relativeFrom="paragraph">
                  <wp:posOffset>39370</wp:posOffset>
                </wp:positionV>
                <wp:extent cx="2676525" cy="1104900"/>
                <wp:effectExtent l="19050" t="19050" r="2857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032FA4">
                            <w:pPr>
                              <w:jc w:val="center"/>
                            </w:pPr>
                            <w:r>
                              <w:t xml:space="preserve">If (provisioning </w:t>
                            </w:r>
                            <w:proofErr w:type="gramStart"/>
                            <w:r>
                              <w:t>workflow !</w:t>
                            </w:r>
                            <w:proofErr w:type="gramEnd"/>
                            <w:r>
                              <w:t>= 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1" type="#_x0000_t110" style="position:absolute;margin-left:108pt;margin-top:3.1pt;width:210.7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" fillcolor="white [3201]" strokecolor="#c19859 [3209]" strokeweight="1pt">
                <v:textbox>
                  <w:txbxContent>
                    <w:p w:rsidR="00032FA4" w:rsidRDefault="00032FA4" w:rsidP="00032FA4">
                      <w:pPr>
                        <w:jc w:val="center"/>
                      </w:pPr>
                      <w:r>
                        <w:t xml:space="preserve">If (provisioning </w:t>
                      </w:r>
                      <w:proofErr w:type="gramStart"/>
                      <w:r>
                        <w:t>workflow !</w:t>
                      </w:r>
                      <w:proofErr w:type="gramEnd"/>
                      <w:r>
                        <w:t>= null)</w:t>
                      </w:r>
                    </w:p>
                  </w:txbxContent>
                </v:textbox>
              </v:shape>
            </w:pict>
          </mc:Fallback>
        </mc:AlternateContent>
      </w:r>
    </w:p>
    <w:p w:rsidR="00032FA4" w:rsidRDefault="00EB0CCE" w:rsidP="00032FA4">
      <w:r>
        <w:t xml:space="preserve">                                                                                                                                        </w:t>
      </w:r>
    </w:p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7560D" wp14:editId="6C7CF07C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81915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3.5pt;margin-top:.85pt;width:64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22B4FE" wp14:editId="1E863623">
                <wp:simplePos x="0" y="0"/>
                <wp:positionH relativeFrom="column">
                  <wp:posOffset>457200</wp:posOffset>
                </wp:positionH>
                <wp:positionV relativeFrom="paragraph">
                  <wp:posOffset>10795</wp:posOffset>
                </wp:positionV>
                <wp:extent cx="47625" cy="39433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.85pt" to="39.7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" strokecolor="#f07f09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7A998" wp14:editId="7591EDA1">
                <wp:simplePos x="0" y="0"/>
                <wp:positionH relativeFrom="column">
                  <wp:posOffset>4048125</wp:posOffset>
                </wp:positionH>
                <wp:positionV relativeFrom="paragraph">
                  <wp:posOffset>10795</wp:posOffset>
                </wp:positionV>
                <wp:extent cx="695325" cy="1905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8.75pt;margin-top:.85pt;width:54.7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" strokecolor="#f07f09 [3204]" strokeweight=".5pt">
                <v:stroke endarrow="open" joinstyle="miter"/>
              </v:shape>
            </w:pict>
          </mc:Fallback>
        </mc:AlternateContent>
      </w:r>
      <w:r w:rsidR="00EB0CCE">
        <w:t xml:space="preserve">                                                                                                                                           If no</w:t>
      </w:r>
    </w:p>
    <w:p w:rsidR="00032FA4" w:rsidRDefault="00EB0CCE" w:rsidP="00032FA4">
      <w:r>
        <w:t xml:space="preserve">                                                                               </w:t>
      </w:r>
    </w:p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62947" wp14:editId="567A894B">
                <wp:simplePos x="0" y="0"/>
                <wp:positionH relativeFrom="column">
                  <wp:posOffset>2705100</wp:posOffset>
                </wp:positionH>
                <wp:positionV relativeFrom="paragraph">
                  <wp:posOffset>20320</wp:posOffset>
                </wp:positionV>
                <wp:extent cx="0" cy="409575"/>
                <wp:effectExtent l="95250" t="0" r="1143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3pt;margin-top:1.6pt;width:0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  <w:r w:rsidR="00EB0CCE">
        <w:t xml:space="preserve">                                                           </w:t>
      </w:r>
    </w:p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1EFDE" wp14:editId="1D8BE786">
                <wp:simplePos x="0" y="0"/>
                <wp:positionH relativeFrom="column">
                  <wp:posOffset>1638300</wp:posOffset>
                </wp:positionH>
                <wp:positionV relativeFrom="paragraph">
                  <wp:posOffset>147954</wp:posOffset>
                </wp:positionV>
                <wp:extent cx="2409825" cy="1266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FC6363" w:rsidP="00032FA4">
                            <w:pPr>
                              <w:jc w:val="center"/>
                            </w:pPr>
                            <w:r>
                              <w:t xml:space="preserve">Get provisioning workflow </w:t>
                            </w:r>
                            <w:proofErr w:type="spellStart"/>
                            <w:r w:rsidR="00032FA4">
                              <w:t>Server.getWorfklowWit</w:t>
                            </w:r>
                            <w:r>
                              <w:t>h</w:t>
                            </w:r>
                            <w:r w:rsidR="00032FA4">
                              <w:t>ID</w:t>
                            </w:r>
                            <w:proofErr w:type="spellEnd"/>
                          </w:p>
                          <w:p w:rsidR="00032FA4" w:rsidRDefault="00FC6363" w:rsidP="00032FA4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ProvisioningWorkflowID</w:t>
                            </w:r>
                            <w:proofErr w:type="spellEnd"/>
                            <w:r>
                              <w:t>) and fetch linked workflow from the item</w:t>
                            </w:r>
                            <w:r w:rsidR="00EB0CCE">
                              <w:t>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29pt;margin-top:11.65pt;width:189.75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" fillcolor="white [3201]" strokecolor="#c19859 [3209]" strokeweight="1pt">
                <v:textbox>
                  <w:txbxContent>
                    <w:p w:rsidR="00032FA4" w:rsidRDefault="00FC6363" w:rsidP="00032FA4">
                      <w:pPr>
                        <w:jc w:val="center"/>
                      </w:pPr>
                      <w:r>
                        <w:t xml:space="preserve">Get provisioning workflow </w:t>
                      </w:r>
                      <w:proofErr w:type="spellStart"/>
                      <w:r w:rsidR="00032FA4">
                        <w:t>Server.getWorfklowWit</w:t>
                      </w:r>
                      <w:r>
                        <w:t>h</w:t>
                      </w:r>
                      <w:r w:rsidR="00032FA4">
                        <w:t>ID</w:t>
                      </w:r>
                      <w:proofErr w:type="spellEnd"/>
                    </w:p>
                    <w:p w:rsidR="00032FA4" w:rsidRDefault="00FC6363" w:rsidP="00032FA4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ProvisioningWorkflowID</w:t>
                      </w:r>
                      <w:proofErr w:type="spellEnd"/>
                      <w:r>
                        <w:t>) and fetch linked workflow from the item</w:t>
                      </w:r>
                      <w:r w:rsidR="00EB0CCE">
                        <w:t>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B0CCE">
        <w:t xml:space="preserve">                                                                          If yes</w:t>
      </w:r>
    </w:p>
    <w:p w:rsidR="00032FA4" w:rsidRDefault="00032FA4" w:rsidP="00032FA4"/>
    <w:p w:rsidR="00032FA4" w:rsidRDefault="00032FA4" w:rsidP="00032FA4"/>
    <w:p w:rsidR="00032FA4" w:rsidRDefault="00032FA4" w:rsidP="00032FA4"/>
    <w:p w:rsidR="00032FA4" w:rsidRDefault="0009158A" w:rsidP="00032FA4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-5238750</wp:posOffset>
                </wp:positionV>
                <wp:extent cx="171450" cy="124587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245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-412.5pt" to="-20.2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" strokecolor="#f07f09 [3204]" strokeweight=".5pt">
                <v:stroke joinstyle="miter"/>
              </v:line>
            </w:pict>
          </mc:Fallback>
        </mc:AlternateContent>
      </w:r>
    </w:p>
    <w:p w:rsidR="00032FA4" w:rsidRDefault="00FC6363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06251" wp14:editId="1A68BB4F">
                <wp:simplePos x="0" y="0"/>
                <wp:positionH relativeFrom="column">
                  <wp:posOffset>2657475</wp:posOffset>
                </wp:positionH>
                <wp:positionV relativeFrom="paragraph">
                  <wp:posOffset>3175</wp:posOffset>
                </wp:positionV>
                <wp:extent cx="0" cy="43815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09.25pt;margin-top:.25pt;width:0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</w:p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978B1C" wp14:editId="12C07B47">
                <wp:simplePos x="0" y="0"/>
                <wp:positionH relativeFrom="column">
                  <wp:posOffset>2705100</wp:posOffset>
                </wp:positionH>
                <wp:positionV relativeFrom="paragraph">
                  <wp:posOffset>631190</wp:posOffset>
                </wp:positionV>
                <wp:extent cx="1" cy="342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49.7pt" to="213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" strokecolor="#f07f09 [3204]" strokeweight=".5pt">
                <v:stroke joinstyle="miter"/>
              </v:line>
            </w:pict>
          </mc:Fallback>
        </mc:AlternateContent>
      </w:r>
    </w:p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32D07" wp14:editId="682346F3">
                <wp:simplePos x="0" y="0"/>
                <wp:positionH relativeFrom="column">
                  <wp:posOffset>476250</wp:posOffset>
                </wp:positionH>
                <wp:positionV relativeFrom="paragraph">
                  <wp:posOffset>-866775</wp:posOffset>
                </wp:positionV>
                <wp:extent cx="0" cy="1343026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-68.25pt" to="37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" strokecolor="#f07f09 [3204]" strokeweight=".5pt">
                <v:stroke joinstyle="miter"/>
              </v:line>
            </w:pict>
          </mc:Fallback>
        </mc:AlternateContent>
      </w:r>
    </w:p>
    <w:p w:rsidR="00032FA4" w:rsidRDefault="00C0235E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698028" wp14:editId="21663588">
                <wp:simplePos x="0" y="0"/>
                <wp:positionH relativeFrom="column">
                  <wp:posOffset>1657350</wp:posOffset>
                </wp:positionH>
                <wp:positionV relativeFrom="paragraph">
                  <wp:posOffset>-415290</wp:posOffset>
                </wp:positionV>
                <wp:extent cx="2000250" cy="1200150"/>
                <wp:effectExtent l="19050" t="19050" r="3810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032FA4">
                            <w:pPr>
                              <w:jc w:val="center"/>
                            </w:pPr>
                            <w:r>
                              <w:t xml:space="preserve">If (linked </w:t>
                            </w:r>
                            <w:proofErr w:type="gramStart"/>
                            <w:r>
                              <w:t>workflow !</w:t>
                            </w:r>
                            <w:proofErr w:type="gramEnd"/>
                            <w:r>
                              <w:t>= 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3" type="#_x0000_t110" style="position:absolute;margin-left:130.5pt;margin-top:-32.7pt;width:157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" fillcolor="white [3201]" strokecolor="#c19859 [3209]" strokeweight="1pt">
                <v:textbox>
                  <w:txbxContent>
                    <w:p w:rsidR="00032FA4" w:rsidRDefault="00032FA4" w:rsidP="00032FA4">
                      <w:pPr>
                        <w:jc w:val="center"/>
                      </w:pPr>
                      <w:r>
                        <w:t>If (linked workflow != null)</w:t>
                      </w:r>
                    </w:p>
                  </w:txbxContent>
                </v:textbox>
              </v:shape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DA86B" wp14:editId="4592D7AE">
                <wp:simplePos x="0" y="0"/>
                <wp:positionH relativeFrom="column">
                  <wp:posOffset>476250</wp:posOffset>
                </wp:positionH>
                <wp:positionV relativeFrom="paragraph">
                  <wp:posOffset>190500</wp:posOffset>
                </wp:positionV>
                <wp:extent cx="11811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15pt" to="130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" strokecolor="#f07f09 [3204]" strokeweight=".5pt">
                <v:stroke joinstyle="miter"/>
              </v:line>
            </w:pict>
          </mc:Fallback>
        </mc:AlternateContent>
      </w:r>
      <w:proofErr w:type="gramStart"/>
      <w:r w:rsidR="00FC6363">
        <w:t>if</w:t>
      </w:r>
      <w:proofErr w:type="gramEnd"/>
      <w:r w:rsidR="00FC6363">
        <w:t xml:space="preserve"> No</w:t>
      </w:r>
    </w:p>
    <w:p w:rsidR="00032FA4" w:rsidRDefault="00032FA4" w:rsidP="00032FA4"/>
    <w:p w:rsidR="00D35B1C" w:rsidRDefault="00032FA4" w:rsidP="00D35B1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0967E" wp14:editId="399A3232">
                <wp:simplePos x="0" y="0"/>
                <wp:positionH relativeFrom="column">
                  <wp:posOffset>2657475</wp:posOffset>
                </wp:positionH>
                <wp:positionV relativeFrom="paragraph">
                  <wp:posOffset>210185</wp:posOffset>
                </wp:positionV>
                <wp:extent cx="0" cy="390525"/>
                <wp:effectExtent l="95250" t="0" r="1143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209.25pt;margin-top:16.55pt;width:0;height:30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  <w:r w:rsidR="00D35B1C"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032FA4" w:rsidRDefault="00D35B1C" w:rsidP="00032FA4">
      <w:r>
        <w:t xml:space="preserve">                                                                           </w:t>
      </w:r>
      <w:r>
        <w:t>If yes</w:t>
      </w:r>
    </w:p>
    <w:p w:rsidR="00032FA4" w:rsidRDefault="00C852FE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1BB27" wp14:editId="76459B89">
                <wp:simplePos x="0" y="0"/>
                <wp:positionH relativeFrom="column">
                  <wp:posOffset>1428751</wp:posOffset>
                </wp:positionH>
                <wp:positionV relativeFrom="paragraph">
                  <wp:posOffset>29210</wp:posOffset>
                </wp:positionV>
                <wp:extent cx="2800350" cy="10858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02C" w:rsidRDefault="00FC6363" w:rsidP="00FC6363">
                            <w:r>
                              <w:t xml:space="preserve">  </w:t>
                            </w:r>
                          </w:p>
                          <w:p w:rsidR="00032FA4" w:rsidRDefault="00FC6363" w:rsidP="00FC6363"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name and id of the linked </w:t>
                            </w:r>
                            <w:proofErr w:type="spellStart"/>
                            <w:r>
                              <w:t>workflow</w:t>
                            </w:r>
                            <w:r w:rsidR="008307BB">
                              <w:t>,set</w:t>
                            </w:r>
                            <w:proofErr w:type="spellEnd"/>
                            <w:r w:rsidR="008307BB">
                              <w:t xml:space="preserve"> type to “linked”</w:t>
                            </w:r>
                            <w:r>
                              <w:t xml:space="preserve"> </w:t>
                            </w:r>
                            <w:r w:rsidR="00C852FE">
                              <w:t xml:space="preserve">and  fetch </w:t>
                            </w:r>
                            <w:proofErr w:type="spellStart"/>
                            <w:r w:rsidR="00C852FE">
                              <w:t>linked’s</w:t>
                            </w:r>
                            <w:proofErr w:type="spellEnd"/>
                            <w:r w:rsidR="00C852FE">
                              <w:t xml:space="preserve"> linked workflow</w:t>
                            </w:r>
                          </w:p>
                          <w:p w:rsidR="00032FA4" w:rsidRDefault="00032FA4" w:rsidP="00032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4" style="position:absolute;margin-left:112.5pt;margin-top:2.3pt;width:220.5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" fillcolor="white [3201]" strokecolor="#c19859 [3209]" strokeweight="1pt">
                <v:textbox>
                  <w:txbxContent>
                    <w:p w:rsidR="00E4102C" w:rsidRDefault="00FC6363" w:rsidP="00FC6363">
                      <w:r>
                        <w:t xml:space="preserve">  </w:t>
                      </w:r>
                    </w:p>
                    <w:p w:rsidR="00032FA4" w:rsidRDefault="00FC6363" w:rsidP="00FC6363"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name and id of the linked </w:t>
                      </w:r>
                      <w:proofErr w:type="spellStart"/>
                      <w:r>
                        <w:t>workflow</w:t>
                      </w:r>
                      <w:r w:rsidR="008307BB">
                        <w:t>,set</w:t>
                      </w:r>
                      <w:proofErr w:type="spellEnd"/>
                      <w:r w:rsidR="008307BB">
                        <w:t xml:space="preserve"> type to “linked”</w:t>
                      </w:r>
                      <w:r>
                        <w:t xml:space="preserve"> </w:t>
                      </w:r>
                      <w:r w:rsidR="00C852FE">
                        <w:t xml:space="preserve">and  fetch </w:t>
                      </w:r>
                      <w:proofErr w:type="spellStart"/>
                      <w:r w:rsidR="00C852FE">
                        <w:t>linked’s</w:t>
                      </w:r>
                      <w:proofErr w:type="spellEnd"/>
                      <w:r w:rsidR="00C852FE">
                        <w:t xml:space="preserve"> linked workflow</w:t>
                      </w:r>
                    </w:p>
                    <w:p w:rsidR="00032FA4" w:rsidRDefault="00032FA4" w:rsidP="00032F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DA36E" wp14:editId="6863932B">
                <wp:simplePos x="0" y="0"/>
                <wp:positionH relativeFrom="column">
                  <wp:posOffset>4800600</wp:posOffset>
                </wp:positionH>
                <wp:positionV relativeFrom="paragraph">
                  <wp:posOffset>143510</wp:posOffset>
                </wp:positionV>
                <wp:extent cx="1733550" cy="914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032FA4">
                            <w:pPr>
                              <w:jc w:val="center"/>
                            </w:pPr>
                            <w:r>
                              <w:t>Ca</w:t>
                            </w:r>
                            <w:r w:rsidR="00C852FE">
                              <w:t xml:space="preserve">ll </w:t>
                            </w:r>
                            <w:proofErr w:type="spellStart"/>
                            <w:r w:rsidR="00C852FE">
                              <w:t>action”getLinkedworkflow</w:t>
                            </w:r>
                            <w:r>
                              <w:t>fromID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032FA4" w:rsidRDefault="00032FA4" w:rsidP="00032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35" style="position:absolute;margin-left:378pt;margin-top:11.3pt;width:136.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POcAIAACYFAAAOAAAAZHJzL2Uyb0RvYy54bWysVEtv2zAMvg/YfxB0Xx0nT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" fillcolor="white [3201]" strokecolor="#c19859 [3209]" strokeweight="1pt">
                <v:textbox>
                  <w:txbxContent>
                    <w:p w:rsidR="00032FA4" w:rsidRDefault="00032FA4" w:rsidP="00032FA4">
                      <w:pPr>
                        <w:jc w:val="center"/>
                      </w:pPr>
                      <w:r>
                        <w:t>Ca</w:t>
                      </w:r>
                      <w:r w:rsidR="00C852FE">
                        <w:t>ll action”getLinkedworkflow</w:t>
                      </w:r>
                      <w:r>
                        <w:t>fromID”</w:t>
                      </w:r>
                    </w:p>
                    <w:p w:rsidR="00032FA4" w:rsidRDefault="00032FA4" w:rsidP="00032F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32FA4" w:rsidRDefault="00032FA4" w:rsidP="00032FA4"/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98B65" wp14:editId="12D589B2">
                <wp:simplePos x="0" y="0"/>
                <wp:positionH relativeFrom="column">
                  <wp:posOffset>4286250</wp:posOffset>
                </wp:positionH>
                <wp:positionV relativeFrom="paragraph">
                  <wp:posOffset>19685</wp:posOffset>
                </wp:positionV>
                <wp:extent cx="514350" cy="0"/>
                <wp:effectExtent l="3810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37.5pt;margin-top:1.55pt;width:40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" strokecolor="#f07f09 [3204]" strokeweight=".5pt">
                <v:stroke startarrow="open" endarrow="open" joinstyle="miter"/>
              </v:shape>
            </w:pict>
          </mc:Fallback>
        </mc:AlternateContent>
      </w:r>
    </w:p>
    <w:p w:rsidR="00032FA4" w:rsidRDefault="00C852FE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F7B07" wp14:editId="459FAA70">
                <wp:simplePos x="0" y="0"/>
                <wp:positionH relativeFrom="column">
                  <wp:posOffset>2714625</wp:posOffset>
                </wp:positionH>
                <wp:positionV relativeFrom="paragraph">
                  <wp:posOffset>258445</wp:posOffset>
                </wp:positionV>
                <wp:extent cx="0" cy="59055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3.75pt;margin-top:20.35pt;width:0;height:4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032FA4" w:rsidRDefault="00032FA4" w:rsidP="00032FA4"/>
    <w:p w:rsidR="00032FA4" w:rsidRDefault="00032FA4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A1B95" wp14:editId="3F10E18B">
                <wp:simplePos x="0" y="0"/>
                <wp:positionH relativeFrom="column">
                  <wp:posOffset>1428750</wp:posOffset>
                </wp:positionH>
                <wp:positionV relativeFrom="paragraph">
                  <wp:posOffset>277495</wp:posOffset>
                </wp:positionV>
                <wp:extent cx="2590800" cy="914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8307BB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lin</w:t>
                            </w:r>
                            <w:r w:rsidR="008307BB">
                              <w:t>ked’s</w:t>
                            </w:r>
                            <w:proofErr w:type="spellEnd"/>
                            <w:r w:rsidR="008307BB">
                              <w:t xml:space="preserve"> linked workflow among </w:t>
                            </w:r>
                            <w:proofErr w:type="gramStart"/>
                            <w:r w:rsidR="008307BB">
                              <w:t>items !</w:t>
                            </w:r>
                            <w:proofErr w:type="gramEnd"/>
                            <w:r w:rsidR="008307BB">
                              <w:t>= null then fetch its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6" style="position:absolute;margin-left:112.5pt;margin-top:21.85pt;width:204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" fillcolor="white [3201]" strokecolor="#c19859 [3209]" strokeweight="1pt">
                <v:textbox>
                  <w:txbxContent>
                    <w:p w:rsidR="00032FA4" w:rsidRDefault="00032FA4" w:rsidP="008307BB">
                      <w:pPr>
                        <w:jc w:val="center"/>
                      </w:pPr>
                      <w:r>
                        <w:t>If lin</w:t>
                      </w:r>
                      <w:r w:rsidR="008307BB">
                        <w:t>ked’s linked workflow among items != null then fetch its name</w:t>
                      </w:r>
                    </w:p>
                  </w:txbxContent>
                </v:textbox>
              </v:rect>
            </w:pict>
          </mc:Fallback>
        </mc:AlternateContent>
      </w:r>
    </w:p>
    <w:p w:rsidR="00032FA4" w:rsidRDefault="00032FA4" w:rsidP="00032FA4"/>
    <w:p w:rsidR="00032FA4" w:rsidRDefault="00FD0F82" w:rsidP="00032F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C41301" wp14:editId="4C19CBDA">
                <wp:simplePos x="0" y="0"/>
                <wp:positionH relativeFrom="column">
                  <wp:posOffset>1428750</wp:posOffset>
                </wp:positionH>
                <wp:positionV relativeFrom="paragraph">
                  <wp:posOffset>878205</wp:posOffset>
                </wp:positionV>
                <wp:extent cx="2590800" cy="14192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EB0CCE" w:rsidP="00EB0CCE">
                            <w:r>
                              <w:t xml:space="preserve">                               </w:t>
                            </w:r>
                          </w:p>
                          <w:p w:rsidR="00032FA4" w:rsidRDefault="00EB0CCE" w:rsidP="00032FA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linkedMap.put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032FA4">
                              <w:t>LinkedWorkflow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id,LinkedWorkflow</w:t>
                            </w:r>
                            <w:proofErr w:type="spellEnd"/>
                            <w:r>
                              <w:t xml:space="preserve"> details</w:t>
                            </w:r>
                            <w:r w:rsidR="00032FA4">
                              <w:t>)</w:t>
                            </w:r>
                            <w:r>
                              <w:t xml:space="preserve">and </w:t>
                            </w:r>
                            <w:proofErr w:type="spellStart"/>
                            <w:r>
                              <w:t>array.push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FD0F82">
                              <w:t>blueprint,type,provisioning</w:t>
                            </w:r>
                            <w:proofErr w:type="spellEnd"/>
                            <w:r w:rsidR="00FD0F82">
                              <w:t xml:space="preserve"> workflow </w:t>
                            </w:r>
                            <w:proofErr w:type="spellStart"/>
                            <w:r w:rsidR="00FD0F82">
                              <w:t>name,provisioning</w:t>
                            </w:r>
                            <w:proofErr w:type="spellEnd"/>
                            <w:r>
                              <w:t xml:space="preserve"> workflow</w:t>
                            </w:r>
                            <w:r w:rsidR="00FD0F82">
                              <w:t xml:space="preserve"> </w:t>
                            </w:r>
                            <w:proofErr w:type="spellStart"/>
                            <w:r w:rsidR="00FD0F82">
                              <w:t>id,linked</w:t>
                            </w:r>
                            <w:proofErr w:type="spellEnd"/>
                            <w:r>
                              <w:t xml:space="preserve"> workflow)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7" style="position:absolute;margin-left:112.5pt;margin-top:69.15pt;width:204pt;height:11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" fillcolor="white [3201]" strokecolor="#c19859 [3209]" strokeweight="1pt">
                <v:textbox>
                  <w:txbxContent>
                    <w:p w:rsidR="00032FA4" w:rsidRDefault="00EB0CCE" w:rsidP="00EB0CCE">
                      <w:r>
                        <w:t xml:space="preserve">                               </w:t>
                      </w:r>
                    </w:p>
                    <w:p w:rsidR="00032FA4" w:rsidRDefault="00EB0CCE" w:rsidP="00032FA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linkedMap.put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032FA4">
                        <w:t>LinkedWorkflow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id,LinkedWorkflow</w:t>
                      </w:r>
                      <w:proofErr w:type="spellEnd"/>
                      <w:r>
                        <w:t xml:space="preserve"> details</w:t>
                      </w:r>
                      <w:r w:rsidR="00032FA4">
                        <w:t>)</w:t>
                      </w:r>
                      <w:r>
                        <w:t xml:space="preserve">and </w:t>
                      </w:r>
                      <w:proofErr w:type="spellStart"/>
                      <w:r>
                        <w:t>array.push</w:t>
                      </w:r>
                      <w:proofErr w:type="spellEnd"/>
                      <w:r>
                        <w:t>(</w:t>
                      </w:r>
                      <w:proofErr w:type="spellStart"/>
                      <w:r w:rsidR="00FD0F82">
                        <w:t>blueprint,type,provisioning</w:t>
                      </w:r>
                      <w:proofErr w:type="spellEnd"/>
                      <w:r w:rsidR="00FD0F82">
                        <w:t xml:space="preserve"> workflow </w:t>
                      </w:r>
                      <w:proofErr w:type="spellStart"/>
                      <w:r w:rsidR="00FD0F82">
                        <w:t>name,provisioning</w:t>
                      </w:r>
                      <w:proofErr w:type="spellEnd"/>
                      <w:r>
                        <w:t xml:space="preserve"> workflow</w:t>
                      </w:r>
                      <w:r w:rsidR="00FD0F82">
                        <w:t xml:space="preserve"> </w:t>
                      </w:r>
                      <w:proofErr w:type="spellStart"/>
                      <w:r w:rsidR="00FD0F82">
                        <w:t>id,linked</w:t>
                      </w:r>
                      <w:proofErr w:type="spellEnd"/>
                      <w:r>
                        <w:t xml:space="preserve"> workflow)</w:t>
                      </w:r>
                    </w:p>
                  </w:txbxContent>
                </v:textbox>
              </v:rect>
            </w:pict>
          </mc:Fallback>
        </mc:AlternateContent>
      </w:r>
      <w:r w:rsidR="000915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62D5AB" wp14:editId="0DAC0838">
                <wp:simplePos x="0" y="0"/>
                <wp:positionH relativeFrom="column">
                  <wp:posOffset>-428625</wp:posOffset>
                </wp:positionH>
                <wp:positionV relativeFrom="paragraph">
                  <wp:posOffset>2935605</wp:posOffset>
                </wp:positionV>
                <wp:extent cx="18573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31.15pt" to="112.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" strokecolor="#f07f09 [3204]" strokeweight=".5pt">
                <v:stroke joinstyle="miter"/>
              </v:line>
            </w:pict>
          </mc:Fallback>
        </mc:AlternateContent>
      </w:r>
      <w:r w:rsidR="00EB0CC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2F08F" wp14:editId="1E338893">
                <wp:simplePos x="0" y="0"/>
                <wp:positionH relativeFrom="column">
                  <wp:posOffset>2714625</wp:posOffset>
                </wp:positionH>
                <wp:positionV relativeFrom="paragraph">
                  <wp:posOffset>2297430</wp:posOffset>
                </wp:positionV>
                <wp:extent cx="0" cy="19050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13.75pt;margin-top:180.9pt;width:0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4A0AEAAP4DAAAOAAAAZHJzL2Uyb0RvYy54bWysU8uO1DAQvCPxD5bvTJIV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0B3529" wp14:editId="5B0343DA">
                <wp:simplePos x="0" y="0"/>
                <wp:positionH relativeFrom="column">
                  <wp:posOffset>2714625</wp:posOffset>
                </wp:positionH>
                <wp:positionV relativeFrom="paragraph">
                  <wp:posOffset>4658995</wp:posOffset>
                </wp:positionV>
                <wp:extent cx="0" cy="3048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366.85pt" to="213.75pt,3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" strokecolor="#f07f09 [3204]" strokeweight=".5pt">
                <v:stroke joinstyle="miter"/>
              </v:line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4EF9DC" wp14:editId="1BD42379">
                <wp:simplePos x="0" y="0"/>
                <wp:positionH relativeFrom="column">
                  <wp:posOffset>1428750</wp:posOffset>
                </wp:positionH>
                <wp:positionV relativeFrom="paragraph">
                  <wp:posOffset>3744595</wp:posOffset>
                </wp:positionV>
                <wp:extent cx="2590800" cy="9144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9158A" w:rsidP="00032FA4">
                            <w:pPr>
                              <w:jc w:val="center"/>
                            </w:pPr>
                            <w:r>
                              <w:t xml:space="preserve">Iterate the </w:t>
                            </w:r>
                            <w:proofErr w:type="spellStart"/>
                            <w:r>
                              <w:t>linkedMap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proofErr w:type="gramStart"/>
                            <w:r>
                              <w:t>linkedArray.push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blueprint,type,linked</w:t>
                            </w:r>
                            <w:proofErr w:type="spellEnd"/>
                            <w:r>
                              <w:t xml:space="preserve"> wor</w:t>
                            </w:r>
                            <w:bookmarkStart w:id="0" w:name="_GoBack"/>
                            <w:bookmarkEnd w:id="0"/>
                            <w:r>
                              <w:t xml:space="preserve">kflow </w:t>
                            </w:r>
                            <w:proofErr w:type="spellStart"/>
                            <w:r>
                              <w:t>name,id,linkedlinkedworkflow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38" style="position:absolute;margin-left:112.5pt;margin-top:294.85pt;width:204pt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" fillcolor="white [3201]" strokecolor="#c19859 [3209]" strokeweight="1pt">
                <v:textbox>
                  <w:txbxContent>
                    <w:p w:rsidR="00032FA4" w:rsidRDefault="0009158A" w:rsidP="00032FA4">
                      <w:pPr>
                        <w:jc w:val="center"/>
                      </w:pPr>
                      <w:r>
                        <w:t xml:space="preserve">Iterate the </w:t>
                      </w:r>
                      <w:proofErr w:type="spellStart"/>
                      <w:r>
                        <w:t>linkedMap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proofErr w:type="gramStart"/>
                      <w:r>
                        <w:t>linkedArray.push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blueprint,type,linked</w:t>
                      </w:r>
                      <w:proofErr w:type="spellEnd"/>
                      <w:r>
                        <w:t xml:space="preserve"> wor</w:t>
                      </w:r>
                      <w:bookmarkStart w:id="1" w:name="_GoBack"/>
                      <w:bookmarkEnd w:id="1"/>
                      <w:r>
                        <w:t xml:space="preserve">kflow </w:t>
                      </w:r>
                      <w:proofErr w:type="spellStart"/>
                      <w:r>
                        <w:t>name,id,linkedlinkedworkflow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1956D" wp14:editId="1EAE407B">
                <wp:simplePos x="0" y="0"/>
                <wp:positionH relativeFrom="column">
                  <wp:posOffset>2714625</wp:posOffset>
                </wp:positionH>
                <wp:positionV relativeFrom="paragraph">
                  <wp:posOffset>3401695</wp:posOffset>
                </wp:positionV>
                <wp:extent cx="0" cy="342900"/>
                <wp:effectExtent l="95250" t="0" r="952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13.75pt;margin-top:267.85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zX0QEAAP4DAAAOAAAAZHJzL2Uyb0RvYy54bWysU9uO0zAQfUfiHyy/06RlhS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" strokecolor="#f07f09 [3204]" strokeweight=".5pt">
                <v:stroke endarrow="open" joinstyle="miter"/>
              </v:shape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C65E8" wp14:editId="110E4A1A">
                <wp:simplePos x="0" y="0"/>
                <wp:positionH relativeFrom="column">
                  <wp:posOffset>1428750</wp:posOffset>
                </wp:positionH>
                <wp:positionV relativeFrom="paragraph">
                  <wp:posOffset>2487295</wp:posOffset>
                </wp:positionV>
                <wp:extent cx="2590800" cy="914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032FA4">
                            <w:pPr>
                              <w:jc w:val="center"/>
                            </w:pPr>
                            <w:r>
                              <w:t>FETCH</w:t>
                            </w:r>
                            <w:r w:rsidR="0009158A">
                              <w:t xml:space="preserve"> resource actions and set the type = “Resource actions”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39" style="position:absolute;margin-left:112.5pt;margin-top:195.85pt;width:204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" fillcolor="white [3201]" strokecolor="#c19859 [3209]" strokeweight="1pt">
                <v:textbox>
                  <w:txbxContent>
                    <w:p w:rsidR="00032FA4" w:rsidRDefault="00032FA4" w:rsidP="00032FA4">
                      <w:pPr>
                        <w:jc w:val="center"/>
                      </w:pPr>
                      <w:r>
                        <w:t>FETCH</w:t>
                      </w:r>
                      <w:r w:rsidR="0009158A">
                        <w:t xml:space="preserve"> resource actions and set the type = “Resource actions”</w:t>
                      </w:r>
                    </w:p>
                  </w:txbxContent>
                </v:textbox>
              </v:rect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D9299" wp14:editId="112DD88B">
                <wp:simplePos x="0" y="0"/>
                <wp:positionH relativeFrom="column">
                  <wp:posOffset>2714625</wp:posOffset>
                </wp:positionH>
                <wp:positionV relativeFrom="paragraph">
                  <wp:posOffset>620395</wp:posOffset>
                </wp:positionV>
                <wp:extent cx="0" cy="53340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13.75pt;margin-top:48.85pt;width:0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032FA4" w:rsidRDefault="00032FA4" w:rsidP="00032FA4">
      <w:pPr>
        <w:pStyle w:val="Heading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FF4F9C" wp14:editId="5F9E0B08">
                <wp:simplePos x="0" y="0"/>
                <wp:positionH relativeFrom="column">
                  <wp:posOffset>2695575</wp:posOffset>
                </wp:positionH>
                <wp:positionV relativeFrom="paragraph">
                  <wp:posOffset>-647700</wp:posOffset>
                </wp:positionV>
                <wp:extent cx="0" cy="923925"/>
                <wp:effectExtent l="95250" t="0" r="7620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12.25pt;margin-top:-51pt;width:0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A1962" wp14:editId="7D4C9885">
                <wp:simplePos x="0" y="0"/>
                <wp:positionH relativeFrom="column">
                  <wp:posOffset>1419225</wp:posOffset>
                </wp:positionH>
                <wp:positionV relativeFrom="paragraph">
                  <wp:posOffset>273050</wp:posOffset>
                </wp:positionV>
                <wp:extent cx="2800350" cy="9144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9158A" w:rsidP="00032FA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Array.concat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linkedArray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40" style="position:absolute;margin-left:111.75pt;margin-top:21.5pt;width:220.5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ONbwIAACc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" fillcolor="white [3201]" strokecolor="#c19859 [3209]" strokeweight="1pt">
                <v:textbox>
                  <w:txbxContent>
                    <w:p w:rsidR="00032FA4" w:rsidRDefault="0009158A" w:rsidP="00032FA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Array.concat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linkedArray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32FA4" w:rsidRDefault="00032FA4" w:rsidP="00032FA4">
      <w:pPr>
        <w:pStyle w:val="Heading1"/>
      </w:pPr>
    </w:p>
    <w:p w:rsidR="00032FA4" w:rsidRDefault="0009158A" w:rsidP="00032FA4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73682C" wp14:editId="3B7055FF">
                <wp:simplePos x="0" y="0"/>
                <wp:positionH relativeFrom="column">
                  <wp:posOffset>2695575</wp:posOffset>
                </wp:positionH>
                <wp:positionV relativeFrom="paragraph">
                  <wp:posOffset>306070</wp:posOffset>
                </wp:positionV>
                <wp:extent cx="0" cy="209550"/>
                <wp:effectExtent l="9525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12.25pt;margin-top:24.1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032F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76232C" wp14:editId="07300D1B">
                <wp:simplePos x="0" y="0"/>
                <wp:positionH relativeFrom="column">
                  <wp:posOffset>1485900</wp:posOffset>
                </wp:positionH>
                <wp:positionV relativeFrom="paragraph">
                  <wp:posOffset>518160</wp:posOffset>
                </wp:positionV>
                <wp:extent cx="2733675" cy="9144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9158A" w:rsidP="00032FA4">
                            <w:pPr>
                              <w:jc w:val="center"/>
                            </w:pPr>
                            <w:r>
                              <w:t>Write data</w:t>
                            </w:r>
                            <w:r w:rsidR="00032FA4">
                              <w:t xml:space="preserve"> to the file through action “</w:t>
                            </w:r>
                            <w:proofErr w:type="spellStart"/>
                            <w:r w:rsidR="00032FA4">
                              <w:t>writeDataToFile</w:t>
                            </w:r>
                            <w:proofErr w:type="spellEnd"/>
                            <w:r w:rsidR="00032FA4">
                              <w:t>”</w:t>
                            </w:r>
                            <w:proofErr w:type="gramStart"/>
                            <w:r w:rsidR="00032FA4">
                              <w:t>,attach</w:t>
                            </w:r>
                            <w:proofErr w:type="gramEnd"/>
                            <w:r w:rsidR="00032FA4">
                              <w:t xml:space="preserve"> it with the mail and send the mail through “Send mail”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41" style="position:absolute;margin-left:117pt;margin-top:40.8pt;width:215.25pt;height:1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" fillcolor="white [3201]" strokecolor="#c19859 [3209]" strokeweight="1pt">
                <v:textbox>
                  <w:txbxContent>
                    <w:p w:rsidR="00032FA4" w:rsidRDefault="0009158A" w:rsidP="00032FA4">
                      <w:pPr>
                        <w:jc w:val="center"/>
                      </w:pPr>
                      <w:r>
                        <w:t>Write data</w:t>
                      </w:r>
                      <w:r w:rsidR="00032FA4">
                        <w:t xml:space="preserve"> to the file through action “</w:t>
                      </w:r>
                      <w:proofErr w:type="spellStart"/>
                      <w:r w:rsidR="00032FA4">
                        <w:t>writeDataToFile</w:t>
                      </w:r>
                      <w:proofErr w:type="spellEnd"/>
                      <w:r w:rsidR="00032FA4">
                        <w:t>”</w:t>
                      </w:r>
                      <w:proofErr w:type="gramStart"/>
                      <w:r w:rsidR="00032FA4">
                        <w:t>,attach</w:t>
                      </w:r>
                      <w:proofErr w:type="gramEnd"/>
                      <w:r w:rsidR="00032FA4">
                        <w:t xml:space="preserve"> it with the mail and send the mail through “Send mail”</w:t>
                      </w:r>
                    </w:p>
                  </w:txbxContent>
                </v:textbox>
              </v:rect>
            </w:pict>
          </mc:Fallback>
        </mc:AlternateContent>
      </w:r>
    </w:p>
    <w:p w:rsidR="00032FA4" w:rsidRDefault="00032FA4" w:rsidP="00032FA4">
      <w:pPr>
        <w:pStyle w:val="Heading1"/>
      </w:pPr>
    </w:p>
    <w:p w:rsidR="00032FA4" w:rsidRDefault="00032FA4" w:rsidP="00032FA4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1A46DC" wp14:editId="471D5D5C">
                <wp:simplePos x="0" y="0"/>
                <wp:positionH relativeFrom="column">
                  <wp:posOffset>2695575</wp:posOffset>
                </wp:positionH>
                <wp:positionV relativeFrom="paragraph">
                  <wp:posOffset>373380</wp:posOffset>
                </wp:positionV>
                <wp:extent cx="0" cy="285750"/>
                <wp:effectExtent l="9525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12.25pt;margin-top:29.4pt;width:0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</w:p>
    <w:p w:rsidR="00032FA4" w:rsidRDefault="00032FA4" w:rsidP="00032FA4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35A94" wp14:editId="4C06B688">
                <wp:simplePos x="0" y="0"/>
                <wp:positionH relativeFrom="column">
                  <wp:posOffset>2266950</wp:posOffset>
                </wp:positionH>
                <wp:positionV relativeFrom="paragraph">
                  <wp:posOffset>128905</wp:posOffset>
                </wp:positionV>
                <wp:extent cx="914400" cy="381000"/>
                <wp:effectExtent l="0" t="0" r="19050" b="1905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A4" w:rsidRDefault="00032FA4" w:rsidP="00032FA4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9" o:spid="_x0000_s1042" type="#_x0000_t116" style="position:absolute;margin-left:178.5pt;margin-top:10.15pt;width:1in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" fillcolor="white [3201]" strokecolor="#c19859 [3209]" strokeweight="1pt">
                <v:textbox>
                  <w:txbxContent>
                    <w:p w:rsidR="00032FA4" w:rsidRDefault="00032FA4" w:rsidP="00032FA4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32FA4" w:rsidRDefault="00032FA4" w:rsidP="00032FA4">
      <w:pPr>
        <w:pStyle w:val="Heading1"/>
      </w:pPr>
      <w:r>
        <w:t xml:space="preserve">Unused Workflow Properties </w:t>
      </w:r>
    </w:p>
    <w:p w:rsidR="00032FA4" w:rsidRDefault="000F79CF" w:rsidP="00032FA4">
      <w:pPr>
        <w:pStyle w:val="ListParagraph"/>
        <w:numPr>
          <w:ilvl w:val="0"/>
          <w:numId w:val="30"/>
        </w:numPr>
      </w:pPr>
      <w:r>
        <w:t xml:space="preserve">Provisioning </w:t>
      </w:r>
      <w:r w:rsidR="00032FA4">
        <w:t>Workflow Name – Name of the w</w:t>
      </w:r>
      <w:r w:rsidR="00C0235E">
        <w:t>orkflow which are mapped on VRA</w:t>
      </w:r>
    </w:p>
    <w:p w:rsidR="000F79CF" w:rsidRDefault="000F79CF" w:rsidP="000F79CF">
      <w:pPr>
        <w:pStyle w:val="ListParagraph"/>
        <w:numPr>
          <w:ilvl w:val="0"/>
          <w:numId w:val="30"/>
        </w:numPr>
      </w:pPr>
      <w:r w:rsidRPr="000F79CF">
        <w:t>Service Blueprint</w:t>
      </w:r>
      <w:r>
        <w:t xml:space="preserve"> </w:t>
      </w:r>
      <w:r w:rsidR="006E40A8">
        <w:t>–</w:t>
      </w:r>
      <w:r>
        <w:t xml:space="preserve"> </w:t>
      </w:r>
      <w:proofErr w:type="spellStart"/>
      <w:r w:rsidR="006E40A8">
        <w:t>XaaS</w:t>
      </w:r>
      <w:proofErr w:type="spellEnd"/>
      <w:r w:rsidR="006E40A8">
        <w:t xml:space="preserve"> </w:t>
      </w:r>
      <w:proofErr w:type="gramStart"/>
      <w:r w:rsidR="006E40A8">
        <w:t>blueprint  and</w:t>
      </w:r>
      <w:proofErr w:type="gramEnd"/>
      <w:r w:rsidR="006E40A8">
        <w:t xml:space="preserve"> Resource actions to which the workflow has been mapped.</w:t>
      </w:r>
    </w:p>
    <w:p w:rsidR="00C0235E" w:rsidRDefault="00C0235E" w:rsidP="00032FA4">
      <w:pPr>
        <w:pStyle w:val="ListParagraph"/>
        <w:numPr>
          <w:ilvl w:val="0"/>
          <w:numId w:val="30"/>
        </w:numPr>
      </w:pPr>
      <w:r>
        <w:t xml:space="preserve">Type - type of the workflow among  </w:t>
      </w:r>
      <w:proofErr w:type="spellStart"/>
      <w:r>
        <w:t>XaaS</w:t>
      </w:r>
      <w:proofErr w:type="spellEnd"/>
      <w:r>
        <w:t>, Linked or Resource Action</w:t>
      </w:r>
    </w:p>
    <w:p w:rsidR="00032FA4" w:rsidRDefault="000F79CF" w:rsidP="00032FA4">
      <w:pPr>
        <w:pStyle w:val="ListParagraph"/>
        <w:numPr>
          <w:ilvl w:val="0"/>
          <w:numId w:val="30"/>
        </w:numPr>
      </w:pPr>
      <w:r>
        <w:t>Provisioning Workflow id</w:t>
      </w:r>
      <w:r w:rsidR="00032FA4">
        <w:t xml:space="preserve"> – ID of the</w:t>
      </w:r>
      <w:r w:rsidR="006E40A8">
        <w:t xml:space="preserve"> provisioning</w:t>
      </w:r>
      <w:r w:rsidR="00032FA4">
        <w:t xml:space="preserve"> workflow</w:t>
      </w:r>
    </w:p>
    <w:p w:rsidR="00032FA4" w:rsidRDefault="000F79CF" w:rsidP="00032FA4">
      <w:pPr>
        <w:pStyle w:val="ListParagraph"/>
        <w:numPr>
          <w:ilvl w:val="0"/>
          <w:numId w:val="30"/>
        </w:numPr>
      </w:pPr>
      <w:r>
        <w:t xml:space="preserve">Linked </w:t>
      </w:r>
      <w:r w:rsidR="00032FA4">
        <w:t>workflow –</w:t>
      </w:r>
      <w:r w:rsidR="006E40A8">
        <w:t xml:space="preserve"> workflow linked to Provisioning Workflow</w:t>
      </w:r>
      <w:r w:rsidR="00032FA4">
        <w:t>.</w:t>
      </w:r>
    </w:p>
    <w:p w:rsidR="00032FA4" w:rsidRDefault="00032FA4" w:rsidP="00032FA4">
      <w:pPr>
        <w:pStyle w:val="Title"/>
      </w:pPr>
      <w:r>
        <w:t>Dependencies</w:t>
      </w:r>
    </w:p>
    <w:p w:rsidR="00032FA4" w:rsidRPr="00BE26F1" w:rsidRDefault="00032FA4" w:rsidP="00032FA4">
      <w:pPr>
        <w:pStyle w:val="Heading1"/>
      </w:pPr>
      <w:r>
        <w:t>Related Actions</w:t>
      </w:r>
    </w:p>
    <w:p w:rsidR="00032FA4" w:rsidRDefault="00032FA4" w:rsidP="00032FA4">
      <w:pPr>
        <w:pStyle w:val="ListParagraph"/>
        <w:numPr>
          <w:ilvl w:val="0"/>
          <w:numId w:val="31"/>
        </w:numPr>
      </w:pPr>
      <w:bookmarkStart w:id="2" w:name="_Hlk514148139"/>
      <w:proofErr w:type="spellStart"/>
      <w:r>
        <w:t>WriteDataToTheFile</w:t>
      </w:r>
      <w:proofErr w:type="spellEnd"/>
      <w:r>
        <w:t xml:space="preserve"> – It writes the requested data to the file.</w:t>
      </w:r>
    </w:p>
    <w:p w:rsidR="00032FA4" w:rsidRDefault="00032FA4" w:rsidP="00032FA4">
      <w:pPr>
        <w:pStyle w:val="ListParagraph"/>
        <w:numPr>
          <w:ilvl w:val="0"/>
          <w:numId w:val="31"/>
        </w:numPr>
      </w:pPr>
      <w:proofErr w:type="spellStart"/>
      <w:r>
        <w:t>ValidateEmail</w:t>
      </w:r>
      <w:proofErr w:type="spellEnd"/>
      <w:r>
        <w:t xml:space="preserve"> – It validates the email address.</w:t>
      </w:r>
    </w:p>
    <w:p w:rsidR="00032FA4" w:rsidRDefault="00032FA4" w:rsidP="00210CBB">
      <w:pPr>
        <w:pStyle w:val="ListParagraph"/>
        <w:numPr>
          <w:ilvl w:val="0"/>
          <w:numId w:val="31"/>
        </w:numPr>
      </w:pPr>
      <w:proofErr w:type="spellStart"/>
      <w:r w:rsidRPr="00531A53">
        <w:t>G</w:t>
      </w:r>
      <w:r w:rsidR="00210CBB">
        <w:t>etLinkedWorkflow</w:t>
      </w:r>
      <w:r w:rsidRPr="00531A53">
        <w:t>WithId</w:t>
      </w:r>
      <w:proofErr w:type="spellEnd"/>
      <w:r>
        <w:t xml:space="preserve"> –</w:t>
      </w:r>
      <w:r w:rsidR="00210CBB">
        <w:t xml:space="preserve"> it is returning</w:t>
      </w:r>
      <w:r>
        <w:t xml:space="preserve"> the</w:t>
      </w:r>
      <w:r w:rsidR="00210CBB">
        <w:t xml:space="preserve"> array of</w:t>
      </w:r>
      <w:r>
        <w:t xml:space="preserve"> linked workflow of a </w:t>
      </w:r>
      <w:r w:rsidR="00210CBB">
        <w:t xml:space="preserve">Parent </w:t>
      </w:r>
      <w:r>
        <w:t xml:space="preserve">workflow </w:t>
      </w:r>
      <w:r w:rsidR="00210CBB">
        <w:t xml:space="preserve">along with its id </w:t>
      </w:r>
      <w:r>
        <w:t xml:space="preserve">with the help of the </w:t>
      </w:r>
      <w:r w:rsidR="00210CBB">
        <w:t xml:space="preserve">Parent </w:t>
      </w:r>
      <w:r>
        <w:t>workflow id.</w:t>
      </w:r>
    </w:p>
    <w:bookmarkEnd w:id="2"/>
    <w:p w:rsidR="00032FA4" w:rsidRDefault="00032FA4" w:rsidP="00032FA4"/>
    <w:p w:rsidR="00032FA4" w:rsidRDefault="00032FA4" w:rsidP="00032FA4">
      <w:pPr>
        <w:pStyle w:val="Heading1"/>
      </w:pPr>
      <w:r>
        <w:t>Related Workflows</w:t>
      </w:r>
    </w:p>
    <w:p w:rsidR="00032FA4" w:rsidRDefault="00032FA4" w:rsidP="00032FA4">
      <w:pPr>
        <w:pStyle w:val="ListParagraph"/>
        <w:numPr>
          <w:ilvl w:val="0"/>
          <w:numId w:val="32"/>
        </w:numPr>
      </w:pPr>
      <w:bookmarkStart w:id="3" w:name="_Hlk514148171"/>
      <w:r>
        <w:t xml:space="preserve">Send Mail – It attaches the file to the mail and </w:t>
      </w:r>
      <w:proofErr w:type="gramStart"/>
      <w:r>
        <w:t>send</w:t>
      </w:r>
      <w:proofErr w:type="gramEnd"/>
      <w:r>
        <w:t xml:space="preserve"> it to the specified requester.</w:t>
      </w:r>
    </w:p>
    <w:bookmarkEnd w:id="3"/>
    <w:p w:rsidR="00032FA4" w:rsidRDefault="00032FA4" w:rsidP="00032FA4">
      <w:pPr>
        <w:pStyle w:val="Heading1"/>
      </w:pPr>
      <w:r>
        <w:lastRenderedPageBreak/>
        <w:t>Related Configuration Elements</w:t>
      </w:r>
    </w:p>
    <w:p w:rsidR="00032FA4" w:rsidRDefault="00032FA4" w:rsidP="00032FA4">
      <w:pPr>
        <w:pStyle w:val="ListParagraph"/>
        <w:numPr>
          <w:ilvl w:val="0"/>
          <w:numId w:val="32"/>
        </w:numPr>
      </w:pPr>
      <w:bookmarkStart w:id="4" w:name="_Hlk514148206"/>
      <w:proofErr w:type="spellStart"/>
      <w:r>
        <w:t>fromName</w:t>
      </w:r>
      <w:proofErr w:type="spellEnd"/>
      <w:r>
        <w:t xml:space="preserve"> – Sender’s Name</w:t>
      </w:r>
    </w:p>
    <w:p w:rsidR="00032FA4" w:rsidRDefault="00032FA4" w:rsidP="00032FA4">
      <w:pPr>
        <w:pStyle w:val="ListParagraph"/>
        <w:numPr>
          <w:ilvl w:val="0"/>
          <w:numId w:val="32"/>
        </w:numPr>
      </w:pPr>
      <w:proofErr w:type="spellStart"/>
      <w:r>
        <w:t>fromAddress</w:t>
      </w:r>
      <w:proofErr w:type="spellEnd"/>
      <w:r>
        <w:t xml:space="preserve"> – Sender’s Address</w:t>
      </w:r>
    </w:p>
    <w:p w:rsidR="00032FA4" w:rsidRDefault="00032FA4" w:rsidP="00032FA4">
      <w:pPr>
        <w:pStyle w:val="ListParagraph"/>
        <w:numPr>
          <w:ilvl w:val="0"/>
          <w:numId w:val="32"/>
        </w:numPr>
      </w:pPr>
      <w:proofErr w:type="spellStart"/>
      <w:proofErr w:type="gramStart"/>
      <w:r>
        <w:t>vcaccafeHost</w:t>
      </w:r>
      <w:proofErr w:type="spellEnd"/>
      <w:proofErr w:type="gramEnd"/>
      <w:r>
        <w:t xml:space="preserve"> – It is the host through which VRO connect with VRA to fetch the required data.</w:t>
      </w:r>
    </w:p>
    <w:p w:rsidR="00032FA4" w:rsidRDefault="00032FA4" w:rsidP="00032FA4">
      <w:pPr>
        <w:pStyle w:val="ListParagraph"/>
        <w:numPr>
          <w:ilvl w:val="0"/>
          <w:numId w:val="32"/>
        </w:numPr>
      </w:pPr>
      <w:proofErr w:type="spellStart"/>
      <w:proofErr w:type="gramStart"/>
      <w:r>
        <w:t>smtpHost</w:t>
      </w:r>
      <w:proofErr w:type="spellEnd"/>
      <w:proofErr w:type="gramEnd"/>
      <w:r>
        <w:t xml:space="preserve"> – with which one will be able to connect to the server to send the mail.</w:t>
      </w:r>
    </w:p>
    <w:p w:rsidR="00032FA4" w:rsidRDefault="00032FA4" w:rsidP="00032FA4">
      <w:pPr>
        <w:pStyle w:val="ListParagraph"/>
        <w:numPr>
          <w:ilvl w:val="0"/>
          <w:numId w:val="32"/>
        </w:numPr>
      </w:pPr>
      <w:proofErr w:type="spellStart"/>
      <w:r>
        <w:t>CcAddress</w:t>
      </w:r>
      <w:proofErr w:type="spellEnd"/>
      <w:r>
        <w:t xml:space="preserve"> – it includes other member’s mail address to </w:t>
      </w:r>
      <w:proofErr w:type="gramStart"/>
      <w:r>
        <w:t>whom</w:t>
      </w:r>
      <w:proofErr w:type="gramEnd"/>
      <w:r>
        <w:t xml:space="preserve"> requester wants to send the mail.</w:t>
      </w:r>
    </w:p>
    <w:p w:rsidR="00032FA4" w:rsidRDefault="00032FA4" w:rsidP="00032FA4">
      <w:pPr>
        <w:pStyle w:val="ListParagraph"/>
        <w:numPr>
          <w:ilvl w:val="0"/>
          <w:numId w:val="32"/>
        </w:numPr>
      </w:pPr>
      <w:proofErr w:type="spellStart"/>
      <w:proofErr w:type="gramStart"/>
      <w:r>
        <w:t>smtpPort</w:t>
      </w:r>
      <w:proofErr w:type="spellEnd"/>
      <w:r>
        <w:t xml:space="preserve">  -</w:t>
      </w:r>
      <w:proofErr w:type="gramEnd"/>
      <w:r>
        <w:t xml:space="preserve"> with which one will be able to connect to the server to send the mail.</w:t>
      </w:r>
    </w:p>
    <w:p w:rsidR="00032FA4" w:rsidRDefault="00032FA4" w:rsidP="00032FA4">
      <w:pPr>
        <w:pStyle w:val="ListParagraph"/>
      </w:pPr>
    </w:p>
    <w:bookmarkEnd w:id="4"/>
    <w:p w:rsidR="00032FA4" w:rsidRDefault="00032FA4" w:rsidP="00032FA4">
      <w:pPr>
        <w:pStyle w:val="Heading1"/>
      </w:pPr>
      <w:r>
        <w:t>Attributes</w:t>
      </w:r>
    </w:p>
    <w:p w:rsidR="00032FA4" w:rsidRDefault="00032FA4" w:rsidP="00032FA4">
      <w:r>
        <w:rPr>
          <w:noProof/>
          <w:lang w:eastAsia="en-US"/>
        </w:rPr>
        <w:drawing>
          <wp:inline distT="0" distB="0" distL="0" distR="0" wp14:anchorId="38956649" wp14:editId="5681C10E">
            <wp:extent cx="6391274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sed attr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94" cy="31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A4" w:rsidRDefault="00032FA4" w:rsidP="00032FA4"/>
    <w:p w:rsidR="00032FA4" w:rsidRDefault="00032FA4" w:rsidP="00032FA4"/>
    <w:p w:rsidR="00032FA4" w:rsidRDefault="00032FA4" w:rsidP="00032FA4"/>
    <w:p w:rsidR="00032FA4" w:rsidRDefault="00032FA4" w:rsidP="00032FA4"/>
    <w:p w:rsidR="00032FA4" w:rsidRDefault="00032FA4" w:rsidP="00032FA4">
      <w:pPr>
        <w:pStyle w:val="Heading1"/>
      </w:pPr>
      <w:r>
        <w:lastRenderedPageBreak/>
        <w:t>Inputs</w:t>
      </w:r>
    </w:p>
    <w:p w:rsidR="00032FA4" w:rsidRPr="00DD6B88" w:rsidRDefault="00032FA4" w:rsidP="00032FA4">
      <w:r>
        <w:rPr>
          <w:noProof/>
          <w:lang w:eastAsia="en-US"/>
        </w:rPr>
        <w:drawing>
          <wp:inline distT="0" distB="0" distL="0" distR="0" wp14:anchorId="4AD81B50" wp14:editId="5F9CB51C">
            <wp:extent cx="6275007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sed inp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A4" w:rsidRDefault="00032FA4" w:rsidP="00032FA4"/>
    <w:p w:rsidR="00032FA4" w:rsidRDefault="00032FA4" w:rsidP="00032FA4">
      <w:pPr>
        <w:pStyle w:val="Heading1"/>
      </w:pPr>
      <w:r>
        <w:t>Future Scope</w:t>
      </w:r>
    </w:p>
    <w:p w:rsidR="00032FA4" w:rsidRDefault="00032FA4" w:rsidP="00032FA4">
      <w:r>
        <w:t xml:space="preserve">The workflow can to </w:t>
      </w:r>
      <w:proofErr w:type="gramStart"/>
      <w:r>
        <w:t>extended</w:t>
      </w:r>
      <w:proofErr w:type="gramEnd"/>
      <w:r>
        <w:t xml:space="preserve"> to:</w:t>
      </w:r>
    </w:p>
    <w:p w:rsidR="00032FA4" w:rsidRPr="00DD6B88" w:rsidRDefault="00032FA4" w:rsidP="00032FA4">
      <w:pPr>
        <w:pStyle w:val="ListParagraph"/>
        <w:numPr>
          <w:ilvl w:val="0"/>
          <w:numId w:val="33"/>
        </w:numPr>
      </w:pPr>
      <w:proofErr w:type="gramStart"/>
      <w:r>
        <w:t>to</w:t>
      </w:r>
      <w:proofErr w:type="gramEnd"/>
      <w:r>
        <w:t xml:space="preserve"> fetch more linked workflows to get more and more used workflows.</w:t>
      </w:r>
    </w:p>
    <w:p w:rsidR="00032FA4" w:rsidRPr="009A5887" w:rsidRDefault="00032FA4" w:rsidP="00032FA4"/>
    <w:p w:rsidR="00855982" w:rsidRPr="00032FA4" w:rsidRDefault="00855982" w:rsidP="00032FA4"/>
    <w:sectPr w:rsidR="00855982" w:rsidRPr="00032FA4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B4C" w:rsidRDefault="00513B4C" w:rsidP="00855982">
      <w:pPr>
        <w:spacing w:after="0" w:line="240" w:lineRule="auto"/>
      </w:pPr>
      <w:r>
        <w:separator/>
      </w:r>
    </w:p>
  </w:endnote>
  <w:endnote w:type="continuationSeparator" w:id="0">
    <w:p w:rsidR="00513B4C" w:rsidRDefault="00513B4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F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B4C" w:rsidRDefault="00513B4C" w:rsidP="00855982">
      <w:pPr>
        <w:spacing w:after="0" w:line="240" w:lineRule="auto"/>
      </w:pPr>
      <w:r>
        <w:separator/>
      </w:r>
    </w:p>
  </w:footnote>
  <w:footnote w:type="continuationSeparator" w:id="0">
    <w:p w:rsidR="00513B4C" w:rsidRDefault="00513B4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5E026F"/>
    <w:multiLevelType w:val="hybridMultilevel"/>
    <w:tmpl w:val="283C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03370E8"/>
    <w:multiLevelType w:val="hybridMultilevel"/>
    <w:tmpl w:val="EF2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86C349C"/>
    <w:multiLevelType w:val="hybridMultilevel"/>
    <w:tmpl w:val="EB2A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A7241"/>
    <w:multiLevelType w:val="hybridMultilevel"/>
    <w:tmpl w:val="5A2A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17"/>
  </w:num>
  <w:num w:numId="31">
    <w:abstractNumId w:val="20"/>
  </w:num>
  <w:num w:numId="32">
    <w:abstractNumId w:val="2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A4"/>
    <w:rsid w:val="00032FA4"/>
    <w:rsid w:val="0009158A"/>
    <w:rsid w:val="000F79CF"/>
    <w:rsid w:val="001D4362"/>
    <w:rsid w:val="001E4FB9"/>
    <w:rsid w:val="00210CBB"/>
    <w:rsid w:val="00513B4C"/>
    <w:rsid w:val="006E40A8"/>
    <w:rsid w:val="007833A7"/>
    <w:rsid w:val="00806A4D"/>
    <w:rsid w:val="008307BB"/>
    <w:rsid w:val="00855982"/>
    <w:rsid w:val="0087034E"/>
    <w:rsid w:val="00A10484"/>
    <w:rsid w:val="00A731E5"/>
    <w:rsid w:val="00B577EC"/>
    <w:rsid w:val="00BD5996"/>
    <w:rsid w:val="00C0235E"/>
    <w:rsid w:val="00C10F9A"/>
    <w:rsid w:val="00C852FE"/>
    <w:rsid w:val="00D35B1C"/>
    <w:rsid w:val="00DB6758"/>
    <w:rsid w:val="00E4102C"/>
    <w:rsid w:val="00EB0CCE"/>
    <w:rsid w:val="00FC6363"/>
    <w:rsid w:val="00FD0F8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A4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32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A4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3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870B9CD-CEE6-4EC8-B007-6C6D89B5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347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10</cp:revision>
  <dcterms:created xsi:type="dcterms:W3CDTF">2018-08-16T10:14:00Z</dcterms:created>
  <dcterms:modified xsi:type="dcterms:W3CDTF">2018-08-24T08:50:00Z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