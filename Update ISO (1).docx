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Default="003C410A">
      <w:pPr>
        <w:pStyle w:val="Title"/>
      </w:pPr>
      <w:r>
        <w:t>Update ISO</w:t>
      </w:r>
    </w:p>
    <w:p w:rsidR="00855982" w:rsidRPr="00855982" w:rsidRDefault="00866AEE" w:rsidP="00855982">
      <w:pPr>
        <w:pStyle w:val="Heading1"/>
      </w:pPr>
      <w:r>
        <w:t>Overview</w:t>
      </w:r>
    </w:p>
    <w:p w:rsidR="00866AEE" w:rsidRDefault="003C410A" w:rsidP="00866AEE">
      <w:r>
        <w:t xml:space="preserve">Update ISO fetches ISO Details </w:t>
      </w:r>
      <w:r w:rsidR="00416379">
        <w:t xml:space="preserve">saved as a configuration element </w:t>
      </w:r>
      <w:r>
        <w:t>and add new ISO</w:t>
      </w:r>
      <w:r w:rsidR="00416379">
        <w:t>s to it</w:t>
      </w:r>
      <w:r>
        <w:t>.</w:t>
      </w:r>
    </w:p>
    <w:p w:rsidR="00866AEE" w:rsidRDefault="00866AEE" w:rsidP="00866AEE">
      <w:pPr>
        <w:pStyle w:val="Heading1"/>
      </w:pPr>
      <w:r>
        <w:t>Goal</w:t>
      </w:r>
    </w:p>
    <w:p w:rsidR="00866AEE" w:rsidRDefault="00866AEE" w:rsidP="00866AEE">
      <w:pPr>
        <w:spacing w:line="240" w:lineRule="auto"/>
      </w:pPr>
      <w:r>
        <w:t xml:space="preserve">It is </w:t>
      </w:r>
      <w:r w:rsidR="005F2FA1">
        <w:t>prepared to achieve automated add</w:t>
      </w:r>
      <w:r w:rsidR="00021DD0">
        <w:t>i</w:t>
      </w:r>
      <w:r w:rsidR="005F2FA1">
        <w:t>tion</w:t>
      </w:r>
      <w:r w:rsidR="001B6330">
        <w:t xml:space="preserve"> of new ISOs to the existing list</w:t>
      </w:r>
      <w:r w:rsidR="00021DD0">
        <w:t xml:space="preserve"> which earlier was being done manually</w:t>
      </w:r>
      <w:r>
        <w:t>.</w:t>
      </w:r>
    </w:p>
    <w:p w:rsidR="00866AEE" w:rsidRDefault="00866AEE" w:rsidP="00866AEE">
      <w:pPr>
        <w:pStyle w:val="Heading1"/>
      </w:pPr>
      <w:r>
        <w:t>Solution/Logic Design</w:t>
      </w:r>
    </w:p>
    <w:p w:rsidR="00866AEE" w:rsidRDefault="00E05583" w:rsidP="00866AEE">
      <w:r>
        <w:rPr>
          <w:noProof/>
          <w:lang w:eastAsia="en-US"/>
        </w:rPr>
        <w:drawing>
          <wp:inline distT="0" distB="0" distL="0" distR="0">
            <wp:extent cx="5670812" cy="366975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prin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12" cy="36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83" w:rsidRDefault="00E05583" w:rsidP="00866AEE"/>
    <w:p w:rsidR="00E05583" w:rsidRDefault="00E05583" w:rsidP="00866AEE">
      <w:r>
        <w:rPr>
          <w:noProof/>
          <w:lang w:eastAsia="en-US"/>
        </w:rPr>
        <w:lastRenderedPageBreak/>
        <w:drawing>
          <wp:inline distT="0" distB="0" distL="0" distR="0">
            <wp:extent cx="6329238" cy="37290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prin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994" cy="37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83" w:rsidRDefault="00E05583" w:rsidP="00866AEE"/>
    <w:p w:rsidR="00E05583" w:rsidRDefault="00BE26F1" w:rsidP="00BE26F1">
      <w:pPr>
        <w:pStyle w:val="Heading1"/>
      </w:pPr>
      <w:r>
        <w:t>Properties</w:t>
      </w:r>
    </w:p>
    <w:p w:rsidR="004E2B3C" w:rsidRDefault="000A658C" w:rsidP="000A658C">
      <w:pPr>
        <w:pStyle w:val="ListParagraph"/>
        <w:numPr>
          <w:ilvl w:val="0"/>
          <w:numId w:val="30"/>
        </w:numPr>
      </w:pPr>
      <w:r>
        <w:t>ISO name – Name of the ISO</w:t>
      </w:r>
    </w:p>
    <w:p w:rsidR="000A658C" w:rsidRDefault="000A658C" w:rsidP="000A658C">
      <w:pPr>
        <w:pStyle w:val="ListParagraph"/>
        <w:numPr>
          <w:ilvl w:val="0"/>
          <w:numId w:val="30"/>
        </w:numPr>
      </w:pPr>
      <w:r>
        <w:t>ISO Path – Path of the ISO</w:t>
      </w:r>
    </w:p>
    <w:p w:rsidR="000A658C" w:rsidRDefault="000A658C" w:rsidP="000A658C">
      <w:pPr>
        <w:pStyle w:val="ListParagraph"/>
        <w:numPr>
          <w:ilvl w:val="0"/>
          <w:numId w:val="30"/>
        </w:numPr>
      </w:pPr>
      <w:r>
        <w:t>ISO Description – description of the ISO</w:t>
      </w:r>
    </w:p>
    <w:p w:rsidR="00770840" w:rsidRDefault="00770840" w:rsidP="00770840">
      <w:pPr>
        <w:pStyle w:val="Title"/>
      </w:pPr>
      <w:r>
        <w:t>Dependencies</w:t>
      </w:r>
    </w:p>
    <w:p w:rsidR="00770840" w:rsidRPr="00BE26F1" w:rsidRDefault="00770840" w:rsidP="00770840">
      <w:pPr>
        <w:pStyle w:val="Heading1"/>
      </w:pPr>
      <w:r>
        <w:t>Related Actions</w:t>
      </w:r>
    </w:p>
    <w:p w:rsidR="00770840" w:rsidRDefault="003C410A" w:rsidP="003C410A">
      <w:bookmarkStart w:id="0" w:name="_Hlk514148139"/>
      <w:r>
        <w:t>Not Applicable</w:t>
      </w:r>
    </w:p>
    <w:bookmarkEnd w:id="0"/>
    <w:p w:rsidR="00770840" w:rsidRDefault="00770840" w:rsidP="00770840">
      <w:pPr>
        <w:pStyle w:val="Heading1"/>
      </w:pPr>
      <w:r>
        <w:t>Related Workflows</w:t>
      </w:r>
    </w:p>
    <w:p w:rsidR="003C410A" w:rsidRDefault="003C410A" w:rsidP="003C410A">
      <w:r>
        <w:t>Not Applicable</w:t>
      </w:r>
    </w:p>
    <w:p w:rsidR="00770840" w:rsidRDefault="00770840" w:rsidP="00770840">
      <w:pPr>
        <w:pStyle w:val="Heading1"/>
      </w:pPr>
      <w:r>
        <w:lastRenderedPageBreak/>
        <w:t>Related Configuration Elements</w:t>
      </w:r>
    </w:p>
    <w:p w:rsidR="003C410A" w:rsidRPr="003C410A" w:rsidRDefault="003C410A" w:rsidP="003C410A">
      <w:pPr>
        <w:pStyle w:val="ListParagraph"/>
        <w:numPr>
          <w:ilvl w:val="0"/>
          <w:numId w:val="32"/>
        </w:numPr>
      </w:pPr>
      <w:bookmarkStart w:id="1" w:name="_Hlk514148206"/>
      <w:r w:rsidRPr="003C410A">
        <w:t xml:space="preserve">ResourceConfISOFile – </w:t>
      </w:r>
      <w:r w:rsidR="00416379">
        <w:t>Configuration element</w:t>
      </w:r>
      <w:r w:rsidRPr="003C410A">
        <w:t xml:space="preserve"> which contains ISO Details from which data needs to be modified, updated or deleted.</w:t>
      </w:r>
    </w:p>
    <w:p w:rsidR="007770BE" w:rsidRDefault="007770BE" w:rsidP="003C410A">
      <w:pPr>
        <w:pStyle w:val="ListParagraph"/>
      </w:pPr>
    </w:p>
    <w:bookmarkEnd w:id="1"/>
    <w:p w:rsidR="00770840" w:rsidRDefault="00770840" w:rsidP="00770840">
      <w:pPr>
        <w:pStyle w:val="Heading1"/>
      </w:pPr>
      <w:r>
        <w:t>Attributes</w:t>
      </w:r>
    </w:p>
    <w:p w:rsidR="00DD6B88" w:rsidRDefault="00DD6B88" w:rsidP="00770840"/>
    <w:p w:rsidR="00770840" w:rsidRDefault="00DD6B88" w:rsidP="00770840">
      <w:r>
        <w:rPr>
          <w:noProof/>
          <w:lang w:eastAsia="en-US"/>
        </w:rPr>
        <w:drawing>
          <wp:inline distT="0" distB="0" distL="0" distR="0">
            <wp:extent cx="6385563" cy="2329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attribu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3" cy="23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8" w:rsidRDefault="00DD6B88" w:rsidP="00DD6B88">
      <w:pPr>
        <w:pStyle w:val="Heading1"/>
      </w:pPr>
      <w:r>
        <w:t>Inputs</w:t>
      </w:r>
    </w:p>
    <w:p w:rsidR="00DD6B88" w:rsidRPr="00DD6B88" w:rsidRDefault="00DD6B88" w:rsidP="00DD6B88">
      <w:r>
        <w:rPr>
          <w:noProof/>
          <w:lang w:eastAsia="en-US"/>
        </w:rPr>
        <w:drawing>
          <wp:inline distT="0" distB="0" distL="0" distR="0">
            <wp:extent cx="7191677" cy="279879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prints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677" cy="27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8" w:rsidRDefault="00DD6B88" w:rsidP="00DD6B88">
      <w:pPr>
        <w:pStyle w:val="Heading1"/>
      </w:pPr>
      <w:r>
        <w:lastRenderedPageBreak/>
        <w:t>Future Scope</w:t>
      </w:r>
    </w:p>
    <w:p w:rsidR="00DD6B88" w:rsidRDefault="00416379" w:rsidP="00926B99">
      <w:r>
        <w:t>It can be extended to:</w:t>
      </w:r>
    </w:p>
    <w:p w:rsidR="00416379" w:rsidRPr="00DD6B88" w:rsidRDefault="00416379" w:rsidP="00416379">
      <w:pPr>
        <w:pStyle w:val="ListParagraph"/>
        <w:numPr>
          <w:ilvl w:val="0"/>
          <w:numId w:val="32"/>
        </w:numPr>
      </w:pPr>
      <w:r>
        <w:t>ISO details can be in different mode</w:t>
      </w:r>
      <w:r w:rsidR="005A335D">
        <w:t>s</w:t>
      </w:r>
      <w:bookmarkStart w:id="2" w:name="_GoBack"/>
      <w:bookmarkEnd w:id="2"/>
      <w:r>
        <w:t xml:space="preserve"> like a CSV file, Text file etc. .</w:t>
      </w:r>
    </w:p>
    <w:sectPr w:rsidR="00416379" w:rsidRPr="00DD6B88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5AB" w:rsidRDefault="002515AB" w:rsidP="00855982">
      <w:pPr>
        <w:spacing w:after="0" w:line="240" w:lineRule="auto"/>
      </w:pPr>
      <w:r>
        <w:separator/>
      </w:r>
    </w:p>
  </w:endnote>
  <w:endnote w:type="continuationSeparator" w:id="0">
    <w:p w:rsidR="002515AB" w:rsidRDefault="002515A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35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5AB" w:rsidRDefault="002515AB" w:rsidP="00855982">
      <w:pPr>
        <w:spacing w:after="0" w:line="240" w:lineRule="auto"/>
      </w:pPr>
      <w:r>
        <w:separator/>
      </w:r>
    </w:p>
  </w:footnote>
  <w:footnote w:type="continuationSeparator" w:id="0">
    <w:p w:rsidR="002515AB" w:rsidRDefault="002515A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10E092D"/>
    <w:multiLevelType w:val="hybridMultilevel"/>
    <w:tmpl w:val="73DC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03370E8"/>
    <w:multiLevelType w:val="hybridMultilevel"/>
    <w:tmpl w:val="EF2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94219"/>
    <w:multiLevelType w:val="hybridMultilevel"/>
    <w:tmpl w:val="441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86C349C"/>
    <w:multiLevelType w:val="hybridMultilevel"/>
    <w:tmpl w:val="EB2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A7241"/>
    <w:multiLevelType w:val="hybridMultilevel"/>
    <w:tmpl w:val="D6A4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22"/>
  </w:num>
  <w:num w:numId="33">
    <w:abstractNumId w:val="1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AEE"/>
    <w:rsid w:val="00021DD0"/>
    <w:rsid w:val="000A658C"/>
    <w:rsid w:val="001B5D29"/>
    <w:rsid w:val="001B6330"/>
    <w:rsid w:val="001D4362"/>
    <w:rsid w:val="002515AB"/>
    <w:rsid w:val="003C410A"/>
    <w:rsid w:val="003E460F"/>
    <w:rsid w:val="00416379"/>
    <w:rsid w:val="004A19FE"/>
    <w:rsid w:val="004E2B3C"/>
    <w:rsid w:val="0054726C"/>
    <w:rsid w:val="005A335D"/>
    <w:rsid w:val="005E6AF4"/>
    <w:rsid w:val="005F2FA1"/>
    <w:rsid w:val="00770840"/>
    <w:rsid w:val="007726CF"/>
    <w:rsid w:val="007770BE"/>
    <w:rsid w:val="007833A7"/>
    <w:rsid w:val="007A2BEA"/>
    <w:rsid w:val="00827635"/>
    <w:rsid w:val="008356C2"/>
    <w:rsid w:val="00855982"/>
    <w:rsid w:val="00866AEE"/>
    <w:rsid w:val="00926B99"/>
    <w:rsid w:val="009A05AE"/>
    <w:rsid w:val="00A10484"/>
    <w:rsid w:val="00BE26F1"/>
    <w:rsid w:val="00CC0029"/>
    <w:rsid w:val="00D67177"/>
    <w:rsid w:val="00DD6B88"/>
    <w:rsid w:val="00E05583"/>
    <w:rsid w:val="00E36C07"/>
    <w:rsid w:val="00E463ED"/>
    <w:rsid w:val="00E55142"/>
    <w:rsid w:val="00E57F1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E2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E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110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12</cp:revision>
  <dcterms:created xsi:type="dcterms:W3CDTF">2018-07-10T04:51:00Z</dcterms:created>
  <dcterms:modified xsi:type="dcterms:W3CDTF">2018-07-10T06:59:00Z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