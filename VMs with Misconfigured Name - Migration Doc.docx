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26C" w:rsidRDefault="0030226C" w:rsidP="0030226C">
      <w:pPr>
        <w:pStyle w:val="Title"/>
      </w:pPr>
      <w:r>
        <w:t>VMs with Misconfigured Name</w:t>
      </w:r>
      <w:r w:rsidR="00840FF2">
        <w:t xml:space="preserve"> </w:t>
      </w:r>
      <w:bookmarkStart w:id="0" w:name="_GoBack"/>
      <w:bookmarkEnd w:id="0"/>
      <w:r>
        <w:t>(Migration document)</w:t>
      </w:r>
    </w:p>
    <w:p w:rsidR="0030226C" w:rsidRPr="00855982" w:rsidRDefault="0030226C" w:rsidP="0030226C">
      <w:pPr>
        <w:pStyle w:val="Heading1"/>
      </w:pPr>
      <w:r>
        <w:t>Dependencies</w:t>
      </w:r>
    </w:p>
    <w:p w:rsidR="0030226C" w:rsidRDefault="0030226C" w:rsidP="0030226C">
      <w:pPr>
        <w:rPr>
          <w:sz w:val="32"/>
          <w:szCs w:val="32"/>
        </w:rPr>
      </w:pPr>
      <w:r>
        <w:rPr>
          <w:sz w:val="32"/>
          <w:szCs w:val="32"/>
        </w:rPr>
        <w:t>Actions</w:t>
      </w:r>
    </w:p>
    <w:p w:rsidR="0030226C" w:rsidRPr="004963D1" w:rsidRDefault="0030226C" w:rsidP="0030226C">
      <w:pPr>
        <w:rPr>
          <w:sz w:val="28"/>
          <w:szCs w:val="28"/>
        </w:rPr>
      </w:pPr>
      <w:r w:rsidRPr="001A3873">
        <w:rPr>
          <w:sz w:val="28"/>
          <w:szCs w:val="28"/>
        </w:rPr>
        <w:t>These</w:t>
      </w:r>
      <w:r>
        <w:rPr>
          <w:sz w:val="28"/>
          <w:szCs w:val="28"/>
        </w:rPr>
        <w:t xml:space="preserve"> </w:t>
      </w:r>
      <w:r w:rsidRPr="001A3873">
        <w:rPr>
          <w:sz w:val="28"/>
          <w:szCs w:val="28"/>
        </w:rPr>
        <w:t xml:space="preserve">actions should be </w:t>
      </w:r>
      <w:r>
        <w:rPr>
          <w:sz w:val="28"/>
          <w:szCs w:val="28"/>
        </w:rPr>
        <w:t xml:space="preserve">imported in order to make </w:t>
      </w:r>
      <w:r w:rsidRPr="001A3873">
        <w:rPr>
          <w:sz w:val="28"/>
          <w:szCs w:val="28"/>
        </w:rPr>
        <w:t>the workflow</w:t>
      </w:r>
      <w:r>
        <w:rPr>
          <w:sz w:val="28"/>
          <w:szCs w:val="28"/>
        </w:rPr>
        <w:t xml:space="preserve"> operational</w:t>
      </w:r>
      <w:r w:rsidRPr="001A3873">
        <w:rPr>
          <w:sz w:val="28"/>
          <w:szCs w:val="28"/>
        </w:rPr>
        <w:t>.</w:t>
      </w:r>
    </w:p>
    <w:p w:rsidR="0030226C" w:rsidRPr="001F5C8A" w:rsidRDefault="0030226C" w:rsidP="001F5C8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validateEmail </w:t>
      </w:r>
    </w:p>
    <w:p w:rsidR="0030226C" w:rsidRPr="001F5C8A" w:rsidRDefault="0030226C" w:rsidP="001F5C8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>writeDataToFile</w:t>
      </w:r>
    </w:p>
    <w:p w:rsidR="0030226C" w:rsidRDefault="0030226C" w:rsidP="0030226C">
      <w:pPr>
        <w:rPr>
          <w:sz w:val="32"/>
          <w:szCs w:val="32"/>
        </w:rPr>
      </w:pPr>
      <w:r>
        <w:rPr>
          <w:sz w:val="32"/>
          <w:szCs w:val="32"/>
        </w:rPr>
        <w:t>Configuration Elements</w:t>
      </w:r>
    </w:p>
    <w:p w:rsidR="0030226C" w:rsidRPr="004963D1" w:rsidRDefault="0030226C" w:rsidP="0030226C">
      <w:pPr>
        <w:rPr>
          <w:sz w:val="28"/>
          <w:szCs w:val="28"/>
        </w:rPr>
      </w:pPr>
      <w:r>
        <w:rPr>
          <w:sz w:val="28"/>
          <w:szCs w:val="28"/>
        </w:rPr>
        <w:t>These elements should be present in order to make the workflow operational.</w:t>
      </w:r>
    </w:p>
    <w:p w:rsidR="0030226C" w:rsidRDefault="0030226C" w:rsidP="0030226C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smtpHost</w:t>
      </w:r>
    </w:p>
    <w:p w:rsidR="0030226C" w:rsidRDefault="0030226C" w:rsidP="0030226C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smtpPort</w:t>
      </w:r>
    </w:p>
    <w:p w:rsidR="0030226C" w:rsidRPr="00D41AF2" w:rsidRDefault="0030226C" w:rsidP="00D41AF2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cafeHost</w:t>
      </w:r>
      <w:r w:rsidR="00D41AF2">
        <w:rPr>
          <w:sz w:val="28"/>
          <w:szCs w:val="28"/>
        </w:rPr>
        <w:t xml:space="preserve"> - It is a vcaccafe host</w:t>
      </w:r>
    </w:p>
    <w:p w:rsidR="0030226C" w:rsidRDefault="0030226C" w:rsidP="0030226C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ccAddress</w:t>
      </w:r>
    </w:p>
    <w:p w:rsidR="00E03184" w:rsidRDefault="00E03184" w:rsidP="0030226C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fromName</w:t>
      </w:r>
    </w:p>
    <w:p w:rsidR="00E03184" w:rsidRDefault="00E03184" w:rsidP="0030226C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fromA</w:t>
      </w:r>
      <w:r w:rsidR="00240BE2">
        <w:rPr>
          <w:sz w:val="28"/>
          <w:szCs w:val="28"/>
        </w:rPr>
        <w:t>ddress</w:t>
      </w:r>
    </w:p>
    <w:p w:rsidR="007D058E" w:rsidRDefault="007D058E" w:rsidP="007D058E">
      <w:pPr>
        <w:rPr>
          <w:sz w:val="28"/>
          <w:szCs w:val="28"/>
        </w:rPr>
      </w:pPr>
      <w:r>
        <w:rPr>
          <w:sz w:val="28"/>
          <w:szCs w:val="28"/>
        </w:rPr>
        <w:t>Workflows</w:t>
      </w:r>
    </w:p>
    <w:p w:rsidR="007D058E" w:rsidRPr="007D058E" w:rsidRDefault="007D058E" w:rsidP="007D058E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Send Mail</w:t>
      </w:r>
    </w:p>
    <w:p w:rsidR="0030226C" w:rsidRDefault="0030226C" w:rsidP="0030226C">
      <w:pPr>
        <w:pStyle w:val="Heading1"/>
      </w:pPr>
      <w:r>
        <w:t>Attributes</w:t>
      </w:r>
    </w:p>
    <w:p w:rsidR="0030226C" w:rsidRPr="006251F1" w:rsidRDefault="0030226C" w:rsidP="0030226C">
      <w:pPr>
        <w:rPr>
          <w:sz w:val="28"/>
          <w:szCs w:val="28"/>
        </w:rPr>
      </w:pPr>
      <w:r w:rsidRPr="00B8194D">
        <w:rPr>
          <w:sz w:val="28"/>
          <w:szCs w:val="28"/>
        </w:rPr>
        <w:t>These are the hard coded attributes whose values may be change upon migration.</w:t>
      </w:r>
    </w:p>
    <w:p w:rsidR="0030226C" w:rsidRDefault="0030226C" w:rsidP="0030226C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filename - Name of the file attached to the mail.</w:t>
      </w:r>
    </w:p>
    <w:p w:rsidR="0030226C" w:rsidRPr="003E2E44" w:rsidRDefault="0030226C" w:rsidP="003E2E44">
      <w:pPr>
        <w:pStyle w:val="Heading1"/>
        <w:rPr>
          <w:sz w:val="28"/>
          <w:szCs w:val="28"/>
        </w:rPr>
      </w:pPr>
      <w:r>
        <w:t>Assumptions</w:t>
      </w:r>
    </w:p>
    <w:p w:rsidR="0030226C" w:rsidRDefault="006878EB" w:rsidP="0030226C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OC will always be </w:t>
      </w:r>
      <w:r w:rsidR="0030226C">
        <w:rPr>
          <w:sz w:val="28"/>
          <w:szCs w:val="28"/>
        </w:rPr>
        <w:t>consist of minimum four words.</w:t>
      </w:r>
    </w:p>
    <w:p w:rsidR="0030226C" w:rsidRPr="00162739" w:rsidRDefault="0030226C" w:rsidP="0030226C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Only those VMs exists whose name started with first four words of the OC  value of a business Group.</w:t>
      </w:r>
    </w:p>
    <w:p w:rsidR="00855982" w:rsidRPr="0030226C" w:rsidRDefault="00855982" w:rsidP="0030226C"/>
    <w:sectPr w:rsidR="00855982" w:rsidRPr="0030226C" w:rsidSect="0085598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C1D" w:rsidRDefault="009A2C1D" w:rsidP="00855982">
      <w:pPr>
        <w:spacing w:after="0" w:line="240" w:lineRule="auto"/>
      </w:pPr>
      <w:r>
        <w:separator/>
      </w:r>
    </w:p>
  </w:endnote>
  <w:endnote w:type="continuationSeparator" w:id="0">
    <w:p w:rsidR="009A2C1D" w:rsidRDefault="009A2C1D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78E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C1D" w:rsidRDefault="009A2C1D" w:rsidP="00855982">
      <w:pPr>
        <w:spacing w:after="0" w:line="240" w:lineRule="auto"/>
      </w:pPr>
      <w:r>
        <w:separator/>
      </w:r>
    </w:p>
  </w:footnote>
  <w:footnote w:type="continuationSeparator" w:id="0">
    <w:p w:rsidR="009A2C1D" w:rsidRDefault="009A2C1D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C5A79B2"/>
    <w:multiLevelType w:val="hybridMultilevel"/>
    <w:tmpl w:val="D3FA9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4577229"/>
    <w:multiLevelType w:val="hybridMultilevel"/>
    <w:tmpl w:val="AA586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2D280375"/>
    <w:multiLevelType w:val="hybridMultilevel"/>
    <w:tmpl w:val="8E42F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65A0655E"/>
    <w:multiLevelType w:val="hybridMultilevel"/>
    <w:tmpl w:val="1D46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767AEE"/>
    <w:multiLevelType w:val="hybridMultilevel"/>
    <w:tmpl w:val="ADCE2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0"/>
  </w:num>
  <w:num w:numId="14">
    <w:abstractNumId w:val="20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7"/>
  </w:num>
  <w:num w:numId="29">
    <w:abstractNumId w:val="19"/>
  </w:num>
  <w:num w:numId="30">
    <w:abstractNumId w:val="18"/>
  </w:num>
  <w:num w:numId="31">
    <w:abstractNumId w:val="15"/>
  </w:num>
  <w:num w:numId="32">
    <w:abstractNumId w:val="22"/>
  </w:num>
  <w:num w:numId="33">
    <w:abstractNumId w:val="13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26C"/>
    <w:rsid w:val="001D4362"/>
    <w:rsid w:val="001F5C8A"/>
    <w:rsid w:val="00240BE2"/>
    <w:rsid w:val="0030226C"/>
    <w:rsid w:val="003E2E44"/>
    <w:rsid w:val="006878EB"/>
    <w:rsid w:val="007833A7"/>
    <w:rsid w:val="007D058E"/>
    <w:rsid w:val="00840FF2"/>
    <w:rsid w:val="00855982"/>
    <w:rsid w:val="009A2C1D"/>
    <w:rsid w:val="00A10484"/>
    <w:rsid w:val="00A8659D"/>
    <w:rsid w:val="00D41AF2"/>
    <w:rsid w:val="00E03184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26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3022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26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302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RC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9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DMRC</dc:creator>
  <cp:lastModifiedBy>DMRC</cp:lastModifiedBy>
  <cp:revision>15</cp:revision>
  <dcterms:created xsi:type="dcterms:W3CDTF">2018-08-10T10:06:00Z</dcterms:created>
  <dcterms:modified xsi:type="dcterms:W3CDTF">2018-08-10T10:16:00Z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