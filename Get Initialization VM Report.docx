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57" w:rsidRDefault="00A94E57" w:rsidP="00A94E57">
      <w:pPr>
        <w:pStyle w:val="Title"/>
      </w:pPr>
      <w:r>
        <w:t>Get Initialization VM Report</w:t>
      </w:r>
    </w:p>
    <w:p w:rsidR="00A94E57" w:rsidRPr="00855982" w:rsidRDefault="00A94E57" w:rsidP="00A94E57">
      <w:pPr>
        <w:pStyle w:val="Heading1"/>
      </w:pPr>
      <w:r>
        <w:t>Overview</w:t>
      </w:r>
    </w:p>
    <w:p w:rsidR="00A94E57" w:rsidRDefault="00D31BBE" w:rsidP="00A94E57">
      <w:pPr>
        <w:spacing w:line="240" w:lineRule="auto"/>
      </w:pPr>
      <w:r>
        <w:t xml:space="preserve">It provides the initialization status of a VM </w:t>
      </w:r>
      <w:r w:rsidR="009868D8">
        <w:t>possessed by</w:t>
      </w:r>
      <w:r w:rsidR="00B37317">
        <w:t xml:space="preserve"> a user </w:t>
      </w:r>
      <w:r>
        <w:t xml:space="preserve">i.e. </w:t>
      </w:r>
      <w:r w:rsidR="009868D8">
        <w:t xml:space="preserve">it tells </w:t>
      </w:r>
      <w:r>
        <w:t>if a VM has been initialized or uninitialized or</w:t>
      </w:r>
      <w:r w:rsidR="007933F3">
        <w:t xml:space="preserve"> if </w:t>
      </w:r>
      <w:r>
        <w:t>it is not applicable for initialization</w:t>
      </w:r>
      <w:r w:rsidR="00570BFC">
        <w:t xml:space="preserve"> </w:t>
      </w:r>
      <w:r>
        <w:t xml:space="preserve">(in case the VM is blank or created as a custom template). </w:t>
      </w:r>
      <w:r w:rsidR="00B37317">
        <w:t xml:space="preserve">Now the </w:t>
      </w:r>
      <w:r w:rsidR="00623942">
        <w:t>requester</w:t>
      </w:r>
      <w:r w:rsidR="00B37317">
        <w:t xml:space="preserve"> can be a Business group or one of its users. The final Report shows status of all the VMs Possessed by a Business Group or </w:t>
      </w:r>
      <w:r w:rsidR="00623942">
        <w:t xml:space="preserve">its </w:t>
      </w:r>
      <w:r w:rsidR="00B37317">
        <w:t>User</w:t>
      </w:r>
      <w:r w:rsidR="00623942">
        <w:t>s</w:t>
      </w:r>
      <w:r w:rsidR="00B37317">
        <w:t>.</w:t>
      </w:r>
    </w:p>
    <w:p w:rsidR="00A94E57" w:rsidRDefault="00A94E57" w:rsidP="00A94E57">
      <w:pPr>
        <w:pStyle w:val="Heading1"/>
      </w:pPr>
      <w:r>
        <w:t>Goal</w:t>
      </w:r>
    </w:p>
    <w:p w:rsidR="00A94E57" w:rsidRDefault="00A94E57" w:rsidP="00B37317">
      <w:pPr>
        <w:spacing w:line="240" w:lineRule="auto"/>
      </w:pPr>
      <w:bookmarkStart w:id="0" w:name="_Hlk514080418"/>
      <w:r>
        <w:t>It is prepared t</w:t>
      </w:r>
      <w:r w:rsidR="00570BFC">
        <w:t xml:space="preserve">o get the initialization status of a VM as there were no mode existing to know if </w:t>
      </w:r>
      <w:r w:rsidR="00B37317">
        <w:t xml:space="preserve">applicable, </w:t>
      </w:r>
      <w:r w:rsidR="00570BFC">
        <w:t>a VM has been initialized or not</w:t>
      </w:r>
      <w:r w:rsidR="00B37317">
        <w:t xml:space="preserve">. </w:t>
      </w:r>
      <w:bookmarkEnd w:id="0"/>
    </w:p>
    <w:p w:rsidR="00A94E57" w:rsidRDefault="00A94E57" w:rsidP="00A94E57">
      <w:pPr>
        <w:pStyle w:val="Heading1"/>
      </w:pPr>
      <w:r>
        <w:t>Solution /Logic design</w:t>
      </w:r>
    </w:p>
    <w:p w:rsidR="00A94E57" w:rsidRDefault="00A94E57" w:rsidP="00A94E57">
      <w:r>
        <w:t xml:space="preserve">                                 </w:t>
      </w:r>
    </w:p>
    <w:p w:rsidR="000C62A5" w:rsidRDefault="000C62A5" w:rsidP="00A94E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68580</wp:posOffset>
                </wp:positionV>
                <wp:extent cx="914400" cy="466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2A5" w:rsidRDefault="000C62A5" w:rsidP="000C62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79.25pt;margin-top:5.4pt;width:1in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" fillcolor="white [3201]" strokecolor="#c19859 [3209]" strokeweight="1pt">
                <v:stroke joinstyle="miter"/>
                <v:textbox>
                  <w:txbxContent>
                    <w:p w:rsidR="000C62A5" w:rsidRDefault="000C62A5" w:rsidP="000C62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</w:t>
      </w:r>
    </w:p>
    <w:p w:rsidR="00A94E57" w:rsidRDefault="00633ECE" w:rsidP="00A94E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26B50" wp14:editId="5EBBC87B">
                <wp:simplePos x="0" y="0"/>
                <wp:positionH relativeFrom="column">
                  <wp:posOffset>4552950</wp:posOffset>
                </wp:positionH>
                <wp:positionV relativeFrom="paragraph">
                  <wp:posOffset>3421380</wp:posOffset>
                </wp:positionV>
                <wp:extent cx="1152525" cy="438150"/>
                <wp:effectExtent l="0" t="0" r="28575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CE" w:rsidRDefault="00633ECE" w:rsidP="00633ECE">
                            <w:pPr>
                              <w:jc w:val="center"/>
                            </w:pPr>
                            <w:r>
                              <w:t>If NO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7" type="#_x0000_t116" style="position:absolute;margin-left:358.5pt;margin-top:269.4pt;width:90.7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" fillcolor="white [3201]" strokecolor="#c19859 [3209]" strokeweight="1pt">
                <v:textbox>
                  <w:txbxContent>
                    <w:p w:rsidR="00633ECE" w:rsidRDefault="00633ECE" w:rsidP="00633ECE">
                      <w:pPr>
                        <w:jc w:val="center"/>
                      </w:pPr>
                      <w:r>
                        <w:t>If NO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71084" wp14:editId="5B117F21">
                <wp:simplePos x="0" y="0"/>
                <wp:positionH relativeFrom="column">
                  <wp:posOffset>4067175</wp:posOffset>
                </wp:positionH>
                <wp:positionV relativeFrom="paragraph">
                  <wp:posOffset>3659505</wp:posOffset>
                </wp:positionV>
                <wp:extent cx="4857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0.25pt;margin-top:288.15pt;width:38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1CD62" wp14:editId="5750E0F2">
                <wp:simplePos x="0" y="0"/>
                <wp:positionH relativeFrom="column">
                  <wp:posOffset>2800350</wp:posOffset>
                </wp:positionH>
                <wp:positionV relativeFrom="paragraph">
                  <wp:posOffset>4202430</wp:posOffset>
                </wp:positionV>
                <wp:extent cx="0" cy="37147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0.5pt;margin-top:330.9pt;width:0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3088004</wp:posOffset>
                </wp:positionV>
                <wp:extent cx="2543175" cy="111442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CE" w:rsidRDefault="00633ECE" w:rsidP="00633ECE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request_</w:t>
                            </w:r>
                            <w:proofErr w:type="gramStart"/>
                            <w:r>
                              <w:t>org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>=</w:t>
                            </w:r>
                          </w:p>
                          <w:p w:rsidR="00633ECE" w:rsidRDefault="00633ECE" w:rsidP="00633E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8" type="#_x0000_t110" style="position:absolute;margin-left:120pt;margin-top:243.15pt;width:200.25pt;height:8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" fillcolor="white [3201]" strokecolor="#c19859 [3209]" strokeweight="1pt">
                <v:textbox>
                  <w:txbxContent>
                    <w:p w:rsidR="00633ECE" w:rsidRDefault="00633ECE" w:rsidP="00633ECE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request_</w:t>
                      </w:r>
                      <w:proofErr w:type="gramStart"/>
                      <w:r>
                        <w:t>org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>=</w:t>
                      </w:r>
                    </w:p>
                    <w:p w:rsidR="00633ECE" w:rsidRDefault="00633ECE" w:rsidP="00633EC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2668905</wp:posOffset>
                </wp:positionV>
                <wp:extent cx="0" cy="4191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0.5pt;margin-top:210.15pt;width:0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1859279</wp:posOffset>
                </wp:positionV>
                <wp:extent cx="2962275" cy="8096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2A5" w:rsidRDefault="000C62A5" w:rsidP="000C62A5">
                            <w:pPr>
                              <w:jc w:val="center"/>
                            </w:pPr>
                            <w:r>
                              <w:t xml:space="preserve">Get request Name, request </w:t>
                            </w:r>
                            <w:proofErr w:type="spellStart"/>
                            <w:r>
                              <w:t>organization</w:t>
                            </w:r>
                            <w:proofErr w:type="gramStart"/>
                            <w:r>
                              <w:t>,</w:t>
                            </w:r>
                            <w:r w:rsidR="00633ECE">
                              <w:t>requested</w:t>
                            </w:r>
                            <w:proofErr w:type="spellEnd"/>
                            <w:proofErr w:type="gramEnd"/>
                            <w:r w:rsidR="00633ECE">
                              <w:t xml:space="preserve"> </w:t>
                            </w:r>
                            <w:proofErr w:type="spellStart"/>
                            <w:r w:rsidR="00633ECE">
                              <w:t>by</w:t>
                            </w:r>
                            <w:r w:rsidR="009868D8">
                              <w:t>,request</w:t>
                            </w:r>
                            <w:proofErr w:type="spellEnd"/>
                            <w:r w:rsidR="009868D8"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9" type="#_x0000_t109" style="position:absolute;margin-left:106.5pt;margin-top:146.4pt;width:233.2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" fillcolor="white [3201]" strokecolor="#c19859 [3209]" strokeweight="1pt">
                <v:textbox>
                  <w:txbxContent>
                    <w:p w:rsidR="000C62A5" w:rsidRDefault="000C62A5" w:rsidP="000C62A5">
                      <w:pPr>
                        <w:jc w:val="center"/>
                      </w:pPr>
                      <w:r>
                        <w:t xml:space="preserve">Get request Name, request </w:t>
                      </w:r>
                      <w:proofErr w:type="spellStart"/>
                      <w:r>
                        <w:t>organization</w:t>
                      </w:r>
                      <w:proofErr w:type="gramStart"/>
                      <w:r>
                        <w:t>,</w:t>
                      </w:r>
                      <w:r w:rsidR="00633ECE">
                        <w:t>requested</w:t>
                      </w:r>
                      <w:proofErr w:type="spellEnd"/>
                      <w:proofErr w:type="gramEnd"/>
                      <w:r w:rsidR="00633ECE">
                        <w:t xml:space="preserve"> </w:t>
                      </w:r>
                      <w:proofErr w:type="spellStart"/>
                      <w:r w:rsidR="00633ECE">
                        <w:t>by</w:t>
                      </w:r>
                      <w:r w:rsidR="009868D8">
                        <w:t>,request</w:t>
                      </w:r>
                      <w:proofErr w:type="spellEnd"/>
                      <w:r w:rsidR="009868D8">
                        <w:t xml:space="preserve"> State</w:t>
                      </w:r>
                    </w:p>
                  </w:txbxContent>
                </v:textbox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1459230</wp:posOffset>
                </wp:positionV>
                <wp:extent cx="0" cy="400050"/>
                <wp:effectExtent l="95250" t="0" r="1143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0.5pt;margin-top:114.9pt;width:0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1087755</wp:posOffset>
                </wp:positionV>
                <wp:extent cx="5048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6.75pt;margin-top:85.65pt;width:3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C0458" wp14:editId="362FA11A">
                <wp:simplePos x="0" y="0"/>
                <wp:positionH relativeFrom="column">
                  <wp:posOffset>-323850</wp:posOffset>
                </wp:positionH>
                <wp:positionV relativeFrom="paragraph">
                  <wp:posOffset>773430</wp:posOffset>
                </wp:positionV>
                <wp:extent cx="1276350" cy="612140"/>
                <wp:effectExtent l="19050" t="0" r="38100" b="1651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2A5" w:rsidRDefault="000C62A5" w:rsidP="000C62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vcacCAFEHsot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0" type="#_x0000_t111" style="position:absolute;margin-left:-25.5pt;margin-top:60.9pt;width:100.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" fillcolor="white [3201]" strokecolor="#c19859 [3209]" strokeweight="1pt">
                <v:textbox>
                  <w:txbxContent>
                    <w:p w:rsidR="000C62A5" w:rsidRDefault="000C62A5" w:rsidP="000C62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vcacCAFEHsot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620F9" wp14:editId="366BE7E5">
                <wp:simplePos x="0" y="0"/>
                <wp:positionH relativeFrom="column">
                  <wp:posOffset>1352550</wp:posOffset>
                </wp:positionH>
                <wp:positionV relativeFrom="paragraph">
                  <wp:posOffset>544830</wp:posOffset>
                </wp:positionV>
                <wp:extent cx="2914650" cy="9144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2A5" w:rsidRDefault="000C62A5" w:rsidP="000C62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findRequests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vcacCAFEHost</w:t>
                            </w:r>
                            <w:proofErr w:type="spellEnd"/>
                            <w:r>
                              <w:t>,“Initialize VM”)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1" type="#_x0000_t109" style="position:absolute;margin-left:106.5pt;margin-top:42.9pt;width:229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" fillcolor="white [3201]" strokecolor="#c19859 [3209]" strokeweight="1pt">
                <v:textbox>
                  <w:txbxContent>
                    <w:p w:rsidR="000C62A5" w:rsidRDefault="000C62A5" w:rsidP="000C62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findRequests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vcacCAFEHost</w:t>
                      </w:r>
                      <w:proofErr w:type="spellEnd"/>
                      <w:r>
                        <w:t>,“Initialize VM”)</w:t>
                      </w:r>
                    </w:p>
                  </w:txbxContent>
                </v:textbox>
              </v:shape>
            </w:pict>
          </mc:Fallback>
        </mc:AlternateContent>
      </w:r>
      <w:r w:rsidR="000C62A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249555</wp:posOffset>
                </wp:positionV>
                <wp:extent cx="0" cy="2952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6.75pt;margin-top:19.65pt;width:0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633E80" w:rsidP="00A94E57">
      <w:pPr>
        <w:pStyle w:val="Heading1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4D8D9" wp14:editId="167FD28E">
                <wp:simplePos x="0" y="0"/>
                <wp:positionH relativeFrom="column">
                  <wp:posOffset>1647825</wp:posOffset>
                </wp:positionH>
                <wp:positionV relativeFrom="paragraph">
                  <wp:posOffset>-352425</wp:posOffset>
                </wp:positionV>
                <wp:extent cx="2505075" cy="92392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2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CE" w:rsidRDefault="00633ECE" w:rsidP="00633ECE">
                            <w:pPr>
                              <w:jc w:val="center"/>
                            </w:pPr>
                            <w:r>
                              <w:t>IF YES</w:t>
                            </w:r>
                          </w:p>
                          <w:p w:rsidR="00633ECE" w:rsidRDefault="009868D8" w:rsidP="009868D8">
                            <w:pPr>
                              <w:jc w:val="center"/>
                            </w:pPr>
                            <w:r>
                              <w:t xml:space="preserve">Split request Name. </w:t>
                            </w:r>
                            <w:r w:rsidR="00633ECE">
                              <w:t>For each part of the VM NAME concatenate them with “-”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2" type="#_x0000_t109" style="position:absolute;margin-left:129.75pt;margin-top:-27.75pt;width:197.2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" fillcolor="white [3201]" strokecolor="#c19859 [3209]" strokeweight="1pt">
                <v:textbox>
                  <w:txbxContent>
                    <w:p w:rsidR="00633ECE" w:rsidRDefault="00633ECE" w:rsidP="00633ECE">
                      <w:pPr>
                        <w:jc w:val="center"/>
                      </w:pPr>
                      <w:r>
                        <w:t>IF YES</w:t>
                      </w:r>
                    </w:p>
                    <w:p w:rsidR="00633ECE" w:rsidRDefault="009868D8" w:rsidP="009868D8">
                      <w:pPr>
                        <w:jc w:val="center"/>
                      </w:pPr>
                      <w:r>
                        <w:t xml:space="preserve">Split request Name. </w:t>
                      </w:r>
                      <w:r w:rsidR="00633ECE">
                        <w:t>For each part of the VM NAME concatenate them with “-”</w:t>
                      </w:r>
                    </w:p>
                  </w:txbxContent>
                </v:textbox>
              </v:shape>
            </w:pict>
          </mc:Fallback>
        </mc:AlternateContent>
      </w:r>
      <w:r w:rsidR="00633EC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AB6E1" wp14:editId="5F969952">
                <wp:simplePos x="0" y="0"/>
                <wp:positionH relativeFrom="column">
                  <wp:posOffset>2800350</wp:posOffset>
                </wp:positionH>
                <wp:positionV relativeFrom="paragraph">
                  <wp:posOffset>-581025</wp:posOffset>
                </wp:positionV>
                <wp:extent cx="1" cy="2286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0.5pt;margin-top:-45.75pt;width:0;height:1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8D446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B0938" wp14:editId="5E4D7086">
                <wp:simplePos x="0" y="0"/>
                <wp:positionH relativeFrom="column">
                  <wp:posOffset>1704975</wp:posOffset>
                </wp:positionH>
                <wp:positionV relativeFrom="paragraph">
                  <wp:posOffset>521335</wp:posOffset>
                </wp:positionV>
                <wp:extent cx="2209800" cy="962025"/>
                <wp:effectExtent l="19050" t="19050" r="1905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80" w:rsidRDefault="00633E80" w:rsidP="00633E80">
                            <w:r>
                              <w:t>If request state == ‘successful’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33" type="#_x0000_t110" style="position:absolute;margin-left:134.25pt;margin-top:41.05pt;width:174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" fillcolor="white [3201]" strokecolor="#c19859 [3209]" strokeweight="1pt">
                <v:textbox>
                  <w:txbxContent>
                    <w:p w:rsidR="00633E80" w:rsidRDefault="00633E80" w:rsidP="00633E80">
                      <w:r>
                        <w:t>If request state == ‘successful’</w:t>
                      </w:r>
                    </w:p>
                  </w:txbxContent>
                </v:textbox>
              </v:shape>
            </w:pict>
          </mc:Fallback>
        </mc:AlternateContent>
      </w:r>
      <w:r w:rsidR="00633EC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3F42E" wp14:editId="1F5B5225">
                <wp:simplePos x="0" y="0"/>
                <wp:positionH relativeFrom="column">
                  <wp:posOffset>2800350</wp:posOffset>
                </wp:positionH>
                <wp:positionV relativeFrom="paragraph">
                  <wp:posOffset>168910</wp:posOffset>
                </wp:positionV>
                <wp:extent cx="0" cy="361950"/>
                <wp:effectExtent l="9525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0.5pt;margin-top:13.3pt;width:0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8D446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5B687" wp14:editId="7E185B44">
                <wp:simplePos x="0" y="0"/>
                <wp:positionH relativeFrom="column">
                  <wp:posOffset>3914775</wp:posOffset>
                </wp:positionH>
                <wp:positionV relativeFrom="paragraph">
                  <wp:posOffset>477520</wp:posOffset>
                </wp:positionV>
                <wp:extent cx="6000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08.25pt;margin-top:37.6pt;width:47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yQ0QEAAP4DAAAOAAAAZHJzL2Uyb0RvYy54bWysU9uO0zAQfUfiHyy/06RF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633E8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A2277" wp14:editId="3A69015A">
                <wp:simplePos x="0" y="0"/>
                <wp:positionH relativeFrom="column">
                  <wp:posOffset>4514850</wp:posOffset>
                </wp:positionH>
                <wp:positionV relativeFrom="paragraph">
                  <wp:posOffset>277495</wp:posOffset>
                </wp:positionV>
                <wp:extent cx="914400" cy="419100"/>
                <wp:effectExtent l="0" t="0" r="19050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80" w:rsidRDefault="00633E80" w:rsidP="00633E80">
                            <w:pPr>
                              <w:jc w:val="center"/>
                            </w:pPr>
                            <w:r>
                              <w:t>IF NO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5" o:spid="_x0000_s1034" type="#_x0000_t116" style="position:absolute;margin-left:355.5pt;margin-top:21.85pt;width:1in;height:3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" fillcolor="white [3201]" strokecolor="#c19859 [3209]" strokeweight="1pt">
                <v:textbox>
                  <w:txbxContent>
                    <w:p w:rsidR="00633E80" w:rsidRDefault="00633E80" w:rsidP="00633E80">
                      <w:pPr>
                        <w:jc w:val="center"/>
                      </w:pPr>
                      <w:r>
                        <w:t>IF NO end</w:t>
                      </w:r>
                    </w:p>
                  </w:txbxContent>
                </v:textbox>
              </v:shape>
            </w:pict>
          </mc:Fallback>
        </mc:AlternateContent>
      </w:r>
    </w:p>
    <w:p w:rsidR="000C62A5" w:rsidRDefault="00633E8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433070</wp:posOffset>
                </wp:positionV>
                <wp:extent cx="0" cy="342900"/>
                <wp:effectExtent l="9525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20.5pt;margin-top:34.1pt;width:0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Qn0QEAAP4DAAAOAAAAZHJzL2Uyb0RvYy54bWysU9uO0zAQfUfiHyy/06RlhS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633E8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246380</wp:posOffset>
                </wp:positionV>
                <wp:extent cx="2352675" cy="612648"/>
                <wp:effectExtent l="0" t="0" r="28575" b="1651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80" w:rsidRDefault="00633E80" w:rsidP="00633E80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proofErr w:type="spellStart"/>
                            <w:r w:rsidR="004A5777">
                              <w:t>vm</w:t>
                            </w:r>
                            <w:proofErr w:type="spellEnd"/>
                            <w:r w:rsidR="004A5777">
                              <w:t xml:space="preserve"> name and requester in </w:t>
                            </w:r>
                            <w:r>
                              <w:t xml:space="preserve">map </w:t>
                            </w:r>
                            <w:r w:rsidR="004A5777">
                              <w:t>‘</w:t>
                            </w:r>
                            <w:proofErr w:type="spellStart"/>
                            <w:r w:rsidR="004A5777" w:rsidRPr="004A5777">
                              <w:t>initializedVM</w:t>
                            </w:r>
                            <w:proofErr w:type="spellEnd"/>
                            <w:r w:rsidR="004A5777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6" o:spid="_x0000_s1035" type="#_x0000_t109" style="position:absolute;margin-left:129.75pt;margin-top:19.4pt;width:185.2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" fillcolor="white [3201]" strokecolor="#c19859 [3209]" strokeweight="1pt">
                <v:textbox>
                  <w:txbxContent>
                    <w:p w:rsidR="00633E80" w:rsidRDefault="00633E80" w:rsidP="00633E80">
                      <w:pPr>
                        <w:jc w:val="center"/>
                      </w:pPr>
                      <w:r>
                        <w:t xml:space="preserve">Put </w:t>
                      </w:r>
                      <w:proofErr w:type="spellStart"/>
                      <w:r w:rsidR="004A5777">
                        <w:t>vm</w:t>
                      </w:r>
                      <w:proofErr w:type="spellEnd"/>
                      <w:r w:rsidR="004A5777">
                        <w:t xml:space="preserve"> name and requester in </w:t>
                      </w:r>
                      <w:r>
                        <w:t xml:space="preserve">map </w:t>
                      </w:r>
                      <w:r w:rsidR="004A5777">
                        <w:t>‘</w:t>
                      </w:r>
                      <w:proofErr w:type="spellStart"/>
                      <w:r w:rsidR="004A5777" w:rsidRPr="004A5777">
                        <w:t>initializedVM</w:t>
                      </w:r>
                      <w:proofErr w:type="spellEnd"/>
                      <w:r w:rsidR="004A5777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0C62A5" w:rsidRDefault="00633E8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326390</wp:posOffset>
                </wp:positionV>
                <wp:extent cx="0" cy="330835"/>
                <wp:effectExtent l="95250" t="0" r="7620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0.5pt;margin-top:25.7pt;width:0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0C62A5" w:rsidRDefault="008D446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C0AEA4" wp14:editId="1AF8896C">
                <wp:simplePos x="0" y="0"/>
                <wp:positionH relativeFrom="column">
                  <wp:posOffset>4086225</wp:posOffset>
                </wp:positionH>
                <wp:positionV relativeFrom="paragraph">
                  <wp:posOffset>413385</wp:posOffset>
                </wp:positionV>
                <wp:extent cx="2305050" cy="688340"/>
                <wp:effectExtent l="0" t="0" r="19050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88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80" w:rsidRDefault="00633E80" w:rsidP="00633E80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8D4460">
                              <w:t>etch VM details of a BG through</w:t>
                            </w:r>
                          </w:p>
                          <w:p w:rsidR="00633E80" w:rsidRDefault="00633E80" w:rsidP="00633E80">
                            <w:pPr>
                              <w:jc w:val="center"/>
                            </w:pPr>
                            <w:r>
                              <w:t>Action “</w:t>
                            </w:r>
                            <w:proofErr w:type="spellStart"/>
                            <w:r>
                              <w:t>getVMs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36" type="#_x0000_t176" style="position:absolute;margin-left:321.75pt;margin-top:32.55pt;width:181.5pt;height:5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" fillcolor="white [3201]" strokecolor="#c19859 [3209]" strokeweight="1pt">
                <v:textbox>
                  <w:txbxContent>
                    <w:p w:rsidR="00633E80" w:rsidRDefault="00633E80" w:rsidP="00633E80">
                      <w:pPr>
                        <w:jc w:val="center"/>
                      </w:pPr>
                      <w:r>
                        <w:t>F</w:t>
                      </w:r>
                      <w:r w:rsidR="008D4460">
                        <w:t>etch VM details of a BG through</w:t>
                      </w:r>
                    </w:p>
                    <w:p w:rsidR="00633E80" w:rsidRDefault="00633E80" w:rsidP="00633E80">
                      <w:pPr>
                        <w:jc w:val="center"/>
                      </w:pPr>
                      <w:r>
                        <w:t>Action “</w:t>
                      </w:r>
                      <w:proofErr w:type="spellStart"/>
                      <w:r>
                        <w:t>getVMs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CB56C" wp14:editId="2188CB20">
                <wp:simplePos x="0" y="0"/>
                <wp:positionH relativeFrom="column">
                  <wp:posOffset>1885950</wp:posOffset>
                </wp:positionH>
                <wp:positionV relativeFrom="paragraph">
                  <wp:posOffset>111125</wp:posOffset>
                </wp:positionV>
                <wp:extent cx="1847850" cy="1266825"/>
                <wp:effectExtent l="19050" t="19050" r="38100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460" w:rsidRDefault="008D4460" w:rsidP="008D446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4A5777">
                              <w:t>given user</w:t>
                            </w:r>
                            <w:r>
                              <w:t xml:space="preserve"> has “-o- in its 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37" type="#_x0000_t110" style="position:absolute;margin-left:148.5pt;margin-top:8.75pt;width:145.5pt;height:9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" fillcolor="white [3201]" strokecolor="#c19859 [3209]" strokeweight="1pt">
                <v:textbox>
                  <w:txbxContent>
                    <w:p w:rsidR="008D4460" w:rsidRDefault="008D4460" w:rsidP="008D4460">
                      <w:pPr>
                        <w:jc w:val="center"/>
                      </w:pPr>
                      <w:r>
                        <w:t xml:space="preserve">If </w:t>
                      </w:r>
                      <w:r w:rsidR="004A5777">
                        <w:t>given user</w:t>
                      </w:r>
                      <w:r>
                        <w:t xml:space="preserve"> has “-o- in its name”</w:t>
                      </w:r>
                    </w:p>
                  </w:txbxContent>
                </v:textbox>
              </v:shape>
            </w:pict>
          </mc:Fallback>
        </mc:AlternateContent>
      </w:r>
    </w:p>
    <w:p w:rsidR="000C62A5" w:rsidRDefault="008D446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228600</wp:posOffset>
                </wp:positionV>
                <wp:extent cx="0" cy="1009650"/>
                <wp:effectExtent l="95250" t="0" r="1143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7.5pt;margin-top:18pt;width:0;height:7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228600</wp:posOffset>
                </wp:positionV>
                <wp:extent cx="1790066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0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7.5pt;margin-top:18pt;width:140.9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E5153D" wp14:editId="2D6CA897">
                <wp:simplePos x="0" y="0"/>
                <wp:positionH relativeFrom="column">
                  <wp:posOffset>3733800</wp:posOffset>
                </wp:positionH>
                <wp:positionV relativeFrom="paragraph">
                  <wp:posOffset>228600</wp:posOffset>
                </wp:positionV>
                <wp:extent cx="352425" cy="0"/>
                <wp:effectExtent l="3810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94pt;margin-top:18pt;width:27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" strokecolor="#f07f09 [3204]" strokeweight=".5pt">
                <v:stroke startarrow="open" endarrow="open" joinstyle="miter"/>
              </v:shape>
            </w:pict>
          </mc:Fallback>
        </mc:AlternateContent>
      </w:r>
    </w:p>
    <w:p w:rsidR="000C62A5" w:rsidRDefault="008D4460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318135</wp:posOffset>
                </wp:positionV>
                <wp:extent cx="0" cy="333375"/>
                <wp:effectExtent l="95250" t="0" r="7620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20.5pt;margin-top:25.05pt;width:0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633E80" w:rsidRDefault="004A5777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CE855E" wp14:editId="40DF52AC">
                <wp:simplePos x="0" y="0"/>
                <wp:positionH relativeFrom="column">
                  <wp:posOffset>1647825</wp:posOffset>
                </wp:positionH>
                <wp:positionV relativeFrom="paragraph">
                  <wp:posOffset>121920</wp:posOffset>
                </wp:positionV>
                <wp:extent cx="2352675" cy="1714500"/>
                <wp:effectExtent l="19050" t="19050" r="47625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714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777" w:rsidRDefault="00B27BA7" w:rsidP="004A5777">
                            <w:pPr>
                              <w:jc w:val="center"/>
                            </w:pPr>
                            <w:r>
                              <w:t>If NO</w:t>
                            </w:r>
                          </w:p>
                          <w:p w:rsidR="004A5777" w:rsidRDefault="004A5777" w:rsidP="004A5777">
                            <w:pPr>
                              <w:jc w:val="center"/>
                            </w:pPr>
                            <w:r>
                              <w:t>If (</w:t>
                            </w:r>
                            <w:proofErr w:type="spellStart"/>
                            <w:r>
                              <w:t>vm</w:t>
                            </w:r>
                            <w:proofErr w:type="spellEnd"/>
                            <w:r>
                              <w:t xml:space="preserve"> owner == given user)</w:t>
                            </w:r>
                          </w:p>
                          <w:p w:rsidR="004A5777" w:rsidRDefault="004A5777" w:rsidP="00B27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" o:spid="_x0000_s1038" type="#_x0000_t110" style="position:absolute;margin-left:129.75pt;margin-top:9.6pt;width:185.25pt;height:1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" fillcolor="white [3201]" strokecolor="#c19859 [3209]" strokeweight="1pt">
                <v:textbox>
                  <w:txbxContent>
                    <w:p w:rsidR="004A5777" w:rsidRDefault="00B27BA7" w:rsidP="004A5777">
                      <w:pPr>
                        <w:jc w:val="center"/>
                      </w:pPr>
                      <w:r>
                        <w:t>If NO</w:t>
                      </w:r>
                    </w:p>
                    <w:p w:rsidR="004A5777" w:rsidRDefault="004A5777" w:rsidP="004A5777">
                      <w:pPr>
                        <w:jc w:val="center"/>
                      </w:pPr>
                      <w:r>
                        <w:t>If (</w:t>
                      </w:r>
                      <w:proofErr w:type="spellStart"/>
                      <w:r>
                        <w:t>vm</w:t>
                      </w:r>
                      <w:proofErr w:type="spellEnd"/>
                      <w:r>
                        <w:t xml:space="preserve"> owner == given user)</w:t>
                      </w:r>
                    </w:p>
                    <w:p w:rsidR="004A5777" w:rsidRDefault="004A5777" w:rsidP="00B27B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3AB25" wp14:editId="18996543">
                <wp:simplePos x="0" y="0"/>
                <wp:positionH relativeFrom="column">
                  <wp:posOffset>-885825</wp:posOffset>
                </wp:positionH>
                <wp:positionV relativeFrom="paragraph">
                  <wp:posOffset>197485</wp:posOffset>
                </wp:positionV>
                <wp:extent cx="2295525" cy="847725"/>
                <wp:effectExtent l="0" t="0" r="28575" b="285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BA7" w:rsidRDefault="00B27BA7" w:rsidP="00B27BA7">
                            <w:r>
                              <w:t xml:space="preserve">                           IF yes</w:t>
                            </w:r>
                          </w:p>
                          <w:p w:rsidR="00B27BA7" w:rsidRDefault="00B27BA7" w:rsidP="00B27BA7">
                            <w:pPr>
                              <w:jc w:val="center"/>
                            </w:pPr>
                            <w:r>
                              <w:t xml:space="preserve">Put all the </w:t>
                            </w:r>
                            <w:proofErr w:type="spellStart"/>
                            <w:r>
                              <w:t>vms</w:t>
                            </w:r>
                            <w:proofErr w:type="spellEnd"/>
                            <w:r>
                              <w:t xml:space="preserve"> of that </w:t>
                            </w:r>
                            <w:proofErr w:type="spellStart"/>
                            <w:proofErr w:type="gramStart"/>
                            <w:r>
                              <w:t>bg</w:t>
                            </w:r>
                            <w:proofErr w:type="spellEnd"/>
                            <w:proofErr w:type="gramEnd"/>
                            <w:r>
                              <w:t xml:space="preserve"> in map ‘</w:t>
                            </w:r>
                            <w:proofErr w:type="spellStart"/>
                            <w:r>
                              <w:t>bgVMs</w:t>
                            </w:r>
                            <w:proofErr w:type="spellEnd"/>
                            <w:r>
                              <w:t>’ along with the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5" o:spid="_x0000_s1039" type="#_x0000_t109" style="position:absolute;margin-left:-69.75pt;margin-top:15.55pt;width:180.75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" fillcolor="white [3201]" strokecolor="#c19859 [3209]" strokeweight="1pt">
                <v:textbox>
                  <w:txbxContent>
                    <w:p w:rsidR="00B27BA7" w:rsidRDefault="00B27BA7" w:rsidP="00B27BA7">
                      <w:r>
                        <w:t xml:space="preserve">                           IF yes</w:t>
                      </w:r>
                    </w:p>
                    <w:p w:rsidR="00B27BA7" w:rsidRDefault="00B27BA7" w:rsidP="00B27BA7">
                      <w:pPr>
                        <w:jc w:val="center"/>
                      </w:pPr>
                      <w:r>
                        <w:t xml:space="preserve">Put all the </w:t>
                      </w:r>
                      <w:proofErr w:type="spellStart"/>
                      <w:r>
                        <w:t>vms</w:t>
                      </w:r>
                      <w:proofErr w:type="spellEnd"/>
                      <w:r>
                        <w:t xml:space="preserve"> of that </w:t>
                      </w:r>
                      <w:proofErr w:type="spellStart"/>
                      <w:proofErr w:type="gramStart"/>
                      <w:r>
                        <w:t>bg</w:t>
                      </w:r>
                      <w:proofErr w:type="spellEnd"/>
                      <w:proofErr w:type="gramEnd"/>
                      <w:r>
                        <w:t xml:space="preserve"> in map ‘</w:t>
                      </w:r>
                      <w:proofErr w:type="spellStart"/>
                      <w:r>
                        <w:t>bgVMs</w:t>
                      </w:r>
                      <w:proofErr w:type="spellEnd"/>
                      <w:r>
                        <w:t>’ along with the owner</w:t>
                      </w:r>
                    </w:p>
                  </w:txbxContent>
                </v:textbox>
              </v:shape>
            </w:pict>
          </mc:Fallback>
        </mc:AlternateContent>
      </w:r>
    </w:p>
    <w:p w:rsidR="00633E80" w:rsidRDefault="00633E80" w:rsidP="00A94E57">
      <w:pPr>
        <w:pStyle w:val="Heading1"/>
      </w:pPr>
    </w:p>
    <w:p w:rsidR="00633E80" w:rsidRDefault="00633E80" w:rsidP="00A94E57">
      <w:pPr>
        <w:pStyle w:val="Heading1"/>
      </w:pPr>
    </w:p>
    <w:p w:rsidR="00633E80" w:rsidRDefault="004A5777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266065</wp:posOffset>
                </wp:positionV>
                <wp:extent cx="1" cy="46672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224.25pt;margin-top:20.95pt;width:0;height:36.7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" strokecolor="#f07f09 [3204]" strokeweight=".5pt">
                <v:stroke endarrow="open" joinstyle="miter"/>
              </v:shape>
            </w:pict>
          </mc:Fallback>
        </mc:AlternateContent>
      </w:r>
    </w:p>
    <w:p w:rsidR="00633E80" w:rsidRDefault="00633E80" w:rsidP="00A94E57">
      <w:pPr>
        <w:pStyle w:val="Heading1"/>
      </w:pPr>
    </w:p>
    <w:p w:rsidR="00633E80" w:rsidRDefault="00633E80" w:rsidP="00A94E57">
      <w:pPr>
        <w:pStyle w:val="Heading1"/>
      </w:pPr>
    </w:p>
    <w:p w:rsidR="00633E80" w:rsidRDefault="001E17FF" w:rsidP="00A94E57">
      <w:pPr>
        <w:pStyle w:val="Heading1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276225</wp:posOffset>
                </wp:positionV>
                <wp:extent cx="0" cy="43815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25pt;margin-top:21.75pt;width:0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4A57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6689C" wp14:editId="2857F4F3">
                <wp:simplePos x="0" y="0"/>
                <wp:positionH relativeFrom="column">
                  <wp:posOffset>2076450</wp:posOffset>
                </wp:positionH>
                <wp:positionV relativeFrom="paragraph">
                  <wp:posOffset>-333375</wp:posOffset>
                </wp:positionV>
                <wp:extent cx="1581150" cy="612140"/>
                <wp:effectExtent l="0" t="0" r="19050" b="1651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777" w:rsidRDefault="004A5777" w:rsidP="004A5777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proofErr w:type="spellStart"/>
                            <w:r>
                              <w:t>vms</w:t>
                            </w:r>
                            <w:proofErr w:type="spellEnd"/>
                            <w:r>
                              <w:t xml:space="preserve"> of that user only in map ‘</w:t>
                            </w:r>
                            <w:proofErr w:type="spellStart"/>
                            <w:r>
                              <w:t>bgVMs</w:t>
                            </w:r>
                            <w:proofErr w:type="spellEnd"/>
                            <w:r>
                              <w:t>’ along with the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8" o:spid="_x0000_s1040" type="#_x0000_t109" style="position:absolute;margin-left:163.5pt;margin-top:-26.25pt;width:124.5pt;height:48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" fillcolor="white [3201]" strokecolor="#c19859 [3209]" strokeweight="1pt">
                <v:textbox>
                  <w:txbxContent>
                    <w:p w:rsidR="004A5777" w:rsidRDefault="004A5777" w:rsidP="004A5777">
                      <w:pPr>
                        <w:jc w:val="center"/>
                      </w:pPr>
                      <w:r>
                        <w:t xml:space="preserve">Put </w:t>
                      </w:r>
                      <w:proofErr w:type="spellStart"/>
                      <w:r>
                        <w:t>vms</w:t>
                      </w:r>
                      <w:proofErr w:type="spellEnd"/>
                      <w:r>
                        <w:t xml:space="preserve"> of that user only in map ‘</w:t>
                      </w:r>
                      <w:proofErr w:type="spellStart"/>
                      <w:r>
                        <w:t>bgVMs</w:t>
                      </w:r>
                      <w:proofErr w:type="spellEnd"/>
                      <w:r>
                        <w:t>’ along with the owner</w:t>
                      </w:r>
                    </w:p>
                  </w:txbxContent>
                </v:textbox>
              </v:shape>
            </w:pict>
          </mc:Fallback>
        </mc:AlternateContent>
      </w:r>
      <w:r w:rsidR="004A57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CDCDD9" wp14:editId="5D5EF052">
                <wp:simplePos x="0" y="0"/>
                <wp:positionH relativeFrom="column">
                  <wp:posOffset>2857500</wp:posOffset>
                </wp:positionH>
                <wp:positionV relativeFrom="paragraph">
                  <wp:posOffset>-619125</wp:posOffset>
                </wp:positionV>
                <wp:extent cx="0" cy="285750"/>
                <wp:effectExtent l="9525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25pt;margin-top:-48.75pt;width:0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" strokecolor="#f07f09 [3204]" strokeweight=".5pt">
                <v:stroke endarrow="open" joinstyle="miter"/>
              </v:shape>
            </w:pict>
          </mc:Fallback>
        </mc:AlternateContent>
      </w:r>
    </w:p>
    <w:p w:rsidR="004A5777" w:rsidRDefault="001E17FF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311785</wp:posOffset>
                </wp:positionV>
                <wp:extent cx="2400300" cy="1295400"/>
                <wp:effectExtent l="19050" t="19050" r="19050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7FF" w:rsidRDefault="001E17FF" w:rsidP="001E17FF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vms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bgVMs</w:t>
                            </w:r>
                            <w:proofErr w:type="spellEnd"/>
                            <w:r>
                              <w:t xml:space="preserve"> exists in </w:t>
                            </w:r>
                            <w:proofErr w:type="spellStart"/>
                            <w:r>
                              <w:t>intializedVMs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2" o:spid="_x0000_s1041" type="#_x0000_t110" style="position:absolute;margin-left:133.5pt;margin-top:24.55pt;width:189pt;height:10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" fillcolor="white [3201]" strokecolor="#c19859 [3209]" strokeweight="1pt">
                <v:textbox>
                  <w:txbxContent>
                    <w:p w:rsidR="001E17FF" w:rsidRDefault="001E17FF" w:rsidP="001E17FF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vms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bgVMs</w:t>
                      </w:r>
                      <w:proofErr w:type="spellEnd"/>
                      <w:r>
                        <w:t xml:space="preserve"> exists in </w:t>
                      </w:r>
                      <w:proofErr w:type="spellStart"/>
                      <w:r>
                        <w:t>intializedVMs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5777" w:rsidRDefault="006D3B5B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429895</wp:posOffset>
                </wp:positionV>
                <wp:extent cx="0" cy="981075"/>
                <wp:effectExtent l="95250" t="0" r="952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pt;margin-top:33.85pt;width:0;height:77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429895</wp:posOffset>
                </wp:positionV>
                <wp:extent cx="1657350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pt;margin-top:33.85pt;width:130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" strokecolor="#f07f09 [3204]" strokeweight=".5pt">
                <v:stroke endarrow="open" joinstyle="miter"/>
              </v:shape>
            </w:pict>
          </mc:Fallback>
        </mc:AlternateContent>
      </w:r>
    </w:p>
    <w:p w:rsidR="004A5777" w:rsidRDefault="004A5777" w:rsidP="00A94E57">
      <w:pPr>
        <w:pStyle w:val="Heading1"/>
      </w:pPr>
    </w:p>
    <w:p w:rsidR="004A5777" w:rsidRDefault="006D3B5B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86783B" wp14:editId="34BF1B45">
                <wp:simplePos x="0" y="0"/>
                <wp:positionH relativeFrom="column">
                  <wp:posOffset>-819150</wp:posOffset>
                </wp:positionH>
                <wp:positionV relativeFrom="paragraph">
                  <wp:posOffset>351154</wp:posOffset>
                </wp:positionV>
                <wp:extent cx="1771650" cy="659765"/>
                <wp:effectExtent l="0" t="0" r="19050" b="2603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9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B5B" w:rsidRDefault="006D3B5B" w:rsidP="006D3B5B">
                            <w:pPr>
                              <w:jc w:val="center"/>
                            </w:pPr>
                            <w:r>
                              <w:t>IF yes</w:t>
                            </w:r>
                          </w:p>
                          <w:p w:rsidR="006D3B5B" w:rsidRDefault="006D3B5B" w:rsidP="006D3B5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vmState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“Initialized”  </w:t>
                            </w:r>
                          </w:p>
                          <w:p w:rsidR="006D3B5B" w:rsidRDefault="006D3B5B" w:rsidP="006D3B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42" type="#_x0000_t109" style="position:absolute;margin-left:-64.5pt;margin-top:27.65pt;width:139.5pt;height:5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" fillcolor="white [3201]" strokecolor="#c19859 [3209]" strokeweight="1pt">
                <v:textbox>
                  <w:txbxContent>
                    <w:p w:rsidR="006D3B5B" w:rsidRDefault="006D3B5B" w:rsidP="006D3B5B">
                      <w:pPr>
                        <w:jc w:val="center"/>
                      </w:pPr>
                      <w:r>
                        <w:t>IF yes</w:t>
                      </w:r>
                    </w:p>
                    <w:p w:rsidR="006D3B5B" w:rsidRDefault="006D3B5B" w:rsidP="006D3B5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vmState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“Initialized”  </w:t>
                      </w:r>
                    </w:p>
                    <w:p w:rsidR="006D3B5B" w:rsidRDefault="006D3B5B" w:rsidP="006D3B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FCB380" wp14:editId="717F182E">
                <wp:simplePos x="0" y="0"/>
                <wp:positionH relativeFrom="column">
                  <wp:posOffset>1771650</wp:posOffset>
                </wp:positionH>
                <wp:positionV relativeFrom="paragraph">
                  <wp:posOffset>398780</wp:posOffset>
                </wp:positionV>
                <wp:extent cx="2266950" cy="612648"/>
                <wp:effectExtent l="0" t="0" r="19050" b="1651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B5B" w:rsidRDefault="006D3B5B" w:rsidP="006D3B5B">
                            <w:pPr>
                              <w:jc w:val="center"/>
                            </w:pPr>
                            <w:r>
                              <w:t>IF NO</w:t>
                            </w:r>
                          </w:p>
                          <w:p w:rsidR="006D3B5B" w:rsidRDefault="006D3B5B" w:rsidP="006D3B5B"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vmState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“Uninitialized”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44" o:spid="_x0000_s1043" type="#_x0000_t109" style="position:absolute;margin-left:139.5pt;margin-top:31.4pt;width:178.5pt;height:48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" fillcolor="white [3201]" strokecolor="#c19859 [3209]" strokeweight="1pt">
                <v:textbox>
                  <w:txbxContent>
                    <w:p w:rsidR="006D3B5B" w:rsidRDefault="006D3B5B" w:rsidP="006D3B5B">
                      <w:pPr>
                        <w:jc w:val="center"/>
                      </w:pPr>
                      <w:r>
                        <w:t>IF NO</w:t>
                      </w:r>
                    </w:p>
                    <w:p w:rsidR="006D3B5B" w:rsidRDefault="006D3B5B" w:rsidP="006D3B5B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vmState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“Uninitialized”  </w:t>
                      </w:r>
                    </w:p>
                  </w:txbxContent>
                </v:textbox>
              </v:shape>
            </w:pict>
          </mc:Fallback>
        </mc:AlternateContent>
      </w:r>
      <w:r w:rsidR="001E17F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CF7F05" wp14:editId="3A48A248">
                <wp:simplePos x="0" y="0"/>
                <wp:positionH relativeFrom="column">
                  <wp:posOffset>2886075</wp:posOffset>
                </wp:positionH>
                <wp:positionV relativeFrom="paragraph">
                  <wp:posOffset>17780</wp:posOffset>
                </wp:positionV>
                <wp:extent cx="1" cy="381000"/>
                <wp:effectExtent l="95250" t="0" r="1143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27.25pt;margin-top:1.4pt;width:0;height:30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" strokecolor="#f07f09 [3204]" strokeweight=".5pt">
                <v:stroke endarrow="open" joinstyle="miter"/>
              </v:shape>
            </w:pict>
          </mc:Fallback>
        </mc:AlternateContent>
      </w:r>
    </w:p>
    <w:p w:rsidR="004A5777" w:rsidRDefault="006B134C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478790</wp:posOffset>
                </wp:positionV>
                <wp:extent cx="47626" cy="3171825"/>
                <wp:effectExtent l="95250" t="0" r="66675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6" cy="3171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-.75pt;margin-top:37.7pt;width:3.75pt;height:249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" strokecolor="#f07f09 [3204]" strokeweight=".5pt">
                <v:stroke endarrow="open" joinstyle="miter"/>
              </v:shape>
            </w:pict>
          </mc:Fallback>
        </mc:AlternateContent>
      </w:r>
      <w:r w:rsidR="006D3B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481330</wp:posOffset>
                </wp:positionV>
                <wp:extent cx="0" cy="445135"/>
                <wp:effectExtent l="95250" t="0" r="762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27.25pt;margin-top:37.9pt;width:0;height:3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4A5777" w:rsidRDefault="006B134C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362481" wp14:editId="0A2366E5">
                <wp:simplePos x="0" y="0"/>
                <wp:positionH relativeFrom="column">
                  <wp:posOffset>1533525</wp:posOffset>
                </wp:positionH>
                <wp:positionV relativeFrom="paragraph">
                  <wp:posOffset>394335</wp:posOffset>
                </wp:positionV>
                <wp:extent cx="2695575" cy="1323975"/>
                <wp:effectExtent l="19050" t="19050" r="47625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23" w:rsidRDefault="00FC5F23" w:rsidP="00FC5F23">
                            <w:pPr>
                              <w:jc w:val="center"/>
                            </w:pPr>
                            <w:r>
                              <w:t>If VM Blueprint has phrases ‘match’ or ‘blank’ in its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44" type="#_x0000_t110" style="position:absolute;margin-left:120.75pt;margin-top:31.05pt;width:212.25pt;height:10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" fillcolor="white [3201]" strokecolor="#c19859 [3209]" strokeweight="1pt">
                <v:textbox>
                  <w:txbxContent>
                    <w:p w:rsidR="00FC5F23" w:rsidRDefault="00FC5F23" w:rsidP="00FC5F23">
                      <w:pPr>
                        <w:jc w:val="center"/>
                      </w:pPr>
                      <w:r>
                        <w:t>If VM Blueprint has phrases ‘match’ or ‘blank’ in its name</w:t>
                      </w:r>
                    </w:p>
                  </w:txbxContent>
                </v:textbox>
              </v:shape>
            </w:pict>
          </mc:Fallback>
        </mc:AlternateContent>
      </w:r>
    </w:p>
    <w:p w:rsidR="004A5777" w:rsidRDefault="004A5777" w:rsidP="00A94E57">
      <w:pPr>
        <w:pStyle w:val="Heading1"/>
      </w:pPr>
    </w:p>
    <w:p w:rsidR="004A5777" w:rsidRDefault="006B134C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86C0A9" wp14:editId="0699BBB6">
                <wp:simplePos x="0" y="0"/>
                <wp:positionH relativeFrom="column">
                  <wp:posOffset>5362575</wp:posOffset>
                </wp:positionH>
                <wp:positionV relativeFrom="paragraph">
                  <wp:posOffset>3175</wp:posOffset>
                </wp:positionV>
                <wp:extent cx="0" cy="1038225"/>
                <wp:effectExtent l="95250" t="0" r="5715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422.25pt;margin-top:.25pt;width:0;height:8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A7909A" wp14:editId="0D6346B4">
                <wp:simplePos x="0" y="0"/>
                <wp:positionH relativeFrom="column">
                  <wp:posOffset>4228465</wp:posOffset>
                </wp:positionH>
                <wp:positionV relativeFrom="paragraph">
                  <wp:posOffset>3810</wp:posOffset>
                </wp:positionV>
                <wp:extent cx="1133475" cy="9525"/>
                <wp:effectExtent l="0" t="76200" r="9525" b="1047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32.95pt;margin-top:.3pt;width:89.2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" strokecolor="#f07f09 [3204]" strokeweight=".5pt">
                <v:stroke endarrow="open" joinstyle="miter"/>
              </v:shape>
            </w:pict>
          </mc:Fallback>
        </mc:AlternateContent>
      </w:r>
    </w:p>
    <w:p w:rsidR="004A5777" w:rsidRDefault="00412ED1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EFDC2D" wp14:editId="77DEAAFF">
                <wp:simplePos x="0" y="0"/>
                <wp:positionH relativeFrom="column">
                  <wp:posOffset>4600576</wp:posOffset>
                </wp:positionH>
                <wp:positionV relativeFrom="paragraph">
                  <wp:posOffset>521970</wp:posOffset>
                </wp:positionV>
                <wp:extent cx="1638300" cy="612140"/>
                <wp:effectExtent l="0" t="0" r="19050" b="1651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ED1" w:rsidRDefault="00412ED1" w:rsidP="00412ED1">
                            <w:pPr>
                              <w:jc w:val="center"/>
                            </w:pPr>
                            <w:r>
                              <w:t>IF NO</w:t>
                            </w:r>
                          </w:p>
                          <w:p w:rsidR="00412ED1" w:rsidRDefault="00412ED1" w:rsidP="00412E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vmState</w:t>
                            </w:r>
                            <w:proofErr w:type="spellEnd"/>
                            <w:proofErr w:type="gramEnd"/>
                            <w:r>
                              <w:t xml:space="preserve"> = ‘Uninitialized’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8" o:spid="_x0000_s1045" type="#_x0000_t109" style="position:absolute;margin-left:362.25pt;margin-top:41.1pt;width:129pt;height:48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" fillcolor="white [3201]" strokecolor="#c19859 [3209]" strokeweight="1pt">
                <v:textbox>
                  <w:txbxContent>
                    <w:p w:rsidR="00412ED1" w:rsidRDefault="00412ED1" w:rsidP="00412ED1">
                      <w:pPr>
                        <w:jc w:val="center"/>
                      </w:pPr>
                      <w:r>
                        <w:t>IF NO</w:t>
                      </w:r>
                    </w:p>
                    <w:p w:rsidR="00412ED1" w:rsidRDefault="00412ED1" w:rsidP="00412E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vmState</w:t>
                      </w:r>
                      <w:proofErr w:type="spellEnd"/>
                      <w:proofErr w:type="gramEnd"/>
                      <w:r>
                        <w:t xml:space="preserve"> = ‘Uninitialized’</w:t>
                      </w:r>
                    </w:p>
                  </w:txbxContent>
                </v:textbox>
              </v:shape>
            </w:pict>
          </mc:Fallback>
        </mc:AlternateContent>
      </w:r>
      <w:r w:rsidR="006B134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782EDE" wp14:editId="7CAAE126">
                <wp:simplePos x="0" y="0"/>
                <wp:positionH relativeFrom="column">
                  <wp:posOffset>1876425</wp:posOffset>
                </wp:positionH>
                <wp:positionV relativeFrom="paragraph">
                  <wp:posOffset>512445</wp:posOffset>
                </wp:positionV>
                <wp:extent cx="2162175" cy="612140"/>
                <wp:effectExtent l="0" t="0" r="28575" b="1651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ED1" w:rsidRDefault="00412ED1" w:rsidP="006B134C">
                            <w:pPr>
                              <w:jc w:val="center"/>
                            </w:pPr>
                            <w:r>
                              <w:t>IF YES</w:t>
                            </w:r>
                          </w:p>
                          <w:p w:rsidR="006B134C" w:rsidRDefault="006B134C" w:rsidP="006B134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vmState</w:t>
                            </w:r>
                            <w:proofErr w:type="spellEnd"/>
                            <w:proofErr w:type="gramEnd"/>
                            <w:r>
                              <w:t xml:space="preserve"> = ‘Not Applicable’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7" o:spid="_x0000_s1046" type="#_x0000_t109" style="position:absolute;margin-left:147.75pt;margin-top:40.35pt;width:170.25pt;height:48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" fillcolor="white [3201]" strokecolor="#c19859 [3209]" strokeweight="1pt">
                <v:textbox>
                  <w:txbxContent>
                    <w:p w:rsidR="00412ED1" w:rsidRDefault="00412ED1" w:rsidP="006B134C">
                      <w:pPr>
                        <w:jc w:val="center"/>
                      </w:pPr>
                      <w:r>
                        <w:t>IF YES</w:t>
                      </w:r>
                    </w:p>
                    <w:p w:rsidR="006B134C" w:rsidRDefault="006B134C" w:rsidP="006B134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vmState</w:t>
                      </w:r>
                      <w:proofErr w:type="spellEnd"/>
                      <w:proofErr w:type="gramEnd"/>
                      <w:r>
                        <w:t xml:space="preserve"> = ‘Not Applicable’</w:t>
                      </w:r>
                    </w:p>
                  </w:txbxContent>
                </v:textbox>
              </v:shape>
            </w:pict>
          </mc:Fallback>
        </mc:AlternateContent>
      </w:r>
      <w:r w:rsidR="006B134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8C5B3A" wp14:editId="1D94939E">
                <wp:simplePos x="0" y="0"/>
                <wp:positionH relativeFrom="column">
                  <wp:posOffset>2895600</wp:posOffset>
                </wp:positionH>
                <wp:positionV relativeFrom="paragraph">
                  <wp:posOffset>131445</wp:posOffset>
                </wp:positionV>
                <wp:extent cx="0" cy="390525"/>
                <wp:effectExtent l="95250" t="0" r="11430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28pt;margin-top:10.35pt;width:0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4A5777" w:rsidRDefault="004A5777" w:rsidP="00A94E57">
      <w:pPr>
        <w:pStyle w:val="Heading1"/>
      </w:pPr>
    </w:p>
    <w:p w:rsidR="00FC5F23" w:rsidRDefault="00910D2A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AADDC" wp14:editId="098CAD03">
                <wp:simplePos x="0" y="0"/>
                <wp:positionH relativeFrom="column">
                  <wp:posOffset>-9525</wp:posOffset>
                </wp:positionH>
                <wp:positionV relativeFrom="paragraph">
                  <wp:posOffset>490855</wp:posOffset>
                </wp:positionV>
                <wp:extent cx="5905500" cy="612140"/>
                <wp:effectExtent l="0" t="0" r="19050" b="1651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D2A" w:rsidRDefault="00910D2A" w:rsidP="00910D2A">
                            <w:pPr>
                              <w:jc w:val="center"/>
                            </w:pPr>
                            <w:r>
                              <w:t>Push required data to array and write it in a file through action ’</w:t>
                            </w:r>
                            <w:proofErr w:type="spellStart"/>
                            <w:r>
                              <w:t>WriteDataToFile</w:t>
                            </w:r>
                            <w:proofErr w:type="spellEnd"/>
                            <w:r>
                              <w:t>’ and send with the mail through workflow ’send Mail’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9" o:spid="_x0000_s1047" type="#_x0000_t109" style="position:absolute;margin-left:-.75pt;margin-top:38.65pt;width:465pt;height:48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" fillcolor="white [3201]" strokecolor="#c19859 [3209]" strokeweight="1pt">
                <v:textbox>
                  <w:txbxContent>
                    <w:p w:rsidR="00910D2A" w:rsidRDefault="00910D2A" w:rsidP="00910D2A">
                      <w:pPr>
                        <w:jc w:val="center"/>
                      </w:pPr>
                      <w:r>
                        <w:t>Push required data to array and write it in a file through action ’</w:t>
                      </w:r>
                      <w:proofErr w:type="spellStart"/>
                      <w:r>
                        <w:t>WriteDataToFile</w:t>
                      </w:r>
                      <w:proofErr w:type="spellEnd"/>
                      <w:r>
                        <w:t>’ and send with the mail through workflow ’send Mail’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4A51C" wp14:editId="71FF16B5">
                <wp:simplePos x="0" y="0"/>
                <wp:positionH relativeFrom="column">
                  <wp:posOffset>5362575</wp:posOffset>
                </wp:positionH>
                <wp:positionV relativeFrom="paragraph">
                  <wp:posOffset>71755</wp:posOffset>
                </wp:positionV>
                <wp:extent cx="0" cy="400050"/>
                <wp:effectExtent l="95250" t="0" r="1143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22.25pt;margin-top:5.65pt;width:0;height:31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17218D" wp14:editId="2C6F0B8B">
                <wp:simplePos x="0" y="0"/>
                <wp:positionH relativeFrom="column">
                  <wp:posOffset>2886075</wp:posOffset>
                </wp:positionH>
                <wp:positionV relativeFrom="paragraph">
                  <wp:posOffset>71755</wp:posOffset>
                </wp:positionV>
                <wp:extent cx="9525" cy="400050"/>
                <wp:effectExtent l="95250" t="0" r="1047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27.25pt;margin-top:5.65pt;width:.75pt;height:31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" strokecolor="#f07f09 [3204]" strokeweight=".5pt">
                <v:stroke endarrow="open" joinstyle="miter"/>
              </v:shape>
            </w:pict>
          </mc:Fallback>
        </mc:AlternateContent>
      </w:r>
    </w:p>
    <w:p w:rsidR="00FC5F23" w:rsidRDefault="00FC5F23" w:rsidP="00A94E57">
      <w:pPr>
        <w:pStyle w:val="Heading1"/>
      </w:pPr>
    </w:p>
    <w:p w:rsidR="00FC5F23" w:rsidRDefault="00910D2A" w:rsidP="00A94E57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B1B64D" wp14:editId="62AB9B36">
                <wp:simplePos x="0" y="0"/>
                <wp:positionH relativeFrom="column">
                  <wp:posOffset>2295526</wp:posOffset>
                </wp:positionH>
                <wp:positionV relativeFrom="paragraph">
                  <wp:posOffset>374650</wp:posOffset>
                </wp:positionV>
                <wp:extent cx="1123950" cy="400050"/>
                <wp:effectExtent l="0" t="0" r="19050" b="1905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D2A" w:rsidRDefault="00910D2A" w:rsidP="00910D2A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3" o:spid="_x0000_s1048" type="#_x0000_t116" style="position:absolute;margin-left:180.75pt;margin-top:29.5pt;width:88.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" fillcolor="white [3201]" strokecolor="#c19859 [3209]" strokeweight="1pt">
                <v:textbox>
                  <w:txbxContent>
                    <w:p w:rsidR="00910D2A" w:rsidRDefault="00910D2A" w:rsidP="00910D2A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BC19BE" wp14:editId="1E347D25">
                <wp:simplePos x="0" y="0"/>
                <wp:positionH relativeFrom="column">
                  <wp:posOffset>2895600</wp:posOffset>
                </wp:positionH>
                <wp:positionV relativeFrom="paragraph">
                  <wp:posOffset>43815</wp:posOffset>
                </wp:positionV>
                <wp:extent cx="0" cy="330835"/>
                <wp:effectExtent l="95250" t="0" r="7620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28pt;margin-top:3.45pt;width:0;height:2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" strokecolor="#f07f09 [3204]" strokeweight=".5pt">
                <v:stroke endarrow="open" joinstyle="miter"/>
              </v:shape>
            </w:pict>
          </mc:Fallback>
        </mc:AlternateContent>
      </w:r>
    </w:p>
    <w:p w:rsidR="00FC5F23" w:rsidRDefault="00FC5F23" w:rsidP="00A94E57">
      <w:pPr>
        <w:pStyle w:val="Heading1"/>
      </w:pPr>
    </w:p>
    <w:p w:rsidR="00A94E57" w:rsidRDefault="00623942" w:rsidP="00A94E57">
      <w:pPr>
        <w:pStyle w:val="Heading1"/>
      </w:pPr>
      <w:r>
        <w:lastRenderedPageBreak/>
        <w:t>VM</w:t>
      </w:r>
      <w:r w:rsidR="00A94E57">
        <w:t xml:space="preserve"> properties</w:t>
      </w:r>
    </w:p>
    <w:p w:rsidR="00A94E57" w:rsidRDefault="00623942" w:rsidP="00A94E57">
      <w:pPr>
        <w:pStyle w:val="ListParagraph"/>
        <w:numPr>
          <w:ilvl w:val="0"/>
          <w:numId w:val="34"/>
        </w:numPr>
      </w:pPr>
      <w:r>
        <w:t xml:space="preserve">VM Name – Name </w:t>
      </w:r>
      <w:proofErr w:type="gramStart"/>
      <w:r>
        <w:t>of  the</w:t>
      </w:r>
      <w:proofErr w:type="gramEnd"/>
      <w:r>
        <w:t xml:space="preserve"> virtual Machine.</w:t>
      </w:r>
    </w:p>
    <w:p w:rsidR="00A94E57" w:rsidRDefault="00623942" w:rsidP="00A94E57">
      <w:pPr>
        <w:pStyle w:val="ListParagraph"/>
        <w:numPr>
          <w:ilvl w:val="0"/>
          <w:numId w:val="34"/>
        </w:numPr>
      </w:pPr>
      <w:r>
        <w:t>Initialization status – It tells if a VM is initialized, uninitialized or not applicable for initialization.</w:t>
      </w:r>
    </w:p>
    <w:p w:rsidR="00A94E57" w:rsidRDefault="00623942" w:rsidP="00A94E57">
      <w:pPr>
        <w:pStyle w:val="ListParagraph"/>
        <w:numPr>
          <w:ilvl w:val="0"/>
          <w:numId w:val="34"/>
        </w:numPr>
      </w:pPr>
      <w:r>
        <w:t xml:space="preserve">VM IP Address </w:t>
      </w:r>
      <w:proofErr w:type="gramStart"/>
      <w:r>
        <w:t>-  IP</w:t>
      </w:r>
      <w:proofErr w:type="gramEnd"/>
      <w:r>
        <w:t xml:space="preserve"> of a virtual Machine.</w:t>
      </w:r>
    </w:p>
    <w:p w:rsidR="00A94E57" w:rsidRDefault="00623942" w:rsidP="00A94E57">
      <w:pPr>
        <w:pStyle w:val="ListParagraph"/>
        <w:numPr>
          <w:ilvl w:val="0"/>
          <w:numId w:val="34"/>
        </w:numPr>
      </w:pPr>
      <w:r>
        <w:t>Operating System – OS mount on VM.</w:t>
      </w:r>
    </w:p>
    <w:p w:rsidR="00A94E57" w:rsidRPr="00063AEF" w:rsidRDefault="007E57A1" w:rsidP="00623942">
      <w:pPr>
        <w:pStyle w:val="ListParagraph"/>
        <w:numPr>
          <w:ilvl w:val="0"/>
          <w:numId w:val="34"/>
        </w:numPr>
      </w:pPr>
      <w:r>
        <w:t>Owner – the one who owns</w:t>
      </w:r>
      <w:bookmarkStart w:id="1" w:name="_GoBack"/>
      <w:bookmarkEnd w:id="1"/>
      <w:r w:rsidR="00623942">
        <w:t>/Created a VM.</w:t>
      </w:r>
    </w:p>
    <w:p w:rsidR="00A94E57" w:rsidRPr="00FB1304" w:rsidRDefault="00A94E57" w:rsidP="00A94E57">
      <w:pPr>
        <w:pStyle w:val="Title"/>
      </w:pPr>
      <w:r>
        <w:t>Dependencies</w:t>
      </w:r>
    </w:p>
    <w:p w:rsidR="00A94E57" w:rsidRDefault="00A94E57" w:rsidP="004879A9">
      <w:pPr>
        <w:pStyle w:val="Heading1"/>
      </w:pPr>
      <w:r>
        <w:t xml:space="preserve">Related Actions </w:t>
      </w:r>
    </w:p>
    <w:p w:rsidR="00A94E57" w:rsidRDefault="00A94E57" w:rsidP="00A94E57">
      <w:pPr>
        <w:pStyle w:val="ListParagraph"/>
        <w:numPr>
          <w:ilvl w:val="0"/>
          <w:numId w:val="31"/>
        </w:numPr>
      </w:pPr>
      <w:proofErr w:type="spellStart"/>
      <w:r>
        <w:t>WriteDataToTheFile</w:t>
      </w:r>
      <w:proofErr w:type="spellEnd"/>
      <w:r>
        <w:t xml:space="preserve"> – It writes the requested data to the provided file.</w:t>
      </w:r>
    </w:p>
    <w:p w:rsidR="00A94E57" w:rsidRDefault="00A94E57" w:rsidP="007933F3">
      <w:pPr>
        <w:pStyle w:val="ListParagraph"/>
        <w:numPr>
          <w:ilvl w:val="0"/>
          <w:numId w:val="31"/>
        </w:numPr>
      </w:pPr>
      <w:proofErr w:type="spellStart"/>
      <w:r>
        <w:t>ValidateEmail</w:t>
      </w:r>
      <w:proofErr w:type="spellEnd"/>
      <w:r>
        <w:t xml:space="preserve"> – It validates the mail Address. </w:t>
      </w:r>
    </w:p>
    <w:p w:rsidR="004879A9" w:rsidRDefault="004879A9" w:rsidP="00A94E57">
      <w:pPr>
        <w:pStyle w:val="ListParagraph"/>
        <w:numPr>
          <w:ilvl w:val="0"/>
          <w:numId w:val="31"/>
        </w:numPr>
      </w:pPr>
      <w:proofErr w:type="spellStart"/>
      <w:proofErr w:type="gramStart"/>
      <w:r>
        <w:t>getVMs</w:t>
      </w:r>
      <w:proofErr w:type="spellEnd"/>
      <w:proofErr w:type="gramEnd"/>
      <w:r>
        <w:t xml:space="preserve">   - It is a function which provides VMs and its data related to a Particular BG.</w:t>
      </w:r>
    </w:p>
    <w:p w:rsidR="007933F3" w:rsidRDefault="007933F3" w:rsidP="007933F3">
      <w:pPr>
        <w:pStyle w:val="ListParagraph"/>
        <w:numPr>
          <w:ilvl w:val="0"/>
          <w:numId w:val="31"/>
        </w:numPr>
      </w:pPr>
      <w:proofErr w:type="spellStart"/>
      <w:proofErr w:type="gramStart"/>
      <w:r>
        <w:t>GetOCfromVMproperties</w:t>
      </w:r>
      <w:proofErr w:type="spellEnd"/>
      <w:r>
        <w:t xml:space="preserve">  -</w:t>
      </w:r>
      <w:proofErr w:type="gramEnd"/>
      <w:r>
        <w:t xml:space="preserve"> get  OC value of a BG( we are working with the substring of OC here) through VM properties.</w:t>
      </w:r>
    </w:p>
    <w:p w:rsidR="007933F3" w:rsidRPr="00CD7658" w:rsidRDefault="007933F3" w:rsidP="007933F3">
      <w:pPr>
        <w:pStyle w:val="ListParagraph"/>
        <w:numPr>
          <w:ilvl w:val="0"/>
          <w:numId w:val="31"/>
        </w:numPr>
      </w:pPr>
      <w:proofErr w:type="spellStart"/>
      <w:proofErr w:type="gramStart"/>
      <w:r w:rsidRPr="00CD7658">
        <w:t>getResourcesOfBG</w:t>
      </w:r>
      <w:proofErr w:type="spellEnd"/>
      <w:proofErr w:type="gramEnd"/>
      <w:r>
        <w:t xml:space="preserve"> -  get all the resources i.e. services, custom templates, VMs, blueprints related to a particular bg.</w:t>
      </w:r>
    </w:p>
    <w:p w:rsidR="007933F3" w:rsidRDefault="007933F3" w:rsidP="007933F3">
      <w:pPr>
        <w:pStyle w:val="ListParagraph"/>
        <w:numPr>
          <w:ilvl w:val="0"/>
          <w:numId w:val="31"/>
        </w:numPr>
      </w:pPr>
      <w:proofErr w:type="spellStart"/>
      <w:proofErr w:type="gramStart"/>
      <w:r w:rsidRPr="00CD7658">
        <w:t>getProvisioningGroupEntityByName</w:t>
      </w:r>
      <w:proofErr w:type="spellEnd"/>
      <w:proofErr w:type="gramEnd"/>
      <w:r>
        <w:t xml:space="preserve"> – It gets the entity set of provisioning group properties related to a VM from </w:t>
      </w:r>
      <w:proofErr w:type="spellStart"/>
      <w:r>
        <w:t>vCentre</w:t>
      </w:r>
      <w:proofErr w:type="spellEnd"/>
      <w:r>
        <w:t>.</w:t>
      </w:r>
    </w:p>
    <w:p w:rsidR="00A94E57" w:rsidRDefault="00A94E57" w:rsidP="004879A9"/>
    <w:p w:rsidR="00A94E57" w:rsidRDefault="00A94E57" w:rsidP="004879A9"/>
    <w:p w:rsidR="00A94E57" w:rsidRDefault="00A94E57" w:rsidP="00A94E57">
      <w:pPr>
        <w:pStyle w:val="Heading1"/>
      </w:pPr>
      <w:r>
        <w:t xml:space="preserve">Related </w:t>
      </w:r>
      <w:proofErr w:type="spellStart"/>
      <w:r>
        <w:t>WorkFlows</w:t>
      </w:r>
      <w:proofErr w:type="spellEnd"/>
    </w:p>
    <w:p w:rsidR="00A94E57" w:rsidRDefault="00A94E57" w:rsidP="00A94E57">
      <w:pPr>
        <w:pStyle w:val="ListParagraph"/>
        <w:numPr>
          <w:ilvl w:val="0"/>
          <w:numId w:val="32"/>
        </w:numPr>
      </w:pPr>
      <w:r>
        <w:t xml:space="preserve">Send Mail – It attaches the file with the mail and </w:t>
      </w:r>
      <w:proofErr w:type="gramStart"/>
      <w:r>
        <w:t>send</w:t>
      </w:r>
      <w:proofErr w:type="gramEnd"/>
      <w:r>
        <w:t xml:space="preserve"> it to the requester.</w:t>
      </w:r>
    </w:p>
    <w:p w:rsidR="00A94E57" w:rsidRDefault="00A94E57" w:rsidP="00A94E57"/>
    <w:p w:rsidR="00A94E57" w:rsidRDefault="00A94E57" w:rsidP="00A94E57">
      <w:pPr>
        <w:pStyle w:val="Heading1"/>
      </w:pPr>
      <w:r>
        <w:t>Related Configuration elements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proofErr w:type="spellStart"/>
      <w:r>
        <w:t>fromName</w:t>
      </w:r>
      <w:proofErr w:type="spellEnd"/>
      <w:r>
        <w:t xml:space="preserve"> – Sender’s name who is sending the mail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proofErr w:type="spellStart"/>
      <w:r>
        <w:t>fromAddress</w:t>
      </w:r>
      <w:proofErr w:type="spellEnd"/>
      <w:r>
        <w:t xml:space="preserve"> – Sender’s email address</w:t>
      </w:r>
    </w:p>
    <w:p w:rsidR="00A94E57" w:rsidRDefault="00612718" w:rsidP="00A94E57">
      <w:pPr>
        <w:pStyle w:val="ListParagraph"/>
        <w:numPr>
          <w:ilvl w:val="0"/>
          <w:numId w:val="32"/>
        </w:numPr>
      </w:pPr>
      <w:proofErr w:type="spellStart"/>
      <w:proofErr w:type="gramStart"/>
      <w:r>
        <w:t>vCACCAFE</w:t>
      </w:r>
      <w:r w:rsidR="00A94E57">
        <w:t>Host</w:t>
      </w:r>
      <w:proofErr w:type="spellEnd"/>
      <w:proofErr w:type="gramEnd"/>
      <w:r w:rsidR="00A94E57">
        <w:t xml:space="preserve"> – host through which VRO connect with VRA to fetch the required data.</w:t>
      </w:r>
    </w:p>
    <w:p w:rsidR="00612718" w:rsidRDefault="00612718" w:rsidP="00A94E57">
      <w:pPr>
        <w:pStyle w:val="ListParagraph"/>
        <w:numPr>
          <w:ilvl w:val="0"/>
          <w:numId w:val="32"/>
        </w:numPr>
      </w:pPr>
      <w:proofErr w:type="spellStart"/>
      <w:proofErr w:type="gramStart"/>
      <w:r>
        <w:t>vCACHost</w:t>
      </w:r>
      <w:proofErr w:type="spellEnd"/>
      <w:proofErr w:type="gramEnd"/>
      <w:r>
        <w:t xml:space="preserve"> – host through which VRO connect with </w:t>
      </w:r>
      <w:proofErr w:type="spellStart"/>
      <w:r>
        <w:t>Iaas</w:t>
      </w:r>
      <w:proofErr w:type="spellEnd"/>
      <w:r>
        <w:t xml:space="preserve"> services of VRA.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proofErr w:type="spellStart"/>
      <w:r>
        <w:t>SmtpHost</w:t>
      </w:r>
      <w:proofErr w:type="spellEnd"/>
      <w:r>
        <w:t xml:space="preserve"> – with which one will be able to connect to the server to send the mail. 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proofErr w:type="spellStart"/>
      <w:r>
        <w:t>CcAddress</w:t>
      </w:r>
      <w:proofErr w:type="spellEnd"/>
      <w:r>
        <w:t xml:space="preserve"> – it includes other member’s mail address to </w:t>
      </w:r>
      <w:proofErr w:type="gramStart"/>
      <w:r>
        <w:t>whom</w:t>
      </w:r>
      <w:proofErr w:type="gramEnd"/>
      <w:r>
        <w:t xml:space="preserve"> requester wants to send the mail.</w:t>
      </w:r>
    </w:p>
    <w:p w:rsidR="00A94E57" w:rsidRDefault="00A94E57" w:rsidP="00A94E57">
      <w:pPr>
        <w:pStyle w:val="ListParagraph"/>
        <w:numPr>
          <w:ilvl w:val="0"/>
          <w:numId w:val="32"/>
        </w:numPr>
      </w:pPr>
      <w:proofErr w:type="spellStart"/>
      <w:proofErr w:type="gramStart"/>
      <w:r>
        <w:t>smtpPort</w:t>
      </w:r>
      <w:proofErr w:type="spellEnd"/>
      <w:r>
        <w:t xml:space="preserve">  -</w:t>
      </w:r>
      <w:proofErr w:type="gramEnd"/>
      <w:r>
        <w:t xml:space="preserve"> with which one will be able to connect to the server to send the mail.</w:t>
      </w:r>
    </w:p>
    <w:p w:rsidR="00A94E57" w:rsidRDefault="00A94E57" w:rsidP="00A94E57">
      <w:pPr>
        <w:pStyle w:val="Heading1"/>
      </w:pPr>
      <w:r>
        <w:lastRenderedPageBreak/>
        <w:t>Attributes</w:t>
      </w:r>
    </w:p>
    <w:p w:rsidR="00D34FDB" w:rsidRPr="00D34FDB" w:rsidRDefault="00D34FDB" w:rsidP="00D34FDB">
      <w:r>
        <w:t>These are the attributes used in the workflow which are self-explanatory from the picture.</w:t>
      </w:r>
    </w:p>
    <w:p w:rsidR="00A94E57" w:rsidRDefault="00A94E57" w:rsidP="00A94E57">
      <w:r>
        <w:rPr>
          <w:noProof/>
          <w:lang w:eastAsia="en-US"/>
        </w:rPr>
        <w:drawing>
          <wp:inline distT="0" distB="0" distL="0" distR="0" wp14:anchorId="314D1B7E" wp14:editId="762472DB">
            <wp:extent cx="67341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Attribu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898" cy="33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7" w:rsidRDefault="00A94E57" w:rsidP="00A94E57">
      <w:pPr>
        <w:pStyle w:val="Heading1"/>
      </w:pPr>
      <w:r>
        <w:t>Inputs</w:t>
      </w:r>
    </w:p>
    <w:p w:rsidR="00AF0368" w:rsidRPr="00D34FDB" w:rsidRDefault="00AF0368" w:rsidP="00AF0368">
      <w:r>
        <w:t>These are the inputs used in the workflow which are self-explanatory from the picture.</w:t>
      </w:r>
    </w:p>
    <w:p w:rsidR="00AF0368" w:rsidRPr="00AF0368" w:rsidRDefault="00AF0368" w:rsidP="00AF0368"/>
    <w:p w:rsidR="00A94E57" w:rsidRDefault="00A94E57" w:rsidP="00A94E57">
      <w:r>
        <w:rPr>
          <w:noProof/>
          <w:lang w:eastAsia="en-US"/>
        </w:rPr>
        <w:lastRenderedPageBreak/>
        <w:drawing>
          <wp:inline distT="0" distB="0" distL="0" distR="0" wp14:anchorId="6F5743B3" wp14:editId="01CD2BE2">
            <wp:extent cx="67437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input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74" cy="296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DB" w:rsidRDefault="00A94E57" w:rsidP="00D34FDB">
      <w:pPr>
        <w:pStyle w:val="Heading1"/>
      </w:pPr>
      <w:r>
        <w:t>Future scope</w:t>
      </w:r>
    </w:p>
    <w:p w:rsidR="00A94E57" w:rsidRPr="00E879F5" w:rsidRDefault="00D34FDB" w:rsidP="00D34FDB">
      <w:pPr>
        <w:pStyle w:val="ListParagraph"/>
        <w:numPr>
          <w:ilvl w:val="0"/>
          <w:numId w:val="36"/>
        </w:numPr>
      </w:pPr>
      <w:r>
        <w:t xml:space="preserve">The initialization status can be provided </w:t>
      </w:r>
      <w:proofErr w:type="gramStart"/>
      <w:r>
        <w:t>as a custom Properties</w:t>
      </w:r>
      <w:proofErr w:type="gramEnd"/>
      <w:r>
        <w:t xml:space="preserve"> of any VM so that every VM’s status can be known from the VM itself rather than going to the tedious procedure of reading a report.</w:t>
      </w:r>
    </w:p>
    <w:p w:rsidR="00A94E57" w:rsidRPr="008961DF" w:rsidRDefault="00A94E57" w:rsidP="00A94E57"/>
    <w:p w:rsidR="00855982" w:rsidRPr="00A94E57" w:rsidRDefault="00855982" w:rsidP="00A94E57"/>
    <w:sectPr w:rsidR="00855982" w:rsidRPr="00A94E57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F44" w:rsidRDefault="00CE6F44" w:rsidP="00855982">
      <w:pPr>
        <w:spacing w:after="0" w:line="240" w:lineRule="auto"/>
      </w:pPr>
      <w:r>
        <w:separator/>
      </w:r>
    </w:p>
  </w:endnote>
  <w:endnote w:type="continuationSeparator" w:id="0">
    <w:p w:rsidR="00CE6F44" w:rsidRDefault="00CE6F4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7A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F44" w:rsidRDefault="00CE6F44" w:rsidP="00855982">
      <w:pPr>
        <w:spacing w:after="0" w:line="240" w:lineRule="auto"/>
      </w:pPr>
      <w:r>
        <w:separator/>
      </w:r>
    </w:p>
  </w:footnote>
  <w:footnote w:type="continuationSeparator" w:id="0">
    <w:p w:rsidR="00CE6F44" w:rsidRDefault="00CE6F4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1C14B24"/>
    <w:multiLevelType w:val="hybridMultilevel"/>
    <w:tmpl w:val="477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3133A5D"/>
    <w:multiLevelType w:val="hybridMultilevel"/>
    <w:tmpl w:val="964E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B2651"/>
    <w:multiLevelType w:val="hybridMultilevel"/>
    <w:tmpl w:val="452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1A46CC8"/>
    <w:multiLevelType w:val="hybridMultilevel"/>
    <w:tmpl w:val="2CC4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D1E39BB"/>
    <w:multiLevelType w:val="hybridMultilevel"/>
    <w:tmpl w:val="0D5E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84373"/>
    <w:multiLevelType w:val="hybridMultilevel"/>
    <w:tmpl w:val="A2B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E50FC"/>
    <w:multiLevelType w:val="hybridMultilevel"/>
    <w:tmpl w:val="55E80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23"/>
  </w:num>
  <w:num w:numId="31">
    <w:abstractNumId w:val="22"/>
  </w:num>
  <w:num w:numId="32">
    <w:abstractNumId w:val="14"/>
  </w:num>
  <w:num w:numId="33">
    <w:abstractNumId w:val="20"/>
  </w:num>
  <w:num w:numId="34">
    <w:abstractNumId w:val="18"/>
  </w:num>
  <w:num w:numId="35">
    <w:abstractNumId w:val="2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57"/>
    <w:rsid w:val="000C62A5"/>
    <w:rsid w:val="001D4362"/>
    <w:rsid w:val="001E17FF"/>
    <w:rsid w:val="00383516"/>
    <w:rsid w:val="00412ED1"/>
    <w:rsid w:val="004879A9"/>
    <w:rsid w:val="004A5777"/>
    <w:rsid w:val="00570BFC"/>
    <w:rsid w:val="00612718"/>
    <w:rsid w:val="00623942"/>
    <w:rsid w:val="006322D6"/>
    <w:rsid w:val="00633E80"/>
    <w:rsid w:val="00633ECE"/>
    <w:rsid w:val="006B134C"/>
    <w:rsid w:val="006D3B5B"/>
    <w:rsid w:val="007833A7"/>
    <w:rsid w:val="007933F3"/>
    <w:rsid w:val="007E57A1"/>
    <w:rsid w:val="00855982"/>
    <w:rsid w:val="008D4460"/>
    <w:rsid w:val="00910D2A"/>
    <w:rsid w:val="009868D8"/>
    <w:rsid w:val="00A10484"/>
    <w:rsid w:val="00A94E57"/>
    <w:rsid w:val="00AF0368"/>
    <w:rsid w:val="00B27BA7"/>
    <w:rsid w:val="00B37317"/>
    <w:rsid w:val="00CE6F44"/>
    <w:rsid w:val="00D31BBE"/>
    <w:rsid w:val="00D34FDB"/>
    <w:rsid w:val="00F67CCE"/>
    <w:rsid w:val="00FC5F2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E57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94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E57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9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125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24</cp:revision>
  <dcterms:created xsi:type="dcterms:W3CDTF">2018-08-03T09:29:00Z</dcterms:created>
  <dcterms:modified xsi:type="dcterms:W3CDTF">2018-08-29T07:14:00Z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