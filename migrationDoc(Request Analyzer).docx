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84" w:rsidRPr="00B92DA0" w:rsidRDefault="009A20E4">
      <w:pPr>
        <w:pStyle w:val="Title"/>
      </w:pPr>
      <w:r w:rsidRPr="00B92DA0">
        <w:t>Request Analyzer</w:t>
      </w:r>
      <w:r w:rsidR="001F3260" w:rsidRPr="00B92DA0">
        <w:t xml:space="preserve"> </w:t>
      </w:r>
      <w:r w:rsidRPr="00B92DA0">
        <w:t>(Migration document)</w:t>
      </w:r>
    </w:p>
    <w:p w:rsidR="00855982" w:rsidRPr="001F3260" w:rsidRDefault="009A20E4" w:rsidP="00855982">
      <w:pPr>
        <w:pStyle w:val="Heading1"/>
      </w:pPr>
      <w:r w:rsidRPr="001F3260">
        <w:t>Dependencies</w:t>
      </w:r>
    </w:p>
    <w:p w:rsidR="00855982" w:rsidRDefault="009A20E4" w:rsidP="009A20E4">
      <w:pPr>
        <w:rPr>
          <w:b/>
          <w:sz w:val="32"/>
          <w:szCs w:val="32"/>
        </w:rPr>
      </w:pPr>
      <w:r w:rsidRPr="001F3260">
        <w:rPr>
          <w:b/>
          <w:sz w:val="32"/>
          <w:szCs w:val="32"/>
        </w:rPr>
        <w:t>Workflows</w:t>
      </w:r>
    </w:p>
    <w:p w:rsidR="001A3873" w:rsidRPr="001A3873" w:rsidRDefault="001A3873" w:rsidP="009A20E4">
      <w:pPr>
        <w:rPr>
          <w:sz w:val="28"/>
          <w:szCs w:val="28"/>
        </w:rPr>
      </w:pPr>
      <w:r>
        <w:rPr>
          <w:sz w:val="28"/>
          <w:szCs w:val="28"/>
        </w:rPr>
        <w:t xml:space="preserve">This workflow should be 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9A20E4" w:rsidRPr="00704428" w:rsidRDefault="009A20E4" w:rsidP="009A20E4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704428">
        <w:rPr>
          <w:sz w:val="28"/>
          <w:szCs w:val="28"/>
        </w:rPr>
        <w:t>Send Mail</w:t>
      </w:r>
    </w:p>
    <w:p w:rsidR="009A20E4" w:rsidRDefault="009A20E4" w:rsidP="009A20E4">
      <w:pPr>
        <w:rPr>
          <w:b/>
          <w:sz w:val="32"/>
          <w:szCs w:val="32"/>
        </w:rPr>
      </w:pPr>
      <w:r w:rsidRPr="001F3260">
        <w:rPr>
          <w:b/>
          <w:sz w:val="32"/>
          <w:szCs w:val="32"/>
        </w:rPr>
        <w:t>Actions</w:t>
      </w:r>
    </w:p>
    <w:p w:rsidR="001A3873" w:rsidRPr="001A3873" w:rsidRDefault="001A3873" w:rsidP="009A20E4">
      <w:pPr>
        <w:rPr>
          <w:sz w:val="28"/>
          <w:szCs w:val="28"/>
        </w:rPr>
      </w:pPr>
      <w:r w:rsidRPr="001A3873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1A3873">
        <w:rPr>
          <w:sz w:val="28"/>
          <w:szCs w:val="28"/>
        </w:rPr>
        <w:t xml:space="preserve">actions should be </w:t>
      </w:r>
      <w:r>
        <w:rPr>
          <w:sz w:val="28"/>
          <w:szCs w:val="28"/>
        </w:rPr>
        <w:t xml:space="preserve">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9A20E4" w:rsidRPr="00704428" w:rsidRDefault="009A20E4" w:rsidP="009A20E4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validateRange</w:t>
      </w:r>
    </w:p>
    <w:p w:rsidR="009A20E4" w:rsidRPr="00704428" w:rsidRDefault="009A20E4" w:rsidP="009A20E4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regex</w:t>
      </w:r>
    </w:p>
    <w:p w:rsidR="009A20E4" w:rsidRPr="00704428" w:rsidRDefault="009A20E4" w:rsidP="009A20E4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WriteDataToFile</w:t>
      </w:r>
    </w:p>
    <w:p w:rsidR="009A20E4" w:rsidRPr="00704428" w:rsidRDefault="009A20E4" w:rsidP="009A20E4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BGdropdown</w:t>
      </w:r>
    </w:p>
    <w:p w:rsidR="009A20E4" w:rsidRPr="00704428" w:rsidRDefault="009A20E4" w:rsidP="009A20E4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validateEmail</w:t>
      </w:r>
    </w:p>
    <w:p w:rsidR="009A20E4" w:rsidRPr="00704428" w:rsidRDefault="009A20E4" w:rsidP="009A20E4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validateDate</w:t>
      </w:r>
    </w:p>
    <w:p w:rsidR="009A20E4" w:rsidRDefault="009A20E4" w:rsidP="009A20E4">
      <w:pPr>
        <w:rPr>
          <w:b/>
          <w:sz w:val="32"/>
          <w:szCs w:val="32"/>
        </w:rPr>
      </w:pPr>
      <w:r w:rsidRPr="001F3260">
        <w:rPr>
          <w:b/>
          <w:sz w:val="32"/>
          <w:szCs w:val="32"/>
        </w:rPr>
        <w:t>Configuration Elements</w:t>
      </w:r>
    </w:p>
    <w:p w:rsidR="001A3873" w:rsidRPr="001A3873" w:rsidRDefault="001A3873" w:rsidP="009A20E4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9A20E4" w:rsidRPr="00704428" w:rsidRDefault="00730A7D" w:rsidP="009A20E4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host</w:t>
      </w:r>
      <w:r w:rsidR="001A3873">
        <w:rPr>
          <w:sz w:val="28"/>
          <w:szCs w:val="28"/>
        </w:rPr>
        <w:t xml:space="preserve"> – It contains value of VCACCAFEHost.</w:t>
      </w:r>
    </w:p>
    <w:p w:rsidR="00730A7D" w:rsidRPr="00704428" w:rsidRDefault="00730A7D" w:rsidP="009A20E4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smtpPort</w:t>
      </w:r>
    </w:p>
    <w:p w:rsidR="00730A7D" w:rsidRPr="00704428" w:rsidRDefault="00730A7D" w:rsidP="009A20E4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smtpHost</w:t>
      </w:r>
    </w:p>
    <w:p w:rsidR="00730A7D" w:rsidRPr="00704428" w:rsidRDefault="00730A7D" w:rsidP="009A20E4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fromName</w:t>
      </w:r>
      <w:r w:rsidR="001A3873">
        <w:rPr>
          <w:sz w:val="28"/>
          <w:szCs w:val="28"/>
        </w:rPr>
        <w:t xml:space="preserve"> – fromName contains name of the requeste</w:t>
      </w:r>
      <w:r w:rsidR="00584457">
        <w:rPr>
          <w:sz w:val="28"/>
          <w:szCs w:val="28"/>
        </w:rPr>
        <w:t>r who is requesting the service</w:t>
      </w:r>
      <w:r w:rsidR="001A3873">
        <w:rPr>
          <w:sz w:val="28"/>
          <w:szCs w:val="28"/>
        </w:rPr>
        <w:t>.</w:t>
      </w:r>
    </w:p>
    <w:p w:rsidR="00730A7D" w:rsidRPr="00704428" w:rsidRDefault="00730A7D" w:rsidP="009A20E4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fromAddress</w:t>
      </w:r>
      <w:r w:rsidR="001A3873">
        <w:rPr>
          <w:sz w:val="28"/>
          <w:szCs w:val="28"/>
        </w:rPr>
        <w:t xml:space="preserve"> – fromAddress should have email Id of the requester so that data can be send to the requester over mail.</w:t>
      </w:r>
    </w:p>
    <w:p w:rsidR="00730A7D" w:rsidRPr="008C4217" w:rsidRDefault="00730A7D" w:rsidP="00584457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704428">
        <w:rPr>
          <w:sz w:val="28"/>
          <w:szCs w:val="28"/>
        </w:rPr>
        <w:t>ccAddress</w:t>
      </w:r>
      <w:r w:rsidR="001A3873">
        <w:rPr>
          <w:sz w:val="28"/>
          <w:szCs w:val="28"/>
        </w:rPr>
        <w:t xml:space="preserve"> - </w:t>
      </w:r>
      <w:r w:rsidR="00584457">
        <w:rPr>
          <w:sz w:val="28"/>
          <w:szCs w:val="28"/>
        </w:rPr>
        <w:t xml:space="preserve">It contains the email id of </w:t>
      </w:r>
      <w:r w:rsidR="001A3873">
        <w:rPr>
          <w:sz w:val="28"/>
          <w:szCs w:val="28"/>
        </w:rPr>
        <w:t xml:space="preserve">other recipient to whom requester wants to send the mail </w:t>
      </w:r>
      <w:r w:rsidR="00584457">
        <w:rPr>
          <w:sz w:val="28"/>
          <w:szCs w:val="28"/>
        </w:rPr>
        <w:t>apart from  him.</w:t>
      </w:r>
    </w:p>
    <w:p w:rsidR="008C4217" w:rsidRDefault="008C4217" w:rsidP="008C4217">
      <w:pPr>
        <w:pStyle w:val="Heading1"/>
      </w:pPr>
      <w:r>
        <w:t>Attributes</w:t>
      </w:r>
    </w:p>
    <w:p w:rsidR="00B8194D" w:rsidRPr="00B8194D" w:rsidRDefault="00B8194D" w:rsidP="00B8194D">
      <w:pPr>
        <w:rPr>
          <w:sz w:val="28"/>
          <w:szCs w:val="28"/>
        </w:rPr>
      </w:pPr>
      <w:r w:rsidRPr="00B8194D">
        <w:rPr>
          <w:sz w:val="28"/>
          <w:szCs w:val="28"/>
        </w:rPr>
        <w:t>These are the hard coded attributes whose values may be change upon migration.</w:t>
      </w:r>
    </w:p>
    <w:p w:rsidR="00E72816" w:rsidRDefault="00584457" w:rsidP="008C421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r w:rsidR="008C4217">
        <w:rPr>
          <w:sz w:val="28"/>
          <w:szCs w:val="28"/>
        </w:rPr>
        <w:t>ilename</w:t>
      </w:r>
      <w:r>
        <w:rPr>
          <w:sz w:val="28"/>
          <w:szCs w:val="28"/>
        </w:rPr>
        <w:t xml:space="preserve"> – Name of the file attached to the mail.</w:t>
      </w:r>
    </w:p>
    <w:p w:rsidR="007125F0" w:rsidRPr="007125F0" w:rsidRDefault="007125F0" w:rsidP="007125F0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valid_range – It should be false by default.</w:t>
      </w:r>
    </w:p>
    <w:p w:rsidR="00E72816" w:rsidRDefault="008C4217" w:rsidP="008C4217">
      <w:pPr>
        <w:pStyle w:val="Heading1"/>
      </w:pPr>
      <w:r>
        <w:t>Assumptions</w:t>
      </w:r>
    </w:p>
    <w:p w:rsidR="001F3260" w:rsidRDefault="00103B92" w:rsidP="0023680B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23680B">
        <w:rPr>
          <w:sz w:val="28"/>
          <w:szCs w:val="28"/>
        </w:rPr>
        <w:t>Request lying in a given date range is filtered based on the date of the request</w:t>
      </w:r>
      <w:r w:rsidR="00B91666" w:rsidRPr="0023680B">
        <w:rPr>
          <w:sz w:val="28"/>
          <w:szCs w:val="28"/>
        </w:rPr>
        <w:t xml:space="preserve"> not the date of completion</w:t>
      </w:r>
      <w:r w:rsidR="008F2397" w:rsidRPr="0023680B">
        <w:rPr>
          <w:sz w:val="28"/>
          <w:szCs w:val="28"/>
        </w:rPr>
        <w:t xml:space="preserve"> of request</w:t>
      </w:r>
      <w:r w:rsidR="00B5239E" w:rsidRPr="0023680B">
        <w:rPr>
          <w:sz w:val="28"/>
          <w:szCs w:val="28"/>
        </w:rPr>
        <w:t>.</w:t>
      </w:r>
    </w:p>
    <w:p w:rsidR="0023680B" w:rsidRPr="0023680B" w:rsidRDefault="0023680B" w:rsidP="0023680B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Data will be filtered only if both the start and end date has been given. If only start date would be provided by the user then the workflow</w:t>
      </w:r>
      <w:bookmarkStart w:id="0" w:name="_GoBack"/>
      <w:bookmarkEnd w:id="0"/>
      <w:r>
        <w:rPr>
          <w:sz w:val="28"/>
          <w:szCs w:val="28"/>
        </w:rPr>
        <w:t xml:space="preserve"> will not consider the date range.</w:t>
      </w:r>
    </w:p>
    <w:sectPr w:rsidR="0023680B" w:rsidRPr="0023680B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C6D" w:rsidRDefault="00565C6D" w:rsidP="00855982">
      <w:pPr>
        <w:spacing w:after="0" w:line="240" w:lineRule="auto"/>
      </w:pPr>
      <w:r>
        <w:separator/>
      </w:r>
    </w:p>
  </w:endnote>
  <w:endnote w:type="continuationSeparator" w:id="0">
    <w:p w:rsidR="00565C6D" w:rsidRDefault="00565C6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8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C6D" w:rsidRDefault="00565C6D" w:rsidP="00855982">
      <w:pPr>
        <w:spacing w:after="0" w:line="240" w:lineRule="auto"/>
      </w:pPr>
      <w:r>
        <w:separator/>
      </w:r>
    </w:p>
  </w:footnote>
  <w:footnote w:type="continuationSeparator" w:id="0">
    <w:p w:rsidR="00565C6D" w:rsidRDefault="00565C6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BDD5855"/>
    <w:multiLevelType w:val="hybridMultilevel"/>
    <w:tmpl w:val="92B2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0731D32"/>
    <w:multiLevelType w:val="hybridMultilevel"/>
    <w:tmpl w:val="5A46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D611E"/>
    <w:multiLevelType w:val="hybridMultilevel"/>
    <w:tmpl w:val="FCE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C530A"/>
    <w:multiLevelType w:val="hybridMultilevel"/>
    <w:tmpl w:val="1160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21"/>
  </w:num>
  <w:num w:numId="31">
    <w:abstractNumId w:val="20"/>
  </w:num>
  <w:num w:numId="32">
    <w:abstractNumId w:val="16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E4"/>
    <w:rsid w:val="00036249"/>
    <w:rsid w:val="00045569"/>
    <w:rsid w:val="000E2955"/>
    <w:rsid w:val="00103B92"/>
    <w:rsid w:val="001A3873"/>
    <w:rsid w:val="001D4362"/>
    <w:rsid w:val="001F3260"/>
    <w:rsid w:val="0023680B"/>
    <w:rsid w:val="002501C7"/>
    <w:rsid w:val="00565C6D"/>
    <w:rsid w:val="00584457"/>
    <w:rsid w:val="006129A2"/>
    <w:rsid w:val="00704428"/>
    <w:rsid w:val="007125F0"/>
    <w:rsid w:val="00730A7D"/>
    <w:rsid w:val="007833A7"/>
    <w:rsid w:val="00855982"/>
    <w:rsid w:val="008C4217"/>
    <w:rsid w:val="008F2397"/>
    <w:rsid w:val="009A20E4"/>
    <w:rsid w:val="00A10484"/>
    <w:rsid w:val="00A503BC"/>
    <w:rsid w:val="00AF60B3"/>
    <w:rsid w:val="00B5239E"/>
    <w:rsid w:val="00B8194D"/>
    <w:rsid w:val="00B83E94"/>
    <w:rsid w:val="00B91666"/>
    <w:rsid w:val="00B92DA0"/>
    <w:rsid w:val="00D05AF7"/>
    <w:rsid w:val="00E72816"/>
    <w:rsid w:val="00E915C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A2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A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209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19</cp:revision>
  <dcterms:created xsi:type="dcterms:W3CDTF">2018-06-05T04:40:00Z</dcterms:created>
  <dcterms:modified xsi:type="dcterms:W3CDTF">2018-08-24T09:53:00Z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