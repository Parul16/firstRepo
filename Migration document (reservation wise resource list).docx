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0748E4">
      <w:pPr>
        <w:pStyle w:val="Title"/>
      </w:pPr>
      <w:r>
        <w:t>Reservation W</w:t>
      </w:r>
      <w:r w:rsidR="0012107F">
        <w:t>ise Resource Report</w:t>
      </w:r>
      <w:r w:rsidR="00750D0F">
        <w:t>(Migration document)</w:t>
      </w:r>
    </w:p>
    <w:p w:rsidR="00855982" w:rsidRPr="00855982" w:rsidRDefault="009C048B" w:rsidP="00855982">
      <w:pPr>
        <w:pStyle w:val="Heading1"/>
      </w:pPr>
      <w:r>
        <w:t>Dependencies</w:t>
      </w:r>
    </w:p>
    <w:p w:rsidR="00855982" w:rsidRDefault="00750D0F" w:rsidP="009C048B">
      <w:pPr>
        <w:rPr>
          <w:sz w:val="32"/>
          <w:szCs w:val="32"/>
        </w:rPr>
      </w:pPr>
      <w:r>
        <w:rPr>
          <w:sz w:val="32"/>
          <w:szCs w:val="32"/>
        </w:rPr>
        <w:t>Actions</w:t>
      </w:r>
    </w:p>
    <w:p w:rsidR="004963D1" w:rsidRPr="004963D1" w:rsidRDefault="004963D1" w:rsidP="009C048B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750D0F" w:rsidRDefault="00750D0F" w:rsidP="00750D0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validateEmail </w:t>
      </w:r>
    </w:p>
    <w:p w:rsidR="00750D0F" w:rsidRDefault="00750D0F" w:rsidP="00750D0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listBG</w:t>
      </w:r>
    </w:p>
    <w:p w:rsidR="00750D0F" w:rsidRDefault="00750D0F" w:rsidP="00750D0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writeDataToFile</w:t>
      </w:r>
    </w:p>
    <w:p w:rsidR="00750D0F" w:rsidRDefault="0036405D" w:rsidP="00750D0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getBG</w:t>
      </w:r>
    </w:p>
    <w:p w:rsidR="0036405D" w:rsidRDefault="0036405D" w:rsidP="0036405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6405D">
        <w:rPr>
          <w:sz w:val="28"/>
          <w:szCs w:val="28"/>
        </w:rPr>
        <w:t>getOCfromVmProperties</w:t>
      </w:r>
    </w:p>
    <w:p w:rsidR="0036405D" w:rsidRPr="00105CAC" w:rsidRDefault="0036405D" w:rsidP="00105CA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6405D">
        <w:rPr>
          <w:sz w:val="28"/>
          <w:szCs w:val="28"/>
        </w:rPr>
        <w:t>getResourcesOfBG</w:t>
      </w:r>
    </w:p>
    <w:p w:rsidR="0036405D" w:rsidRDefault="0036405D" w:rsidP="0036405D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6405D">
        <w:rPr>
          <w:sz w:val="28"/>
          <w:szCs w:val="28"/>
        </w:rPr>
        <w:t>getProvisioningGroupEntityByName</w:t>
      </w:r>
    </w:p>
    <w:p w:rsidR="0036405D" w:rsidRDefault="0036405D" w:rsidP="0036405D">
      <w:pPr>
        <w:rPr>
          <w:sz w:val="32"/>
          <w:szCs w:val="32"/>
        </w:rPr>
      </w:pPr>
      <w:r>
        <w:rPr>
          <w:sz w:val="32"/>
          <w:szCs w:val="32"/>
        </w:rPr>
        <w:t>Configuration Elements</w:t>
      </w:r>
    </w:p>
    <w:p w:rsidR="004963D1" w:rsidRPr="004963D1" w:rsidRDefault="004963D1" w:rsidP="0036405D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36405D" w:rsidRDefault="0036405D" w:rsidP="0036405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smtpHost</w:t>
      </w:r>
    </w:p>
    <w:p w:rsidR="0036405D" w:rsidRDefault="0036405D" w:rsidP="0036405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smtpPort</w:t>
      </w:r>
    </w:p>
    <w:p w:rsidR="0036405D" w:rsidRDefault="00092150" w:rsidP="0036405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cafeHost</w:t>
      </w:r>
      <w:r w:rsidR="004963D1">
        <w:rPr>
          <w:sz w:val="28"/>
          <w:szCs w:val="28"/>
        </w:rPr>
        <w:t xml:space="preserve"> - It is a vcaccafe host.</w:t>
      </w:r>
    </w:p>
    <w:p w:rsidR="0036405D" w:rsidRDefault="00092150" w:rsidP="0036405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vcacHost</w:t>
      </w:r>
      <w:r w:rsidR="004963D1">
        <w:rPr>
          <w:sz w:val="28"/>
          <w:szCs w:val="28"/>
        </w:rPr>
        <w:t xml:space="preserve"> – It is a vcac host.</w:t>
      </w:r>
    </w:p>
    <w:p w:rsidR="0036405D" w:rsidRDefault="0036405D" w:rsidP="0036405D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ccAddress</w:t>
      </w:r>
    </w:p>
    <w:p w:rsidR="0036405D" w:rsidRDefault="0036405D" w:rsidP="0036405D">
      <w:pPr>
        <w:pStyle w:val="Heading1"/>
      </w:pPr>
      <w:r>
        <w:t>Attributes</w:t>
      </w:r>
    </w:p>
    <w:p w:rsidR="0036405D" w:rsidRPr="006251F1" w:rsidRDefault="004963D1" w:rsidP="006251F1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36405D" w:rsidRDefault="0036405D" w:rsidP="0036405D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filename</w:t>
      </w:r>
      <w:r w:rsidR="00EB5FBA">
        <w:rPr>
          <w:sz w:val="28"/>
          <w:szCs w:val="28"/>
        </w:rPr>
        <w:t xml:space="preserve"> - Name of the file attached to the mail.</w:t>
      </w:r>
    </w:p>
    <w:p w:rsidR="0036405D" w:rsidRPr="0036405D" w:rsidRDefault="0036405D" w:rsidP="0036405D">
      <w:pPr>
        <w:pStyle w:val="Heading1"/>
        <w:rPr>
          <w:sz w:val="28"/>
          <w:szCs w:val="28"/>
        </w:rPr>
      </w:pPr>
      <w:r>
        <w:lastRenderedPageBreak/>
        <w:t>Assumptions</w:t>
      </w:r>
    </w:p>
    <w:p w:rsidR="0036405D" w:rsidRDefault="0036405D" w:rsidP="0036405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4963D1">
        <w:rPr>
          <w:sz w:val="28"/>
          <w:szCs w:val="28"/>
        </w:rPr>
        <w:t xml:space="preserve">llocated </w:t>
      </w:r>
      <w:r>
        <w:rPr>
          <w:sz w:val="28"/>
          <w:szCs w:val="28"/>
        </w:rPr>
        <w:t>quota can never be 0</w:t>
      </w:r>
      <w:r w:rsidR="004963D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4963D1">
        <w:rPr>
          <w:sz w:val="28"/>
          <w:szCs w:val="28"/>
        </w:rPr>
        <w:t xml:space="preserve">if </w:t>
      </w:r>
      <w:r>
        <w:rPr>
          <w:sz w:val="28"/>
          <w:szCs w:val="28"/>
        </w:rPr>
        <w:t>it</w:t>
      </w:r>
      <w:r w:rsidR="004963D1">
        <w:rPr>
          <w:sz w:val="28"/>
          <w:szCs w:val="28"/>
        </w:rPr>
        <w:t xml:space="preserve"> is then the value has been set to </w:t>
      </w:r>
      <w:r>
        <w:rPr>
          <w:sz w:val="28"/>
          <w:szCs w:val="28"/>
        </w:rPr>
        <w:t>unlimited.</w:t>
      </w:r>
    </w:p>
    <w:p w:rsidR="004963D1" w:rsidRDefault="000902F2" w:rsidP="0036405D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OC will always consist </w:t>
      </w:r>
      <w:r w:rsidR="004963D1">
        <w:rPr>
          <w:sz w:val="28"/>
          <w:szCs w:val="28"/>
        </w:rPr>
        <w:t>of</w:t>
      </w:r>
      <w:r>
        <w:rPr>
          <w:sz w:val="28"/>
          <w:szCs w:val="28"/>
        </w:rPr>
        <w:t xml:space="preserve"> minimum</w:t>
      </w:r>
      <w:r w:rsidR="004963D1">
        <w:rPr>
          <w:sz w:val="28"/>
          <w:szCs w:val="28"/>
        </w:rPr>
        <w:t xml:space="preserve"> four words.</w:t>
      </w:r>
    </w:p>
    <w:p w:rsidR="00162739" w:rsidRPr="00162739" w:rsidRDefault="000902F2" w:rsidP="0016273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Only those VMs exists whose</w:t>
      </w:r>
      <w:r w:rsidR="00105CAC">
        <w:rPr>
          <w:sz w:val="28"/>
          <w:szCs w:val="28"/>
        </w:rPr>
        <w:t xml:space="preserve"> name started with </w:t>
      </w:r>
      <w:r>
        <w:rPr>
          <w:sz w:val="28"/>
          <w:szCs w:val="28"/>
        </w:rPr>
        <w:t xml:space="preserve">first four words of the OC </w:t>
      </w:r>
      <w:r w:rsidR="00614925">
        <w:rPr>
          <w:sz w:val="28"/>
          <w:szCs w:val="28"/>
        </w:rPr>
        <w:t xml:space="preserve"> </w:t>
      </w:r>
      <w:r>
        <w:rPr>
          <w:sz w:val="28"/>
          <w:szCs w:val="28"/>
        </w:rPr>
        <w:t>value of a business Group.</w:t>
      </w:r>
      <w:bookmarkStart w:id="0" w:name="_GoBack"/>
      <w:bookmarkEnd w:id="0"/>
    </w:p>
    <w:sectPr w:rsidR="00162739" w:rsidRPr="00162739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041" w:rsidRDefault="00247041" w:rsidP="00855982">
      <w:pPr>
        <w:spacing w:after="0" w:line="240" w:lineRule="auto"/>
      </w:pPr>
      <w:r>
        <w:separator/>
      </w:r>
    </w:p>
  </w:endnote>
  <w:endnote w:type="continuationSeparator" w:id="0">
    <w:p w:rsidR="00247041" w:rsidRDefault="0024704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7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041" w:rsidRDefault="00247041" w:rsidP="00855982">
      <w:pPr>
        <w:spacing w:after="0" w:line="240" w:lineRule="auto"/>
      </w:pPr>
      <w:r>
        <w:separator/>
      </w:r>
    </w:p>
  </w:footnote>
  <w:footnote w:type="continuationSeparator" w:id="0">
    <w:p w:rsidR="00247041" w:rsidRDefault="0024704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AA5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8"/>
  </w:num>
  <w:num w:numId="31">
    <w:abstractNumId w:val="15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8B"/>
    <w:rsid w:val="00046A15"/>
    <w:rsid w:val="000748E4"/>
    <w:rsid w:val="000902F2"/>
    <w:rsid w:val="00092150"/>
    <w:rsid w:val="00105CAC"/>
    <w:rsid w:val="0012107F"/>
    <w:rsid w:val="00162739"/>
    <w:rsid w:val="001D4362"/>
    <w:rsid w:val="00247041"/>
    <w:rsid w:val="0036405D"/>
    <w:rsid w:val="004315CC"/>
    <w:rsid w:val="004963D1"/>
    <w:rsid w:val="00614925"/>
    <w:rsid w:val="006251F1"/>
    <w:rsid w:val="00750D0F"/>
    <w:rsid w:val="007833A7"/>
    <w:rsid w:val="007D6C51"/>
    <w:rsid w:val="00855982"/>
    <w:rsid w:val="009C048B"/>
    <w:rsid w:val="00A10484"/>
    <w:rsid w:val="00BF57F2"/>
    <w:rsid w:val="00DA0FEB"/>
    <w:rsid w:val="00DC3E2B"/>
    <w:rsid w:val="00EB5FBA"/>
    <w:rsid w:val="00FD262C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50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5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231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DMRC</dc:creator>
  <cp:lastModifiedBy>DMRC</cp:lastModifiedBy>
  <cp:revision>12</cp:revision>
  <dcterms:created xsi:type="dcterms:W3CDTF">2018-06-13T10:13:00Z</dcterms:created>
  <dcterms:modified xsi:type="dcterms:W3CDTF">2018-07-09T09:40:00Z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